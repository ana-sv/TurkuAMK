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47E4A" w14:textId="61955679" w:rsidR="00CA39B7" w:rsidRPr="00A829E1" w:rsidRDefault="00576E42" w:rsidP="00664272">
      <w:pPr>
        <w:pStyle w:val="LabTitle"/>
        <w:tabs>
          <w:tab w:val="left" w:pos="7119"/>
        </w:tabs>
        <w:spacing w:after="120"/>
      </w:pPr>
      <w:bookmarkStart w:id="0" w:name="lab31"/>
      <w:r>
        <w:t>L</w:t>
      </w:r>
      <w:r w:rsidR="006E4239">
        <w:t>ab</w:t>
      </w:r>
      <w:r w:rsidR="000A2B92" w:rsidRPr="00A829E1">
        <w:t xml:space="preserve">: </w:t>
      </w:r>
      <w:r w:rsidR="001F0F39" w:rsidRPr="00A829E1">
        <w:t>Setting</w:t>
      </w:r>
      <w:r w:rsidR="00DB425B" w:rsidRPr="00A829E1">
        <w:t xml:space="preserve"> up </w:t>
      </w:r>
      <w:r w:rsidR="000E5B51" w:rsidRPr="00A829E1">
        <w:t>PL-App</w:t>
      </w:r>
      <w:r w:rsidR="00DB425B" w:rsidRPr="00A829E1">
        <w:t xml:space="preserve"> with a Raspberry Pi</w:t>
      </w:r>
      <w:bookmarkEnd w:id="0"/>
      <w:r w:rsidR="006E4239">
        <w:tab/>
      </w:r>
    </w:p>
    <w:p w14:paraId="0E3DCACE" w14:textId="3797BAAC" w:rsidR="00DB425B" w:rsidRPr="00A829E1" w:rsidRDefault="00DB425B" w:rsidP="00664272">
      <w:pPr>
        <w:pStyle w:val="InstNoteRed"/>
      </w:pPr>
    </w:p>
    <w:p w14:paraId="739A0637" w14:textId="77777777" w:rsidR="00DB425B" w:rsidRPr="00A829E1" w:rsidRDefault="00DB425B" w:rsidP="00664272">
      <w:pPr>
        <w:pStyle w:val="Substepalpha"/>
        <w:numPr>
          <w:ilvl w:val="0"/>
          <w:numId w:val="0"/>
        </w:numPr>
        <w:rPr>
          <w:b/>
          <w:sz w:val="24"/>
        </w:rPr>
      </w:pPr>
      <w:r w:rsidRPr="00A829E1">
        <w:rPr>
          <w:b/>
          <w:sz w:val="24"/>
        </w:rPr>
        <w:t>Lab Topology</w:t>
      </w:r>
    </w:p>
    <w:p w14:paraId="3A42CE12" w14:textId="3CEFF97B" w:rsidR="00A245D9" w:rsidRPr="00A829E1" w:rsidRDefault="00E2654C" w:rsidP="00664272">
      <w:pPr>
        <w:pStyle w:val="Substepalpha"/>
        <w:numPr>
          <w:ilvl w:val="0"/>
          <w:numId w:val="0"/>
        </w:numPr>
        <w:rPr>
          <w:b/>
          <w:sz w:val="24"/>
        </w:rPr>
      </w:pPr>
      <w:r>
        <w:rPr>
          <w:noProof/>
        </w:rPr>
        <w:drawing>
          <wp:inline distT="0" distB="0" distL="0" distR="0" wp14:anchorId="5D42C8E9" wp14:editId="1151D330">
            <wp:extent cx="6400800" cy="19062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4BA2" w14:textId="16CEEE81" w:rsidR="00DB425B" w:rsidRPr="00A829E1" w:rsidRDefault="00DB425B" w:rsidP="00664272">
      <w:pPr>
        <w:pStyle w:val="Substepalpha"/>
        <w:numPr>
          <w:ilvl w:val="0"/>
          <w:numId w:val="0"/>
        </w:numPr>
      </w:pPr>
    </w:p>
    <w:p w14:paraId="113F4193" w14:textId="77777777" w:rsidR="00DB425B" w:rsidRPr="00A829E1" w:rsidRDefault="00DB425B" w:rsidP="00664272">
      <w:pPr>
        <w:pStyle w:val="SectionHeading"/>
      </w:pPr>
      <w:r w:rsidRPr="00A829E1">
        <w:t>Objectives</w:t>
      </w:r>
    </w:p>
    <w:p w14:paraId="42C34EF6" w14:textId="13923814" w:rsidR="00DB425B" w:rsidRPr="00A829E1" w:rsidRDefault="009128E1" w:rsidP="00664272">
      <w:pPr>
        <w:pStyle w:val="Bullet1"/>
        <w:numPr>
          <w:ilvl w:val="0"/>
          <w:numId w:val="18"/>
        </w:numPr>
      </w:pPr>
      <w:r>
        <w:t>Set</w:t>
      </w:r>
      <w:r w:rsidR="006D0B35">
        <w:t xml:space="preserve"> </w:t>
      </w:r>
      <w:r>
        <w:t>up</w:t>
      </w:r>
      <w:r w:rsidR="00DB425B" w:rsidRPr="00A829E1">
        <w:t xml:space="preserve"> </w:t>
      </w:r>
      <w:r>
        <w:t xml:space="preserve">a </w:t>
      </w:r>
      <w:r w:rsidR="00DB425B" w:rsidRPr="00A829E1">
        <w:t>Raspberry Pi</w:t>
      </w:r>
      <w:r>
        <w:t xml:space="preserve"> board</w:t>
      </w:r>
      <w:r w:rsidR="00DB425B" w:rsidRPr="00A829E1">
        <w:t xml:space="preserve"> </w:t>
      </w:r>
      <w:r>
        <w:t>as a</w:t>
      </w:r>
      <w:r w:rsidR="00002661" w:rsidRPr="00A829E1">
        <w:t xml:space="preserve"> </w:t>
      </w:r>
      <w:r w:rsidR="000E5B51" w:rsidRPr="00A829E1">
        <w:t>PL-App</w:t>
      </w:r>
      <w:r w:rsidR="00002661" w:rsidRPr="00A829E1">
        <w:t xml:space="preserve"> </w:t>
      </w:r>
      <w:r>
        <w:t>device</w:t>
      </w:r>
    </w:p>
    <w:p w14:paraId="59B913CC" w14:textId="7C5B87A0" w:rsidR="00DB425B" w:rsidRPr="00A829E1" w:rsidRDefault="009128E1" w:rsidP="00664272">
      <w:pPr>
        <w:pStyle w:val="Bullet1"/>
        <w:numPr>
          <w:ilvl w:val="0"/>
          <w:numId w:val="18"/>
        </w:numPr>
      </w:pPr>
      <w:r>
        <w:t>Use PL-App Launcher to provision and discover PL-App devices</w:t>
      </w:r>
    </w:p>
    <w:p w14:paraId="2C39708C" w14:textId="77777777" w:rsidR="00DB425B" w:rsidRPr="00A829E1" w:rsidRDefault="00DB425B" w:rsidP="00664272">
      <w:pPr>
        <w:pStyle w:val="Bullet1"/>
        <w:tabs>
          <w:tab w:val="clear" w:pos="1080"/>
        </w:tabs>
        <w:ind w:left="0" w:firstLine="0"/>
      </w:pPr>
    </w:p>
    <w:p w14:paraId="329F72DE" w14:textId="77777777" w:rsidR="00DB425B" w:rsidRPr="00A829E1" w:rsidRDefault="00DB425B" w:rsidP="00664272">
      <w:pPr>
        <w:pStyle w:val="SectionHeading"/>
        <w:spacing w:before="120"/>
        <w:outlineLvl w:val="0"/>
        <w:rPr>
          <w:rFonts w:eastAsia="Arial"/>
        </w:rPr>
      </w:pPr>
      <w:r w:rsidRPr="00A829E1">
        <w:rPr>
          <w:rFonts w:eastAsia="Arial"/>
        </w:rPr>
        <w:t xml:space="preserve">Background </w:t>
      </w:r>
    </w:p>
    <w:p w14:paraId="18BF7593" w14:textId="77121602" w:rsidR="00817E58" w:rsidRPr="00664272" w:rsidRDefault="00817E58" w:rsidP="00664272">
      <w:pPr>
        <w:pStyle w:val="Body"/>
      </w:pPr>
      <w:r w:rsidRPr="00664272">
        <w:t xml:space="preserve">Cisco Prototyping Lab is a set of hardware and software components that </w:t>
      </w:r>
      <w:r w:rsidR="00F62194" w:rsidRPr="00664272">
        <w:t>enable</w:t>
      </w:r>
      <w:r w:rsidRPr="00664272">
        <w:t xml:space="preserve"> students and instructors</w:t>
      </w:r>
      <w:r w:rsidR="00F62194" w:rsidRPr="00664272">
        <w:t xml:space="preserve"> to</w:t>
      </w:r>
      <w:r w:rsidRPr="00664272">
        <w:t xml:space="preserve"> learn about,</w:t>
      </w:r>
      <w:r w:rsidR="00F62194" w:rsidRPr="00664272">
        <w:t xml:space="preserve"> to</w:t>
      </w:r>
      <w:r w:rsidRPr="00664272">
        <w:t xml:space="preserve"> prototype</w:t>
      </w:r>
      <w:r w:rsidR="006D0B35" w:rsidRPr="00664272">
        <w:t>,</w:t>
      </w:r>
      <w:r w:rsidRPr="00664272">
        <w:t xml:space="preserve"> </w:t>
      </w:r>
      <w:proofErr w:type="gramStart"/>
      <w:r w:rsidRPr="00664272">
        <w:t xml:space="preserve">and </w:t>
      </w:r>
      <w:r w:rsidR="00F62194" w:rsidRPr="00664272">
        <w:t xml:space="preserve"> to</w:t>
      </w:r>
      <w:proofErr w:type="gramEnd"/>
      <w:r w:rsidR="00F62194" w:rsidRPr="00664272">
        <w:t xml:space="preserve"> </w:t>
      </w:r>
      <w:r w:rsidRPr="00664272">
        <w:t xml:space="preserve">model various IoT, </w:t>
      </w:r>
      <w:r w:rsidR="002968B5" w:rsidRPr="00664272">
        <w:t>d</w:t>
      </w:r>
      <w:r w:rsidRPr="00664272">
        <w:t xml:space="preserve">igitization and </w:t>
      </w:r>
      <w:r w:rsidR="002968B5" w:rsidRPr="00664272">
        <w:t>d</w:t>
      </w:r>
      <w:r w:rsidRPr="00664272">
        <w:t xml:space="preserve">ata </w:t>
      </w:r>
      <w:r w:rsidR="002968B5" w:rsidRPr="00664272">
        <w:t>a</w:t>
      </w:r>
      <w:r w:rsidRPr="00664272">
        <w:t>nalytics solutions.</w:t>
      </w:r>
    </w:p>
    <w:p w14:paraId="45547F58" w14:textId="7229A0A9" w:rsidR="00817E58" w:rsidRPr="00664272" w:rsidRDefault="00817E58" w:rsidP="00664272">
      <w:pPr>
        <w:pStyle w:val="Body"/>
      </w:pPr>
      <w:r w:rsidRPr="00664272">
        <w:t xml:space="preserve">The hardware components are part of the Prototyping Lab Kit (PL-Kit). The PL-Kit is based on Open HW prototyping boards such as </w:t>
      </w:r>
      <w:r w:rsidR="00664272" w:rsidRPr="00664272">
        <w:t xml:space="preserve">Raspberry Pi </w:t>
      </w:r>
      <w:r w:rsidRPr="00664272">
        <w:t xml:space="preserve">and </w:t>
      </w:r>
      <w:r w:rsidR="00664272" w:rsidRPr="00664272">
        <w:t xml:space="preserve">Arduino </w:t>
      </w:r>
      <w:r w:rsidR="00F62194" w:rsidRPr="00664272">
        <w:t xml:space="preserve">and includes </w:t>
      </w:r>
      <w:r w:rsidRPr="00664272">
        <w:t>additional sensors, actuators</w:t>
      </w:r>
      <w:r w:rsidR="006D0B35" w:rsidRPr="00664272">
        <w:t>,</w:t>
      </w:r>
      <w:r w:rsidRPr="00664272">
        <w:t xml:space="preserve"> and electronic components. The PL-Kit can be used to build sophisticated prototypes of </w:t>
      </w:r>
      <w:proofErr w:type="gramStart"/>
      <w:r w:rsidR="006D0B35" w:rsidRPr="00664272">
        <w:t>e</w:t>
      </w:r>
      <w:r w:rsidRPr="00664272">
        <w:t>nd to</w:t>
      </w:r>
      <w:r w:rsidR="006D0B35" w:rsidRPr="00664272">
        <w:t xml:space="preserve"> e</w:t>
      </w:r>
      <w:r w:rsidRPr="00664272">
        <w:t>nd</w:t>
      </w:r>
      <w:proofErr w:type="gramEnd"/>
      <w:r w:rsidRPr="00664272">
        <w:t xml:space="preserve"> IoT systems that can sense and actuate the real physical world, analyze and process the data at the </w:t>
      </w:r>
      <w:r w:rsidR="001D30D4" w:rsidRPr="00664272">
        <w:t>fog</w:t>
      </w:r>
      <w:r w:rsidRPr="00664272">
        <w:t xml:space="preserve"> layer</w:t>
      </w:r>
      <w:r w:rsidR="006D0B35" w:rsidRPr="00664272">
        <w:t>,</w:t>
      </w:r>
      <w:r w:rsidRPr="00664272">
        <w:t xml:space="preserve"> and connect to network and cloud systems.</w:t>
      </w:r>
    </w:p>
    <w:p w14:paraId="79C0DD3E" w14:textId="69EE45A8" w:rsidR="00817E58" w:rsidRPr="00664272" w:rsidRDefault="00817E58" w:rsidP="00664272">
      <w:pPr>
        <w:pStyle w:val="Body"/>
      </w:pPr>
      <w:r w:rsidRPr="00664272">
        <w:t xml:space="preserve">The primary software component of the Prototyping Lab is the Prototyping Lab App (PL-App). The PL-App is a software platform running on a Raspberry Pi that exposes a web interface based on a concept of </w:t>
      </w:r>
      <w:r w:rsidR="006D0B35" w:rsidRPr="00664272">
        <w:t>n</w:t>
      </w:r>
      <w:r w:rsidRPr="00664272">
        <w:t xml:space="preserve">otebooks. A </w:t>
      </w:r>
      <w:r w:rsidR="006D0B35" w:rsidRPr="00664272">
        <w:t>n</w:t>
      </w:r>
      <w:r w:rsidRPr="00664272">
        <w:t xml:space="preserve">otebook is an interactive web page where content is distributed in </w:t>
      </w:r>
      <w:r w:rsidR="00664272">
        <w:t xml:space="preserve">what are called </w:t>
      </w:r>
      <w:r w:rsidR="006D0B35" w:rsidRPr="00664272">
        <w:t>c</w:t>
      </w:r>
      <w:r w:rsidRPr="00664272">
        <w:t xml:space="preserve">ells. The first </w:t>
      </w:r>
      <w:r w:rsidR="006D0B35" w:rsidRPr="00664272">
        <w:t>c</w:t>
      </w:r>
      <w:r w:rsidRPr="00664272">
        <w:t xml:space="preserve">ell type </w:t>
      </w:r>
      <w:r w:rsidR="00664272">
        <w:t>is called Markdown and</w:t>
      </w:r>
      <w:r w:rsidRPr="00664272">
        <w:t xml:space="preserve"> is a cell that contains standard objects such as text, images, videos, etc. The second </w:t>
      </w:r>
      <w:r w:rsidR="006D0B35" w:rsidRPr="00664272">
        <w:t>c</w:t>
      </w:r>
      <w:r w:rsidRPr="00664272">
        <w:t xml:space="preserve">ell type </w:t>
      </w:r>
      <w:r w:rsidR="00664272">
        <w:t>is called Code cell and</w:t>
      </w:r>
      <w:r w:rsidRPr="00664272">
        <w:t xml:space="preserve"> is a cell with </w:t>
      </w:r>
      <w:r w:rsidR="006D0B35" w:rsidRPr="00664272">
        <w:t>e</w:t>
      </w:r>
      <w:r w:rsidRPr="00664272">
        <w:t xml:space="preserve">xecutable </w:t>
      </w:r>
      <w:r w:rsidR="006D0B35" w:rsidRPr="00664272">
        <w:t>c</w:t>
      </w:r>
      <w:r w:rsidRPr="00664272">
        <w:t xml:space="preserve">ode </w:t>
      </w:r>
      <w:r w:rsidR="00664272">
        <w:t>of</w:t>
      </w:r>
      <w:r w:rsidRPr="00664272">
        <w:t xml:space="preserve"> different programming languages (</w:t>
      </w:r>
      <w:r w:rsidR="00030BC1" w:rsidRPr="00664272">
        <w:t xml:space="preserve">the </w:t>
      </w:r>
      <w:r w:rsidRPr="00664272">
        <w:t>default i</w:t>
      </w:r>
      <w:r w:rsidR="00030BC1" w:rsidRPr="00664272">
        <w:t>s</w:t>
      </w:r>
      <w:r w:rsidRPr="00664272">
        <w:t xml:space="preserve"> Python).</w:t>
      </w:r>
    </w:p>
    <w:p w14:paraId="31EB8EBD" w14:textId="3EB6B624" w:rsidR="00817E58" w:rsidRPr="00664272" w:rsidRDefault="00817E58" w:rsidP="00664272">
      <w:pPr>
        <w:pStyle w:val="Body"/>
      </w:pPr>
      <w:r w:rsidRPr="00664272">
        <w:t xml:space="preserve">A </w:t>
      </w:r>
      <w:r w:rsidR="006D0B35" w:rsidRPr="00664272">
        <w:t>n</w:t>
      </w:r>
      <w:r w:rsidRPr="00664272">
        <w:t xml:space="preserve">otebook can be used as </w:t>
      </w:r>
      <w:r w:rsidR="00664272">
        <w:t xml:space="preserve">a lab </w:t>
      </w:r>
      <w:r w:rsidRPr="00664272">
        <w:t xml:space="preserve">where the </w:t>
      </w:r>
      <w:r w:rsidR="006D0B35" w:rsidRPr="00664272">
        <w:t>e</w:t>
      </w:r>
      <w:r w:rsidRPr="00664272">
        <w:t xml:space="preserve">xplanatory </w:t>
      </w:r>
      <w:r w:rsidR="006D0B35" w:rsidRPr="00664272">
        <w:t>t</w:t>
      </w:r>
      <w:r w:rsidRPr="00664272">
        <w:t xml:space="preserve">ext is </w:t>
      </w:r>
      <w:r w:rsidR="00664272">
        <w:t>placed</w:t>
      </w:r>
      <w:r w:rsidRPr="00664272">
        <w:t xml:space="preserve"> with </w:t>
      </w:r>
      <w:r w:rsidR="006D0B35" w:rsidRPr="00664272">
        <w:t>e</w:t>
      </w:r>
      <w:r w:rsidRPr="00664272">
        <w:t xml:space="preserve">xecutable </w:t>
      </w:r>
      <w:r w:rsidR="006D0B35" w:rsidRPr="00664272">
        <w:t>c</w:t>
      </w:r>
      <w:r w:rsidRPr="00664272">
        <w:t xml:space="preserve">ode and together create a scaffolded learning experience. The </w:t>
      </w:r>
      <w:r w:rsidR="006D0B35" w:rsidRPr="00664272">
        <w:t>e</w:t>
      </w:r>
      <w:r w:rsidRPr="00664272">
        <w:t xml:space="preserve">xplanatory </w:t>
      </w:r>
      <w:r w:rsidR="006D0B35" w:rsidRPr="00664272">
        <w:t>t</w:t>
      </w:r>
      <w:r w:rsidRPr="00664272">
        <w:t xml:space="preserve">ext guides the student through the learning experience, while hands on skills are acquired by modifying, </w:t>
      </w:r>
      <w:proofErr w:type="gramStart"/>
      <w:r w:rsidRPr="00664272">
        <w:t>examining</w:t>
      </w:r>
      <w:proofErr w:type="gramEnd"/>
      <w:r w:rsidRPr="00664272">
        <w:t xml:space="preserve"> and executing </w:t>
      </w:r>
      <w:r w:rsidR="006D0B35" w:rsidRPr="00664272">
        <w:t>e</w:t>
      </w:r>
      <w:r w:rsidRPr="00664272">
        <w:t xml:space="preserve">xecutable </w:t>
      </w:r>
      <w:r w:rsidR="006D0B35" w:rsidRPr="00664272">
        <w:t>c</w:t>
      </w:r>
      <w:r w:rsidRPr="00664272">
        <w:t>ode.</w:t>
      </w:r>
    </w:p>
    <w:p w14:paraId="439D9261" w14:textId="0B62256B" w:rsidR="00817E58" w:rsidRPr="00A829E1" w:rsidRDefault="00817E58" w:rsidP="00664272">
      <w:pPr>
        <w:pStyle w:val="Body"/>
      </w:pPr>
      <w:r w:rsidRPr="00A829E1">
        <w:t xml:space="preserve">A </w:t>
      </w:r>
      <w:r w:rsidR="006D0B35">
        <w:t>n</w:t>
      </w:r>
      <w:r w:rsidRPr="00A829E1">
        <w:t xml:space="preserve">otebook is also a great tool that can be used to prototype IoT systems, interconnect with existing cloud services using APIs, etc. In a </w:t>
      </w:r>
      <w:r w:rsidR="006D0B35">
        <w:t>n</w:t>
      </w:r>
      <w:r w:rsidRPr="00A829E1">
        <w:t xml:space="preserve">otebook, application code can be split between multiple </w:t>
      </w:r>
      <w:r w:rsidR="00912EEE">
        <w:t>c</w:t>
      </w:r>
      <w:r w:rsidRPr="00A829E1">
        <w:t xml:space="preserve">ode </w:t>
      </w:r>
      <w:r w:rsidR="006D0B35">
        <w:t>c</w:t>
      </w:r>
      <w:r w:rsidRPr="00A829E1">
        <w:t>ells, executing</w:t>
      </w:r>
      <w:r w:rsidR="00F62194">
        <w:t xml:space="preserve"> </w:t>
      </w:r>
      <w:r w:rsidRPr="00A829E1">
        <w:t>only the part of the code that is just being developed or troublesho</w:t>
      </w:r>
      <w:r w:rsidR="006D0B35">
        <w:t>t</w:t>
      </w:r>
      <w:r w:rsidRPr="00A829E1">
        <w:t xml:space="preserve">. Moreover, using </w:t>
      </w:r>
      <w:r w:rsidR="00912EEE">
        <w:t>m</w:t>
      </w:r>
      <w:r w:rsidRPr="00A829E1">
        <w:t xml:space="preserve">arkdown </w:t>
      </w:r>
      <w:r w:rsidR="006D0B35">
        <w:t>c</w:t>
      </w:r>
      <w:r w:rsidRPr="00A829E1">
        <w:t xml:space="preserve">ells, documentation and explanatory text can be added between </w:t>
      </w:r>
      <w:r w:rsidR="00912EEE">
        <w:t>c</w:t>
      </w:r>
      <w:r w:rsidRPr="00A829E1">
        <w:t xml:space="preserve">ode </w:t>
      </w:r>
      <w:r w:rsidR="00912EEE">
        <w:t>c</w:t>
      </w:r>
      <w:r w:rsidRPr="00A829E1">
        <w:t xml:space="preserve">ells to provide a clean, easy to understand Rapid Prototyping Interface. </w:t>
      </w:r>
    </w:p>
    <w:p w14:paraId="08A0F3A2" w14:textId="77777777" w:rsidR="00715136" w:rsidRPr="00A829E1" w:rsidRDefault="00715136" w:rsidP="00664272">
      <w:r w:rsidRPr="00A829E1">
        <w:br w:type="page"/>
      </w:r>
    </w:p>
    <w:p w14:paraId="1EDC4F72" w14:textId="2E2479A8" w:rsidR="00A245D9" w:rsidRPr="00A829E1" w:rsidRDefault="00635108" w:rsidP="00664272">
      <w:pPr>
        <w:pStyle w:val="Body"/>
      </w:pPr>
      <w:r w:rsidRPr="00A829E1">
        <w:lastRenderedPageBreak/>
        <w:t xml:space="preserve">The </w:t>
      </w:r>
      <w:r w:rsidR="000E5B51" w:rsidRPr="00A829E1">
        <w:t>PL-App</w:t>
      </w:r>
      <w:r w:rsidR="00D177EB" w:rsidRPr="00A829E1">
        <w:t>,</w:t>
      </w:r>
      <w:r w:rsidR="005245F7" w:rsidRPr="00A829E1">
        <w:t xml:space="preserve"> </w:t>
      </w:r>
      <w:r w:rsidR="00D177EB" w:rsidRPr="00A829E1">
        <w:t xml:space="preserve">together with the </w:t>
      </w:r>
      <w:r w:rsidR="00664272">
        <w:t>PL-Kit</w:t>
      </w:r>
      <w:r w:rsidR="00D177EB" w:rsidRPr="00A829E1">
        <w:t xml:space="preserve">, </w:t>
      </w:r>
      <w:r w:rsidRPr="00A829E1">
        <w:t xml:space="preserve">are enablers </w:t>
      </w:r>
      <w:r w:rsidR="00DB425B" w:rsidRPr="00A829E1">
        <w:t>for</w:t>
      </w:r>
      <w:r w:rsidR="000E5B51" w:rsidRPr="00A829E1">
        <w:t xml:space="preserve"> IoT</w:t>
      </w:r>
      <w:r w:rsidR="00817E58" w:rsidRPr="00A829E1">
        <w:t xml:space="preserve">, </w:t>
      </w:r>
      <w:r w:rsidR="00AB7010">
        <w:t>d</w:t>
      </w:r>
      <w:r w:rsidR="00817E58" w:rsidRPr="00A829E1">
        <w:t>igitization</w:t>
      </w:r>
      <w:r w:rsidR="00664272">
        <w:t>,</w:t>
      </w:r>
      <w:r w:rsidR="00817E58" w:rsidRPr="00A829E1">
        <w:t xml:space="preserve"> and </w:t>
      </w:r>
      <w:r w:rsidR="00AB7010">
        <w:t>d</w:t>
      </w:r>
      <w:r w:rsidR="00817E58" w:rsidRPr="00A829E1">
        <w:t xml:space="preserve">ata </w:t>
      </w:r>
      <w:r w:rsidR="00AB7010">
        <w:t>a</w:t>
      </w:r>
      <w:r w:rsidR="00817E58" w:rsidRPr="00A829E1">
        <w:t xml:space="preserve">nalytics </w:t>
      </w:r>
      <w:r w:rsidR="00AB7010">
        <w:t>l</w:t>
      </w:r>
      <w:r w:rsidR="00A245D9" w:rsidRPr="00A829E1">
        <w:t>earning and</w:t>
      </w:r>
      <w:r w:rsidR="00DB425B" w:rsidRPr="00A829E1">
        <w:t xml:space="preserve"> </w:t>
      </w:r>
      <w:r w:rsidR="00AB7010">
        <w:t>r</w:t>
      </w:r>
      <w:r w:rsidR="00DB425B" w:rsidRPr="00A829E1">
        <w:t xml:space="preserve">apid </w:t>
      </w:r>
      <w:r w:rsidR="00AB7010">
        <w:t>p</w:t>
      </w:r>
      <w:r w:rsidRPr="00A829E1">
        <w:t xml:space="preserve">rototyping inside </w:t>
      </w:r>
      <w:r w:rsidR="00F03E1D" w:rsidRPr="00A829E1">
        <w:t xml:space="preserve">of </w:t>
      </w:r>
      <w:r w:rsidR="00817E58" w:rsidRPr="00A829E1">
        <w:t>a</w:t>
      </w:r>
      <w:r w:rsidR="00DB425B" w:rsidRPr="00A829E1">
        <w:t xml:space="preserve"> classroom. </w:t>
      </w:r>
      <w:r w:rsidR="000E5B51" w:rsidRPr="00A829E1">
        <w:t>PL-App</w:t>
      </w:r>
      <w:r w:rsidR="000729F8" w:rsidRPr="00A829E1">
        <w:t xml:space="preserve"> provides </w:t>
      </w:r>
      <w:r w:rsidR="00C90CB9">
        <w:t xml:space="preserve">a </w:t>
      </w:r>
      <w:r w:rsidR="00A245D9" w:rsidRPr="00A829E1">
        <w:t>web</w:t>
      </w:r>
      <w:r w:rsidR="00664272">
        <w:t>-</w:t>
      </w:r>
      <w:r w:rsidR="00817E58" w:rsidRPr="00A829E1">
        <w:t>based environment to</w:t>
      </w:r>
      <w:r w:rsidR="000729F8" w:rsidRPr="00A829E1">
        <w:t xml:space="preserve"> access the </w:t>
      </w:r>
      <w:r w:rsidR="00817E58" w:rsidRPr="00A829E1">
        <w:t>software</w:t>
      </w:r>
      <w:r w:rsidR="00F03E1D" w:rsidRPr="00A829E1">
        <w:t xml:space="preserve"> and </w:t>
      </w:r>
      <w:r w:rsidR="00817E58" w:rsidRPr="00A829E1">
        <w:t>hardware</w:t>
      </w:r>
      <w:r w:rsidR="00F03E1D" w:rsidRPr="00A829E1">
        <w:t xml:space="preserve"> </w:t>
      </w:r>
      <w:r w:rsidR="00A245D9" w:rsidRPr="00A829E1">
        <w:t xml:space="preserve">resources of the </w:t>
      </w:r>
      <w:r w:rsidR="000729F8" w:rsidRPr="00A829E1">
        <w:t>Raspberry Pi</w:t>
      </w:r>
      <w:r w:rsidR="00A245D9" w:rsidRPr="00A829E1">
        <w:t xml:space="preserve">, leveraging the concept of </w:t>
      </w:r>
      <w:proofErr w:type="spellStart"/>
      <w:r w:rsidR="00A245D9" w:rsidRPr="00A829E1">
        <w:t>Jupyter</w:t>
      </w:r>
      <w:proofErr w:type="spellEnd"/>
      <w:r w:rsidR="00A245D9" w:rsidRPr="00A829E1">
        <w:t xml:space="preserve"> Notebooks.</w:t>
      </w:r>
    </w:p>
    <w:p w14:paraId="53865B10" w14:textId="1E7B9986" w:rsidR="00F03E1D" w:rsidRPr="00A829E1" w:rsidRDefault="00F8095A" w:rsidP="00664272">
      <w:pPr>
        <w:pStyle w:val="Body"/>
      </w:pPr>
      <w:r w:rsidRPr="00A829E1">
        <w:rPr>
          <w:noProof/>
        </w:rPr>
        <w:drawing>
          <wp:inline distT="0" distB="0" distL="0" distR="0" wp14:anchorId="06BD7224" wp14:editId="43361A30">
            <wp:extent cx="6029172" cy="2877016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136" cy="287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6FE8" w14:textId="155F7C7B" w:rsidR="00B70383" w:rsidRPr="00A829E1" w:rsidRDefault="00A245D9" w:rsidP="00664272">
      <w:pPr>
        <w:pStyle w:val="Body"/>
      </w:pPr>
      <w:r w:rsidRPr="00A829E1">
        <w:t xml:space="preserve">With </w:t>
      </w:r>
      <w:r w:rsidR="000E5B51" w:rsidRPr="00A829E1">
        <w:t>PL-App</w:t>
      </w:r>
      <w:r w:rsidR="00664272">
        <w:t>,</w:t>
      </w:r>
      <w:r w:rsidRPr="00A829E1">
        <w:t xml:space="preserve"> </w:t>
      </w:r>
      <w:r w:rsidR="000729F8" w:rsidRPr="00A829E1">
        <w:t xml:space="preserve">you can </w:t>
      </w:r>
      <w:r w:rsidRPr="00A829E1">
        <w:t xml:space="preserve">access existing </w:t>
      </w:r>
      <w:r w:rsidR="00B70383" w:rsidRPr="00A829E1">
        <w:t xml:space="preserve">IoT </w:t>
      </w:r>
      <w:r w:rsidR="00C90CB9">
        <w:t>F</w:t>
      </w:r>
      <w:r w:rsidR="009128E1" w:rsidRPr="00A829E1">
        <w:t>undamentals</w:t>
      </w:r>
      <w:r w:rsidR="00B70383" w:rsidRPr="00A829E1">
        <w:t xml:space="preserve"> </w:t>
      </w:r>
      <w:r w:rsidRPr="00A829E1">
        <w:t>labs</w:t>
      </w:r>
      <w:r w:rsidR="00B70383" w:rsidRPr="00A829E1">
        <w:t xml:space="preserve"> in the Course </w:t>
      </w:r>
      <w:proofErr w:type="gramStart"/>
      <w:r w:rsidR="00B70383" w:rsidRPr="00A829E1">
        <w:t>Materials folder,</w:t>
      </w:r>
      <w:r w:rsidRPr="00A829E1">
        <w:t xml:space="preserve"> or</w:t>
      </w:r>
      <w:proofErr w:type="gramEnd"/>
      <w:r w:rsidRPr="00A829E1">
        <w:t xml:space="preserve"> </w:t>
      </w:r>
      <w:r w:rsidR="000729F8" w:rsidRPr="00A829E1">
        <w:t xml:space="preserve">write </w:t>
      </w:r>
      <w:r w:rsidRPr="00A829E1">
        <w:t xml:space="preserve">your own new </w:t>
      </w:r>
      <w:r w:rsidR="000729F8" w:rsidRPr="00A829E1">
        <w:t>application</w:t>
      </w:r>
      <w:r w:rsidRPr="00A829E1">
        <w:t>s</w:t>
      </w:r>
      <w:r w:rsidR="000729F8" w:rsidRPr="00A829E1">
        <w:t xml:space="preserve"> </w:t>
      </w:r>
      <w:r w:rsidRPr="00A829E1">
        <w:t>directly on the board, execute them, and</w:t>
      </w:r>
      <w:r w:rsidR="000729F8" w:rsidRPr="00A829E1">
        <w:t xml:space="preserve"> monitor the output from the board with </w:t>
      </w:r>
      <w:r w:rsidRPr="00A829E1">
        <w:t>various visualizations</w:t>
      </w:r>
      <w:r w:rsidR="000729F8" w:rsidRPr="00A829E1">
        <w:t>.</w:t>
      </w:r>
    </w:p>
    <w:p w14:paraId="2A06777B" w14:textId="16018316" w:rsidR="00DB425B" w:rsidRPr="00A829E1" w:rsidRDefault="00DB425B" w:rsidP="00664272">
      <w:pPr>
        <w:pStyle w:val="Body"/>
      </w:pPr>
      <w:r w:rsidRPr="00A829E1">
        <w:t>Once the setup is done,</w:t>
      </w:r>
      <w:r w:rsidR="00F62194">
        <w:t xml:space="preserve"> the</w:t>
      </w:r>
      <w:r w:rsidRPr="00A829E1">
        <w:t xml:space="preserve"> Raspberry Pi and the Arduino</w:t>
      </w:r>
      <w:r w:rsidR="00F62194">
        <w:t xml:space="preserve"> connected to the Raspberry Pi</w:t>
      </w:r>
      <w:r w:rsidR="000729F8" w:rsidRPr="00A829E1">
        <w:t xml:space="preserve"> </w:t>
      </w:r>
      <w:r w:rsidRPr="00A829E1">
        <w:t xml:space="preserve">can be controlled from the </w:t>
      </w:r>
      <w:r w:rsidR="000E5B51" w:rsidRPr="00A829E1">
        <w:t>PL-App</w:t>
      </w:r>
      <w:r w:rsidR="00A245D9" w:rsidRPr="00A829E1">
        <w:t xml:space="preserve"> web</w:t>
      </w:r>
      <w:r w:rsidRPr="00A829E1">
        <w:t xml:space="preserve"> interface. </w:t>
      </w:r>
    </w:p>
    <w:p w14:paraId="2F918BC8" w14:textId="42DC1C02" w:rsidR="00F03E1D" w:rsidRPr="00A829E1" w:rsidRDefault="00E2654C" w:rsidP="00664272">
      <w:pPr>
        <w:pStyle w:val="Body"/>
      </w:pPr>
      <w:r>
        <w:rPr>
          <w:noProof/>
        </w:rPr>
        <w:drawing>
          <wp:inline distT="0" distB="0" distL="0" distR="0" wp14:anchorId="112B63BA" wp14:editId="336BB594">
            <wp:extent cx="6400800" cy="2296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7270" w14:textId="52A97120" w:rsidR="000729F8" w:rsidRPr="00A829E1" w:rsidRDefault="000729F8" w:rsidP="00664272">
      <w:pPr>
        <w:pStyle w:val="Body"/>
      </w:pPr>
      <w:r w:rsidRPr="00A829E1">
        <w:t xml:space="preserve">This lab provides a basic guideline to setup the initial configuration of the Raspberry Pi board together with a </w:t>
      </w:r>
      <w:r w:rsidR="000E5B51" w:rsidRPr="00A829E1">
        <w:t>PL-App</w:t>
      </w:r>
      <w:r w:rsidR="00A245D9" w:rsidRPr="00A829E1">
        <w:t xml:space="preserve"> </w:t>
      </w:r>
      <w:r w:rsidRPr="00A829E1">
        <w:t>environment.</w:t>
      </w:r>
    </w:p>
    <w:p w14:paraId="258D1AD7" w14:textId="77777777" w:rsidR="000729F8" w:rsidRPr="00A829E1" w:rsidRDefault="000729F8" w:rsidP="00664272">
      <w:pPr>
        <w:pStyle w:val="Body"/>
      </w:pPr>
    </w:p>
    <w:p w14:paraId="1A02D76D" w14:textId="77777777" w:rsidR="00F8095A" w:rsidRPr="00A829E1" w:rsidRDefault="00F8095A" w:rsidP="00664272">
      <w:pPr>
        <w:rPr>
          <w:b/>
          <w:sz w:val="24"/>
        </w:rPr>
      </w:pPr>
      <w:r w:rsidRPr="00A829E1">
        <w:br w:type="page"/>
      </w:r>
    </w:p>
    <w:p w14:paraId="314B7004" w14:textId="46DCA716" w:rsidR="00DB425B" w:rsidRPr="00A829E1" w:rsidRDefault="00DB425B" w:rsidP="00664272">
      <w:pPr>
        <w:pStyle w:val="SectionHeading"/>
      </w:pPr>
      <w:r w:rsidRPr="00A829E1">
        <w:lastRenderedPageBreak/>
        <w:t xml:space="preserve">Required Resources </w:t>
      </w:r>
    </w:p>
    <w:p w14:paraId="36150EFD" w14:textId="6CC187CE" w:rsidR="00DB425B" w:rsidRPr="00A829E1" w:rsidRDefault="00DB425B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>Prototyping Lab</w:t>
      </w:r>
      <w:r w:rsidR="00F03E1D" w:rsidRPr="00A829E1">
        <w:rPr>
          <w:szCs w:val="20"/>
        </w:rPr>
        <w:t xml:space="preserve"> Kit</w:t>
      </w:r>
      <w:r w:rsidR="00F8095A" w:rsidRPr="00A829E1">
        <w:rPr>
          <w:szCs w:val="20"/>
        </w:rPr>
        <w:t xml:space="preserve"> (PL-Kit)</w:t>
      </w:r>
    </w:p>
    <w:p w14:paraId="60ECC8F7" w14:textId="0A73D42C" w:rsidR="00DB425B" w:rsidRPr="00A829E1" w:rsidRDefault="00715136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 xml:space="preserve">Prototyping Lab App (PL-App) </w:t>
      </w:r>
      <w:r w:rsidR="00F8095A" w:rsidRPr="00A829E1">
        <w:rPr>
          <w:szCs w:val="20"/>
        </w:rPr>
        <w:t>Launcher</w:t>
      </w:r>
      <w:r w:rsidRPr="00A829E1">
        <w:rPr>
          <w:szCs w:val="20"/>
        </w:rPr>
        <w:t xml:space="preserve"> application</w:t>
      </w:r>
    </w:p>
    <w:p w14:paraId="720F1DED" w14:textId="19E0C28F" w:rsidR="00715136" w:rsidRPr="00A829E1" w:rsidRDefault="00715136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>Prototyping Lab App (PL-App) Image file</w:t>
      </w:r>
    </w:p>
    <w:p w14:paraId="76E68963" w14:textId="707A2704" w:rsidR="00DB425B" w:rsidRPr="00A829E1" w:rsidRDefault="00DB425B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 xml:space="preserve">Wired Ethernet </w:t>
      </w:r>
      <w:r w:rsidR="00F03E1D" w:rsidRPr="00A829E1">
        <w:rPr>
          <w:szCs w:val="20"/>
        </w:rPr>
        <w:t xml:space="preserve">or </w:t>
      </w:r>
      <w:r w:rsidR="007A5700" w:rsidRPr="00A829E1">
        <w:rPr>
          <w:szCs w:val="20"/>
        </w:rPr>
        <w:t>Wi-Fi</w:t>
      </w:r>
      <w:r w:rsidRPr="00A829E1">
        <w:rPr>
          <w:szCs w:val="20"/>
        </w:rPr>
        <w:t xml:space="preserve"> connection to the </w:t>
      </w:r>
      <w:r w:rsidR="00AB7010">
        <w:rPr>
          <w:szCs w:val="20"/>
        </w:rPr>
        <w:t>l</w:t>
      </w:r>
      <w:r w:rsidR="00715136" w:rsidRPr="00A829E1">
        <w:rPr>
          <w:szCs w:val="20"/>
        </w:rPr>
        <w:t>ocal</w:t>
      </w:r>
      <w:r w:rsidR="00AB7010">
        <w:rPr>
          <w:szCs w:val="20"/>
        </w:rPr>
        <w:t>-a</w:t>
      </w:r>
      <w:r w:rsidR="00715136" w:rsidRPr="00A829E1">
        <w:rPr>
          <w:szCs w:val="20"/>
        </w:rPr>
        <w:t xml:space="preserve">rea </w:t>
      </w:r>
      <w:r w:rsidR="00AB7010">
        <w:rPr>
          <w:szCs w:val="20"/>
        </w:rPr>
        <w:t>n</w:t>
      </w:r>
      <w:r w:rsidR="00715136" w:rsidRPr="00A829E1">
        <w:rPr>
          <w:szCs w:val="20"/>
        </w:rPr>
        <w:t>etwork</w:t>
      </w:r>
      <w:r w:rsidRPr="00A829E1">
        <w:rPr>
          <w:szCs w:val="20"/>
        </w:rPr>
        <w:t xml:space="preserve"> with DHCP </w:t>
      </w:r>
    </w:p>
    <w:p w14:paraId="05319D1F" w14:textId="4CED61D4" w:rsidR="00DF319C" w:rsidRPr="00A829E1" w:rsidRDefault="00715136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>Raspberry Pi with a power adapter</w:t>
      </w:r>
    </w:p>
    <w:p w14:paraId="6B4E9314" w14:textId="465B735A" w:rsidR="00A769E1" w:rsidRPr="00A829E1" w:rsidRDefault="00715136" w:rsidP="00664272">
      <w:pPr>
        <w:pStyle w:val="BulletBody"/>
        <w:numPr>
          <w:ilvl w:val="0"/>
          <w:numId w:val="1"/>
        </w:numPr>
        <w:rPr>
          <w:szCs w:val="20"/>
        </w:rPr>
      </w:pPr>
      <w:r w:rsidRPr="00A829E1">
        <w:rPr>
          <w:szCs w:val="20"/>
        </w:rPr>
        <w:t xml:space="preserve">Google Chrome or </w:t>
      </w:r>
      <w:proofErr w:type="gramStart"/>
      <w:r w:rsidRPr="00A829E1">
        <w:rPr>
          <w:szCs w:val="20"/>
        </w:rPr>
        <w:t>other</w:t>
      </w:r>
      <w:proofErr w:type="gramEnd"/>
      <w:r w:rsidRPr="00A829E1">
        <w:rPr>
          <w:szCs w:val="20"/>
        </w:rPr>
        <w:t xml:space="preserve"> modern</w:t>
      </w:r>
      <w:r w:rsidR="00A769E1" w:rsidRPr="00A829E1">
        <w:rPr>
          <w:szCs w:val="20"/>
        </w:rPr>
        <w:t xml:space="preserve"> web browser</w:t>
      </w:r>
    </w:p>
    <w:p w14:paraId="5B654F01" w14:textId="0E904A58" w:rsidR="00DB425B" w:rsidRPr="00A829E1" w:rsidRDefault="00DB425B" w:rsidP="00664272">
      <w:pPr>
        <w:pStyle w:val="Heading3"/>
        <w:rPr>
          <w:rFonts w:eastAsia="Arial"/>
        </w:rPr>
      </w:pPr>
      <w:r w:rsidRPr="00A829E1">
        <w:t>Task 1:</w:t>
      </w:r>
      <w:r w:rsidR="00664272">
        <w:t xml:space="preserve"> Set</w:t>
      </w:r>
      <w:r w:rsidR="00715136" w:rsidRPr="00A829E1">
        <w:t xml:space="preserve"> up the PL-App</w:t>
      </w:r>
    </w:p>
    <w:p w14:paraId="5DD66A9A" w14:textId="299E1449" w:rsidR="00DB425B" w:rsidRPr="00A829E1" w:rsidRDefault="00DB425B" w:rsidP="00664272">
      <w:pPr>
        <w:pStyle w:val="Steps"/>
        <w:rPr>
          <w:color w:val="FF0000"/>
        </w:rPr>
      </w:pPr>
      <w:r w:rsidRPr="00A829E1">
        <w:t xml:space="preserve">Step 1: </w:t>
      </w:r>
      <w:r w:rsidR="00715136" w:rsidRPr="00A829E1">
        <w:t xml:space="preserve">Download and Install </w:t>
      </w:r>
      <w:r w:rsidR="00925FED" w:rsidRPr="00A829E1">
        <w:t xml:space="preserve">the </w:t>
      </w:r>
      <w:r w:rsidR="000E5B51" w:rsidRPr="00A829E1">
        <w:t>PL-App</w:t>
      </w:r>
      <w:r w:rsidRPr="00A829E1">
        <w:t xml:space="preserve"> </w:t>
      </w:r>
      <w:r w:rsidR="00715136" w:rsidRPr="00A829E1">
        <w:t>Launcher</w:t>
      </w:r>
    </w:p>
    <w:p w14:paraId="05C4799B" w14:textId="67AC0DEC" w:rsidR="00DB425B" w:rsidRPr="00A829E1" w:rsidRDefault="00DB425B" w:rsidP="00664272">
      <w:pPr>
        <w:pStyle w:val="body0"/>
        <w:numPr>
          <w:ilvl w:val="0"/>
          <w:numId w:val="19"/>
        </w:numPr>
      </w:pPr>
      <w:r w:rsidRPr="00A829E1">
        <w:t xml:space="preserve">Navigate to www.netacad.com in your web browser and enter </w:t>
      </w:r>
      <w:r w:rsidR="00F03E1D" w:rsidRPr="00A829E1">
        <w:t>your</w:t>
      </w:r>
      <w:r w:rsidRPr="00A829E1">
        <w:t xml:space="preserve"> </w:t>
      </w:r>
      <w:r w:rsidR="00715136" w:rsidRPr="00A829E1">
        <w:t>IoT Fundamentals</w:t>
      </w:r>
      <w:r w:rsidR="00F03E1D" w:rsidRPr="00A829E1">
        <w:t xml:space="preserve"> class.</w:t>
      </w:r>
    </w:p>
    <w:p w14:paraId="5D79D2C0" w14:textId="407D769F" w:rsidR="00DB425B" w:rsidRPr="00A829E1" w:rsidRDefault="005772C3" w:rsidP="00664272">
      <w:pPr>
        <w:pStyle w:val="body0"/>
        <w:numPr>
          <w:ilvl w:val="0"/>
          <w:numId w:val="19"/>
        </w:numPr>
      </w:pPr>
      <w:r>
        <w:t>From the Student Resources</w:t>
      </w:r>
      <w:r w:rsidR="00925FED" w:rsidRPr="00A829E1">
        <w:t xml:space="preserve"> page, d</w:t>
      </w:r>
      <w:r w:rsidR="00715136" w:rsidRPr="00A829E1">
        <w:t xml:space="preserve">ownload the </w:t>
      </w:r>
      <w:r w:rsidR="00715136" w:rsidRPr="00174BBC">
        <w:t>PL-App Launcher</w:t>
      </w:r>
      <w:r w:rsidR="00715136" w:rsidRPr="00A829E1">
        <w:t xml:space="preserve"> application installer for your operating system.</w:t>
      </w:r>
    </w:p>
    <w:p w14:paraId="2596E65E" w14:textId="31E36453" w:rsidR="005624F2" w:rsidRPr="00A829E1" w:rsidRDefault="009128E1" w:rsidP="00664272">
      <w:pPr>
        <w:pStyle w:val="body0"/>
        <w:numPr>
          <w:ilvl w:val="0"/>
          <w:numId w:val="19"/>
        </w:numPr>
        <w:rPr>
          <w:i/>
        </w:rPr>
      </w:pPr>
      <w:r w:rsidRPr="00A829E1">
        <w:t>After</w:t>
      </w:r>
      <w:r w:rsidR="00715136" w:rsidRPr="00A829E1">
        <w:t xml:space="preserve"> a successful download, install </w:t>
      </w:r>
      <w:r w:rsidR="00C90CB9">
        <w:t xml:space="preserve">the </w:t>
      </w:r>
      <w:r w:rsidR="00715136" w:rsidRPr="00174BBC">
        <w:t>PL-App Launcher</w:t>
      </w:r>
      <w:r w:rsidR="00715136" w:rsidRPr="00A829E1">
        <w:t xml:space="preserve"> application.</w:t>
      </w:r>
      <w:r w:rsidR="00106D4C" w:rsidRPr="00A829E1">
        <w:br/>
      </w:r>
      <w:r w:rsidR="00106D4C" w:rsidRPr="00A829E1">
        <w:rPr>
          <w:i/>
        </w:rPr>
        <w:t>NOTE: Windows 7+ and Mac OS are supported.</w:t>
      </w:r>
    </w:p>
    <w:p w14:paraId="29107D17" w14:textId="4642FCEE" w:rsidR="00DB425B" w:rsidRPr="00A829E1" w:rsidRDefault="00715136" w:rsidP="00664272">
      <w:pPr>
        <w:pStyle w:val="body0"/>
        <w:numPr>
          <w:ilvl w:val="0"/>
          <w:numId w:val="19"/>
        </w:numPr>
      </w:pPr>
      <w:r w:rsidRPr="00A829E1">
        <w:t xml:space="preserve">After a successful installation, start the </w:t>
      </w:r>
      <w:r w:rsidRPr="00174BBC">
        <w:t>PL-App Launcher</w:t>
      </w:r>
      <w:r w:rsidRPr="00A829E1">
        <w:t xml:space="preserve"> application. You should see the following screen</w:t>
      </w:r>
      <w:r w:rsidR="00E11A6F" w:rsidRPr="00A829E1">
        <w:t xml:space="preserve"> with the </w:t>
      </w:r>
      <w:r w:rsidR="00135BE2">
        <w:rPr>
          <w:b/>
        </w:rPr>
        <w:t>Setup a New Device</w:t>
      </w:r>
      <w:r w:rsidR="00E11A6F" w:rsidRPr="00A829E1">
        <w:t xml:space="preserve"> tab</w:t>
      </w:r>
      <w:r w:rsidR="00DB425B" w:rsidRPr="00A829E1">
        <w:t>:</w:t>
      </w:r>
      <w:r w:rsidRPr="00A829E1">
        <w:br/>
      </w:r>
      <w:r w:rsidR="00135BE2">
        <w:rPr>
          <w:noProof/>
        </w:rPr>
        <w:drawing>
          <wp:inline distT="0" distB="0" distL="0" distR="0" wp14:anchorId="58A09FC8" wp14:editId="2F653FB2">
            <wp:extent cx="5084064" cy="4322463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43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25B" w:rsidRPr="00A829E1">
        <w:br/>
        <w:t xml:space="preserve"> </w:t>
      </w:r>
    </w:p>
    <w:p w14:paraId="1181485D" w14:textId="77777777" w:rsidR="00E554FB" w:rsidRDefault="00E554FB" w:rsidP="00E554FB">
      <w:pPr>
        <w:pStyle w:val="Substepalpha"/>
        <w:numPr>
          <w:ilvl w:val="0"/>
          <w:numId w:val="0"/>
        </w:numPr>
        <w:ind w:left="720"/>
        <w:rPr>
          <w:b/>
          <w:bCs/>
          <w:color w:val="FF0000"/>
          <w:sz w:val="24"/>
          <w:szCs w:val="32"/>
        </w:rPr>
      </w:pPr>
    </w:p>
    <w:p w14:paraId="6FDF2E92" w14:textId="56D67FCF" w:rsidR="00E554FB" w:rsidRDefault="00E554FB" w:rsidP="00AD42BB">
      <w:pPr>
        <w:pStyle w:val="Substepalpha"/>
        <w:numPr>
          <w:ilvl w:val="0"/>
          <w:numId w:val="0"/>
        </w:numPr>
        <w:ind w:left="720"/>
        <w:rPr>
          <w:strike/>
        </w:rPr>
      </w:pPr>
      <w:r w:rsidRPr="000D08EE">
        <w:rPr>
          <w:b/>
          <w:bCs/>
          <w:color w:val="FF0000"/>
          <w:sz w:val="24"/>
          <w:szCs w:val="32"/>
        </w:rPr>
        <w:lastRenderedPageBreak/>
        <w:t>INSTEAD OF STEP</w:t>
      </w:r>
      <w:r>
        <w:rPr>
          <w:b/>
          <w:bCs/>
          <w:color w:val="FF0000"/>
          <w:sz w:val="24"/>
          <w:szCs w:val="32"/>
        </w:rPr>
        <w:t>S</w:t>
      </w:r>
      <w:r w:rsidRPr="000D08EE">
        <w:rPr>
          <w:b/>
          <w:bCs/>
          <w:color w:val="FF0000"/>
          <w:sz w:val="24"/>
          <w:szCs w:val="32"/>
        </w:rPr>
        <w:t xml:space="preserve"> </w:t>
      </w:r>
      <w:r>
        <w:rPr>
          <w:b/>
          <w:bCs/>
          <w:color w:val="FF0000"/>
          <w:sz w:val="24"/>
          <w:szCs w:val="32"/>
        </w:rPr>
        <w:t>2 – 3</w:t>
      </w:r>
      <w:r w:rsidRPr="000D08EE">
        <w:rPr>
          <w:b/>
          <w:bCs/>
          <w:color w:val="FF0000"/>
          <w:sz w:val="24"/>
          <w:szCs w:val="32"/>
        </w:rPr>
        <w:t xml:space="preserve">, READ THE INSTRUCTIONS </w:t>
      </w:r>
      <w:r>
        <w:rPr>
          <w:b/>
          <w:bCs/>
          <w:color w:val="FF0000"/>
          <w:sz w:val="24"/>
          <w:szCs w:val="32"/>
        </w:rPr>
        <w:t>WHERE TO GET THE PL-</w:t>
      </w:r>
      <w:r w:rsidR="00AD42BB">
        <w:rPr>
          <w:b/>
          <w:bCs/>
          <w:color w:val="FF0000"/>
          <w:sz w:val="24"/>
          <w:szCs w:val="32"/>
        </w:rPr>
        <w:t xml:space="preserve">App </w:t>
      </w:r>
      <w:r>
        <w:rPr>
          <w:b/>
          <w:bCs/>
          <w:color w:val="FF0000"/>
          <w:sz w:val="24"/>
          <w:szCs w:val="32"/>
        </w:rPr>
        <w:t xml:space="preserve">IMAGE AND </w:t>
      </w:r>
      <w:r w:rsidRPr="000D08EE">
        <w:rPr>
          <w:b/>
          <w:bCs/>
          <w:color w:val="FF0000"/>
          <w:sz w:val="24"/>
          <w:szCs w:val="32"/>
        </w:rPr>
        <w:t>HOW TO FLASH THE IMAGE WITH BALENA ETCHER.</w:t>
      </w:r>
    </w:p>
    <w:p w14:paraId="0ECF5480" w14:textId="77777777" w:rsidR="00E554FB" w:rsidRDefault="00E554FB" w:rsidP="00664272">
      <w:pPr>
        <w:pStyle w:val="Steps"/>
        <w:rPr>
          <w:strike/>
        </w:rPr>
      </w:pPr>
    </w:p>
    <w:p w14:paraId="789BA621" w14:textId="600A864E" w:rsidR="00DB425B" w:rsidRPr="00E554FB" w:rsidRDefault="00DB425B" w:rsidP="00664272">
      <w:pPr>
        <w:pStyle w:val="Steps"/>
        <w:rPr>
          <w:strike/>
        </w:rPr>
      </w:pPr>
      <w:r w:rsidRPr="00E554FB">
        <w:rPr>
          <w:strike/>
        </w:rPr>
        <w:t xml:space="preserve">Step 2: </w:t>
      </w:r>
      <w:r w:rsidR="00925FED" w:rsidRPr="00E554FB">
        <w:rPr>
          <w:strike/>
        </w:rPr>
        <w:t>Download and Install the PL-App Image</w:t>
      </w:r>
      <w:r w:rsidRPr="00E554FB">
        <w:rPr>
          <w:strike/>
        </w:rPr>
        <w:t>.</w:t>
      </w:r>
    </w:p>
    <w:p w14:paraId="25BDAA73" w14:textId="77777777" w:rsidR="00925FED" w:rsidRPr="00E554FB" w:rsidRDefault="00925FED" w:rsidP="00664272">
      <w:pPr>
        <w:pStyle w:val="Substepalpha"/>
        <w:rPr>
          <w:strike/>
        </w:rPr>
      </w:pPr>
      <w:r w:rsidRPr="00E554FB">
        <w:rPr>
          <w:strike/>
        </w:rPr>
        <w:t>Navigate to www.netacad.com in your web browser and enter your IoT Fundamentals class.</w:t>
      </w:r>
    </w:p>
    <w:p w14:paraId="7840B4C6" w14:textId="657B64FB" w:rsidR="00925FED" w:rsidRPr="00E554FB" w:rsidRDefault="00925FED" w:rsidP="00664272">
      <w:pPr>
        <w:pStyle w:val="Substepalpha"/>
        <w:rPr>
          <w:i/>
          <w:strike/>
        </w:rPr>
      </w:pPr>
      <w:r w:rsidRPr="00E554FB">
        <w:rPr>
          <w:strike/>
        </w:rPr>
        <w:t xml:space="preserve">From the </w:t>
      </w:r>
      <w:r w:rsidR="005772C3" w:rsidRPr="00E554FB">
        <w:rPr>
          <w:strike/>
        </w:rPr>
        <w:t>Student Resources</w:t>
      </w:r>
      <w:r w:rsidRPr="00E554FB">
        <w:rPr>
          <w:strike/>
        </w:rPr>
        <w:t xml:space="preserve"> page, download the PL-App</w:t>
      </w:r>
      <w:r w:rsidRPr="00E554FB">
        <w:rPr>
          <w:i/>
          <w:strike/>
        </w:rPr>
        <w:t xml:space="preserve"> </w:t>
      </w:r>
      <w:r w:rsidR="00664272" w:rsidRPr="00E554FB">
        <w:rPr>
          <w:strike/>
        </w:rPr>
        <w:t>i</w:t>
      </w:r>
      <w:r w:rsidR="00AA4CA7" w:rsidRPr="00E554FB">
        <w:rPr>
          <w:strike/>
        </w:rPr>
        <w:t xml:space="preserve">mage </w:t>
      </w:r>
      <w:r w:rsidRPr="00E554FB">
        <w:rPr>
          <w:strike/>
        </w:rPr>
        <w:t xml:space="preserve">file. </w:t>
      </w:r>
      <w:r w:rsidR="00C90CB9" w:rsidRPr="00E554FB">
        <w:rPr>
          <w:strike/>
        </w:rPr>
        <w:t xml:space="preserve">Although </w:t>
      </w:r>
      <w:r w:rsidR="00AA4CA7" w:rsidRPr="00E554FB">
        <w:rPr>
          <w:strike/>
        </w:rPr>
        <w:t xml:space="preserve">the </w:t>
      </w:r>
      <w:r w:rsidRPr="00E554FB">
        <w:rPr>
          <w:strike/>
        </w:rPr>
        <w:t xml:space="preserve">PL-App </w:t>
      </w:r>
      <w:r w:rsidR="00664272" w:rsidRPr="00E554FB">
        <w:rPr>
          <w:strike/>
        </w:rPr>
        <w:t>i</w:t>
      </w:r>
      <w:r w:rsidRPr="00E554FB">
        <w:rPr>
          <w:strike/>
        </w:rPr>
        <w:t>mage is a file with .zip extension, there is no need to unpack the ZIP file.</w:t>
      </w:r>
      <w:r w:rsidRPr="00E554FB">
        <w:rPr>
          <w:strike/>
        </w:rPr>
        <w:br/>
      </w:r>
      <w:r w:rsidRPr="00E554FB">
        <w:rPr>
          <w:i/>
          <w:strike/>
        </w:rPr>
        <w:t>Note: th</w:t>
      </w:r>
      <w:r w:rsidR="00664272" w:rsidRPr="00E554FB">
        <w:rPr>
          <w:i/>
          <w:strike/>
        </w:rPr>
        <w:t>e PL-App i</w:t>
      </w:r>
      <w:r w:rsidRPr="00E554FB">
        <w:rPr>
          <w:i/>
          <w:strike/>
        </w:rPr>
        <w:t>mage file is about 900</w:t>
      </w:r>
      <w:r w:rsidR="00C90CB9" w:rsidRPr="00E554FB">
        <w:rPr>
          <w:i/>
          <w:strike/>
        </w:rPr>
        <w:t xml:space="preserve"> </w:t>
      </w:r>
      <w:proofErr w:type="gramStart"/>
      <w:r w:rsidRPr="00E554FB">
        <w:rPr>
          <w:i/>
          <w:strike/>
        </w:rPr>
        <w:t>MB</w:t>
      </w:r>
      <w:proofErr w:type="gramEnd"/>
      <w:r w:rsidRPr="00E554FB">
        <w:rPr>
          <w:i/>
          <w:strike/>
        </w:rPr>
        <w:t xml:space="preserve"> and the download speed </w:t>
      </w:r>
      <w:r w:rsidR="009128E1" w:rsidRPr="00E554FB">
        <w:rPr>
          <w:i/>
          <w:strike/>
        </w:rPr>
        <w:t>might</w:t>
      </w:r>
      <w:r w:rsidRPr="00E554FB">
        <w:rPr>
          <w:i/>
          <w:strike/>
        </w:rPr>
        <w:t xml:space="preserve"> vary based your Internet connection and its current use. </w:t>
      </w:r>
    </w:p>
    <w:p w14:paraId="54933252" w14:textId="1F832264" w:rsidR="00DB425B" w:rsidRPr="00192160" w:rsidRDefault="00DB425B" w:rsidP="00664272">
      <w:pPr>
        <w:pStyle w:val="Steps"/>
        <w:rPr>
          <w:strike/>
        </w:rPr>
      </w:pPr>
      <w:r w:rsidRPr="00192160">
        <w:rPr>
          <w:strike/>
        </w:rPr>
        <w:t xml:space="preserve">Step 3: </w:t>
      </w:r>
      <w:r w:rsidR="00135BE2" w:rsidRPr="00192160">
        <w:rPr>
          <w:strike/>
        </w:rPr>
        <w:t>Setup</w:t>
      </w:r>
      <w:r w:rsidR="001361F7" w:rsidRPr="00192160">
        <w:rPr>
          <w:strike/>
        </w:rPr>
        <w:t xml:space="preserve"> a </w:t>
      </w:r>
      <w:proofErr w:type="gramStart"/>
      <w:r w:rsidR="00135BE2" w:rsidRPr="00192160">
        <w:rPr>
          <w:strike/>
        </w:rPr>
        <w:t xml:space="preserve">micro </w:t>
      </w:r>
      <w:r w:rsidR="001361F7" w:rsidRPr="00192160">
        <w:rPr>
          <w:strike/>
        </w:rPr>
        <w:t>SD</w:t>
      </w:r>
      <w:proofErr w:type="gramEnd"/>
      <w:r w:rsidR="001361F7" w:rsidRPr="00192160">
        <w:rPr>
          <w:strike/>
        </w:rPr>
        <w:t xml:space="preserve"> card with PL-App</w:t>
      </w:r>
    </w:p>
    <w:p w14:paraId="6DA21A54" w14:textId="2C01200A" w:rsidR="001361F7" w:rsidRPr="00192160" w:rsidRDefault="001361F7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>Start the PL-App Launcher application. You should see the following screen</w:t>
      </w:r>
      <w:r w:rsidR="00E11A6F" w:rsidRPr="00192160">
        <w:rPr>
          <w:strike/>
        </w:rPr>
        <w:t xml:space="preserve"> with the </w:t>
      </w:r>
      <w:r w:rsidR="00135BE2" w:rsidRPr="00192160">
        <w:rPr>
          <w:b/>
          <w:strike/>
        </w:rPr>
        <w:t>Setup a New Device</w:t>
      </w:r>
      <w:r w:rsidR="00E11A6F" w:rsidRPr="00192160">
        <w:rPr>
          <w:strike/>
        </w:rPr>
        <w:t xml:space="preserve"> tab</w:t>
      </w:r>
      <w:r w:rsidRPr="00192160">
        <w:rPr>
          <w:strike/>
        </w:rPr>
        <w:t>:</w:t>
      </w:r>
      <w:r w:rsidRPr="00192160">
        <w:rPr>
          <w:strike/>
        </w:rPr>
        <w:br/>
      </w:r>
      <w:r w:rsidR="00135BE2" w:rsidRPr="00192160">
        <w:rPr>
          <w:strike/>
          <w:noProof/>
        </w:rPr>
        <w:drawing>
          <wp:inline distT="0" distB="0" distL="0" distR="0" wp14:anchorId="6FB6E851" wp14:editId="7C694A8C">
            <wp:extent cx="5084064" cy="4322463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43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2E65" w14:textId="17D0AAAB" w:rsidR="00A769E1" w:rsidRPr="00192160" w:rsidRDefault="00C21E20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Locate </w:t>
      </w:r>
      <w:r w:rsidR="001361F7" w:rsidRPr="00192160">
        <w:rPr>
          <w:strike/>
        </w:rPr>
        <w:t>a</w:t>
      </w:r>
      <w:r w:rsidRPr="00192160">
        <w:rPr>
          <w:strike/>
        </w:rPr>
        <w:t xml:space="preserve"> </w:t>
      </w:r>
      <w:proofErr w:type="gramStart"/>
      <w:r w:rsidR="00135BE2" w:rsidRPr="00192160">
        <w:rPr>
          <w:strike/>
        </w:rPr>
        <w:t xml:space="preserve">micro </w:t>
      </w:r>
      <w:r w:rsidR="001361F7" w:rsidRPr="00192160">
        <w:rPr>
          <w:strike/>
        </w:rPr>
        <w:t>SD</w:t>
      </w:r>
      <w:proofErr w:type="gramEnd"/>
      <w:r w:rsidRPr="00192160">
        <w:rPr>
          <w:strike/>
        </w:rPr>
        <w:t xml:space="preserve"> </w:t>
      </w:r>
      <w:r w:rsidR="00664272" w:rsidRPr="00192160">
        <w:rPr>
          <w:strike/>
        </w:rPr>
        <w:t>(</w:t>
      </w:r>
      <w:r w:rsidR="00664272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664272" w:rsidRPr="00192160">
        <w:rPr>
          <w:strike/>
        </w:rPr>
        <w:t xml:space="preserve">SD) </w:t>
      </w:r>
      <w:r w:rsidRPr="00192160">
        <w:rPr>
          <w:strike/>
        </w:rPr>
        <w:t xml:space="preserve">card inside the </w:t>
      </w:r>
      <w:r w:rsidR="001361F7" w:rsidRPr="00192160">
        <w:rPr>
          <w:strike/>
        </w:rPr>
        <w:t>PL-Kit</w:t>
      </w:r>
      <w:r w:rsidR="00326F0B" w:rsidRPr="00192160">
        <w:rPr>
          <w:strike/>
        </w:rPr>
        <w:t xml:space="preserve"> that is at least 8</w:t>
      </w:r>
      <w:r w:rsidR="00F66F56" w:rsidRPr="00192160">
        <w:rPr>
          <w:strike/>
        </w:rPr>
        <w:t xml:space="preserve"> </w:t>
      </w:r>
      <w:r w:rsidR="006D1AAF" w:rsidRPr="00192160">
        <w:rPr>
          <w:strike/>
        </w:rPr>
        <w:t>GB in size.</w:t>
      </w:r>
    </w:p>
    <w:p w14:paraId="12AC8BDE" w14:textId="704A4FE9" w:rsidR="00DB425B" w:rsidRPr="00192160" w:rsidRDefault="001B7032" w:rsidP="00664272">
      <w:pPr>
        <w:pStyle w:val="body0"/>
        <w:ind w:left="1080"/>
        <w:rPr>
          <w:strike/>
        </w:rPr>
      </w:pPr>
      <w:r w:rsidRPr="00192160">
        <w:rPr>
          <w:strike/>
          <w:noProof/>
        </w:rPr>
        <w:lastRenderedPageBreak/>
        <w:drawing>
          <wp:inline distT="0" distB="0" distL="0" distR="0" wp14:anchorId="1735D7BD" wp14:editId="6DE89035">
            <wp:extent cx="2095500" cy="1619082"/>
            <wp:effectExtent l="0" t="0" r="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643" cy="16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D4C" w:rsidRPr="00192160">
        <w:rPr>
          <w:strike/>
        </w:rPr>
        <w:tab/>
      </w:r>
      <w:r w:rsidR="00106D4C" w:rsidRPr="00192160">
        <w:rPr>
          <w:strike/>
        </w:rPr>
        <w:tab/>
      </w:r>
      <w:r w:rsidR="00106D4C" w:rsidRPr="00192160">
        <w:rPr>
          <w:strike/>
          <w:noProof/>
        </w:rPr>
        <w:drawing>
          <wp:inline distT="0" distB="0" distL="0" distR="0" wp14:anchorId="27721C35" wp14:editId="66FF3ABC">
            <wp:extent cx="1618615" cy="791845"/>
            <wp:effectExtent l="0" t="0" r="635" b="825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61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D4C" w:rsidRPr="00192160">
        <w:rPr>
          <w:strike/>
        </w:rPr>
        <w:tab/>
      </w:r>
    </w:p>
    <w:p w14:paraId="0BB1C388" w14:textId="3694C0DA" w:rsidR="002C349D" w:rsidRPr="00192160" w:rsidRDefault="00DB425B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Insert the </w:t>
      </w:r>
      <w:r w:rsidR="004B2DCB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1361F7" w:rsidRPr="00192160">
        <w:rPr>
          <w:strike/>
        </w:rPr>
        <w:t xml:space="preserve">SD </w:t>
      </w:r>
      <w:r w:rsidRPr="00192160">
        <w:rPr>
          <w:strike/>
        </w:rPr>
        <w:t xml:space="preserve">card into your SD card reader </w:t>
      </w:r>
      <w:r w:rsidR="00106D4C" w:rsidRPr="00192160">
        <w:rPr>
          <w:strike/>
        </w:rPr>
        <w:t>or USB reader and insert it into your computer</w:t>
      </w:r>
      <w:r w:rsidR="003F55B3" w:rsidRPr="00192160">
        <w:rPr>
          <w:strike/>
        </w:rPr>
        <w:t>.</w:t>
      </w:r>
    </w:p>
    <w:p w14:paraId="0A04707C" w14:textId="6AEE93CA" w:rsidR="002C349D" w:rsidRPr="00192160" w:rsidRDefault="00106D4C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>Determine the drive letter of the</w:t>
      </w:r>
      <w:r w:rsidR="00135BE2" w:rsidRPr="00192160">
        <w:rPr>
          <w:strike/>
        </w:rPr>
        <w:t xml:space="preserve"> </w:t>
      </w:r>
      <w:r w:rsidR="004B2DCB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135BE2" w:rsidRPr="00192160">
        <w:rPr>
          <w:strike/>
        </w:rPr>
        <w:t>S</w:t>
      </w:r>
      <w:r w:rsidRPr="00192160">
        <w:rPr>
          <w:strike/>
        </w:rPr>
        <w:t>D card</w:t>
      </w:r>
      <w:r w:rsidR="00086F78" w:rsidRPr="00192160">
        <w:rPr>
          <w:strike/>
        </w:rPr>
        <w:t xml:space="preserve"> using the File Explorer</w:t>
      </w:r>
      <w:r w:rsidRPr="00192160">
        <w:rPr>
          <w:strike/>
        </w:rPr>
        <w:t>:</w:t>
      </w:r>
      <w:r w:rsidR="009128E1" w:rsidRPr="00192160">
        <w:rPr>
          <w:strike/>
        </w:rPr>
        <w:t xml:space="preserve"> </w:t>
      </w:r>
      <w:r w:rsidRPr="00192160">
        <w:rPr>
          <w:strike/>
        </w:rPr>
        <w:br/>
      </w:r>
      <w:r w:rsidRPr="00192160">
        <w:rPr>
          <w:strike/>
          <w:noProof/>
        </w:rPr>
        <w:drawing>
          <wp:inline distT="0" distB="0" distL="0" distR="0" wp14:anchorId="322968B7" wp14:editId="57108208">
            <wp:extent cx="5417942" cy="189251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761" cy="18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160">
        <w:rPr>
          <w:strike/>
        </w:rPr>
        <w:br/>
        <w:t xml:space="preserve">In this example, it is the </w:t>
      </w:r>
      <w:r w:rsidRPr="00192160">
        <w:rPr>
          <w:i/>
          <w:strike/>
        </w:rPr>
        <w:t>D:</w:t>
      </w:r>
      <w:r w:rsidRPr="00192160">
        <w:rPr>
          <w:strike/>
        </w:rPr>
        <w:t xml:space="preserve"> drive on Windows.</w:t>
      </w:r>
    </w:p>
    <w:p w14:paraId="78DF1801" w14:textId="689AE6C1" w:rsidR="00DD20EE" w:rsidRPr="00192160" w:rsidRDefault="002C349D" w:rsidP="00664272">
      <w:pPr>
        <w:pStyle w:val="body0"/>
        <w:numPr>
          <w:ilvl w:val="0"/>
          <w:numId w:val="20"/>
        </w:numPr>
        <w:rPr>
          <w:b/>
          <w:strike/>
        </w:rPr>
      </w:pPr>
      <w:r w:rsidRPr="00192160">
        <w:rPr>
          <w:strike/>
        </w:rPr>
        <w:t xml:space="preserve">In the PL-App Launcher, </w:t>
      </w:r>
      <w:r w:rsidR="009B029A" w:rsidRPr="00192160">
        <w:rPr>
          <w:strike/>
        </w:rPr>
        <w:t xml:space="preserve">select </w:t>
      </w:r>
      <w:r w:rsidRPr="00192160">
        <w:rPr>
          <w:strike/>
        </w:rPr>
        <w:t xml:space="preserve">the </w:t>
      </w:r>
      <w:r w:rsidR="004B2DCB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E370B6" w:rsidRPr="00192160">
        <w:rPr>
          <w:strike/>
        </w:rPr>
        <w:t xml:space="preserve">SD </w:t>
      </w:r>
      <w:r w:rsidRPr="00192160">
        <w:rPr>
          <w:strike/>
        </w:rPr>
        <w:t>Card Removable Drive</w:t>
      </w:r>
      <w:r w:rsidR="00067412" w:rsidRPr="00192160">
        <w:rPr>
          <w:strike/>
        </w:rPr>
        <w:t>, in this example</w:t>
      </w:r>
      <w:r w:rsidRPr="00192160">
        <w:rPr>
          <w:strike/>
        </w:rPr>
        <w:t xml:space="preserve"> select the </w:t>
      </w:r>
      <w:r w:rsidRPr="00192160">
        <w:rPr>
          <w:i/>
          <w:strike/>
        </w:rPr>
        <w:t>[D:\]</w:t>
      </w:r>
      <w:r w:rsidRPr="00192160">
        <w:rPr>
          <w:strike/>
        </w:rPr>
        <w:t xml:space="preserve"> drive. </w:t>
      </w:r>
      <w:r w:rsidRPr="00192160">
        <w:rPr>
          <w:strike/>
        </w:rPr>
        <w:br/>
        <w:t xml:space="preserve">If not present in the menu, click the </w:t>
      </w:r>
      <w:r w:rsidRPr="00192160">
        <w:rPr>
          <w:b/>
          <w:strike/>
        </w:rPr>
        <w:t>Refresh</w:t>
      </w:r>
      <w:r w:rsidRPr="00192160">
        <w:rPr>
          <w:strike/>
        </w:rPr>
        <w:t xml:space="preserve"> button.</w:t>
      </w:r>
      <w:r w:rsidR="00B605A5" w:rsidRPr="00192160">
        <w:rPr>
          <w:strike/>
        </w:rPr>
        <w:t xml:space="preserve"> </w:t>
      </w:r>
    </w:p>
    <w:p w14:paraId="2CDB15B9" w14:textId="21A8CB16" w:rsidR="00106D4C" w:rsidRPr="00192160" w:rsidRDefault="00B605A5" w:rsidP="00664272">
      <w:pPr>
        <w:pStyle w:val="body0"/>
        <w:ind w:left="1080"/>
        <w:rPr>
          <w:b/>
          <w:strike/>
        </w:rPr>
      </w:pPr>
      <w:r w:rsidRPr="00192160">
        <w:rPr>
          <w:b/>
          <w:i/>
          <w:strike/>
        </w:rPr>
        <w:t>Be careful to select the correct drive; if you select the wrong drive, you can destroy your data on the selected disk drive</w:t>
      </w:r>
      <w:r w:rsidRPr="00192160">
        <w:rPr>
          <w:b/>
          <w:strike/>
        </w:rPr>
        <w:t>.</w:t>
      </w:r>
    </w:p>
    <w:p w14:paraId="04D5CA7A" w14:textId="7145968F" w:rsidR="00B605A5" w:rsidRPr="00192160" w:rsidRDefault="00135BE2" w:rsidP="00664272">
      <w:pPr>
        <w:pStyle w:val="body0"/>
        <w:ind w:left="1080"/>
        <w:rPr>
          <w:strike/>
        </w:rPr>
      </w:pPr>
      <w:r w:rsidRPr="00192160">
        <w:rPr>
          <w:strike/>
          <w:noProof/>
        </w:rPr>
        <w:lastRenderedPageBreak/>
        <w:drawing>
          <wp:inline distT="0" distB="0" distL="0" distR="0" wp14:anchorId="15ADE7A9" wp14:editId="23579ACD">
            <wp:extent cx="5084064" cy="432548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4064" cy="43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F0C" w14:textId="39FB4DE2" w:rsidR="00135BE2" w:rsidRPr="00192160" w:rsidRDefault="00135BE2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Click the </w:t>
      </w:r>
      <w:r w:rsidRPr="00192160">
        <w:rPr>
          <w:b/>
          <w:strike/>
        </w:rPr>
        <w:t>Find Image: Browse</w:t>
      </w:r>
      <w:r w:rsidRPr="00192160">
        <w:rPr>
          <w:strike/>
        </w:rPr>
        <w:t xml:space="preserve"> button in the application and select the PL-App </w:t>
      </w:r>
      <w:r w:rsidR="004B2DCB" w:rsidRPr="00192160">
        <w:rPr>
          <w:strike/>
        </w:rPr>
        <w:t>i</w:t>
      </w:r>
      <w:r w:rsidRPr="00192160">
        <w:rPr>
          <w:strike/>
        </w:rPr>
        <w:t>mage zip file that you downloaded in the previous step.</w:t>
      </w:r>
    </w:p>
    <w:p w14:paraId="29681CE1" w14:textId="77777777" w:rsidR="00861D62" w:rsidRPr="00192160" w:rsidRDefault="00861D62" w:rsidP="00664272">
      <w:pPr>
        <w:rPr>
          <w:rFonts w:cs="Arial"/>
          <w:strike/>
          <w:szCs w:val="20"/>
        </w:rPr>
      </w:pPr>
      <w:r w:rsidRPr="00192160">
        <w:rPr>
          <w:strike/>
        </w:rPr>
        <w:br w:type="page"/>
      </w:r>
    </w:p>
    <w:p w14:paraId="789CF987" w14:textId="00D22864" w:rsidR="00106D4C" w:rsidRPr="00192160" w:rsidRDefault="00E370B6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lastRenderedPageBreak/>
        <w:t xml:space="preserve">To personalize the PL-App installation on the </w:t>
      </w:r>
      <w:r w:rsidR="004B2DCB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9128E1" w:rsidRPr="00192160">
        <w:rPr>
          <w:strike/>
        </w:rPr>
        <w:t xml:space="preserve">SD </w:t>
      </w:r>
      <w:r w:rsidRPr="00192160">
        <w:rPr>
          <w:strike/>
        </w:rPr>
        <w:t xml:space="preserve">card, enter the </w:t>
      </w:r>
      <w:r w:rsidR="00135BE2" w:rsidRPr="00192160">
        <w:rPr>
          <w:strike/>
        </w:rPr>
        <w:t>c</w:t>
      </w:r>
      <w:r w:rsidRPr="00192160">
        <w:rPr>
          <w:strike/>
        </w:rPr>
        <w:t>onfigurations section of the PL-App Launcher application and configure:</w:t>
      </w:r>
    </w:p>
    <w:p w14:paraId="67AE340C" w14:textId="215CCEFB" w:rsidR="00E370B6" w:rsidRPr="00192160" w:rsidRDefault="00E370B6" w:rsidP="00664272">
      <w:pPr>
        <w:pStyle w:val="body0"/>
        <w:numPr>
          <w:ilvl w:val="1"/>
          <w:numId w:val="20"/>
        </w:numPr>
        <w:rPr>
          <w:strike/>
        </w:rPr>
      </w:pPr>
      <w:r w:rsidRPr="00192160">
        <w:rPr>
          <w:b/>
          <w:strike/>
        </w:rPr>
        <w:t>Device Name</w:t>
      </w:r>
      <w:r w:rsidR="004B2DCB" w:rsidRPr="00192160">
        <w:rPr>
          <w:strike/>
        </w:rPr>
        <w:t xml:space="preserve"> - This is t</w:t>
      </w:r>
      <w:r w:rsidRPr="00192160">
        <w:rPr>
          <w:strike/>
        </w:rPr>
        <w:t xml:space="preserve">he name of the PL-App Raspberry Pi instance in your </w:t>
      </w:r>
      <w:r w:rsidR="00F66F56" w:rsidRPr="00192160">
        <w:rPr>
          <w:strike/>
        </w:rPr>
        <w:t>l</w:t>
      </w:r>
      <w:r w:rsidRPr="00192160">
        <w:rPr>
          <w:strike/>
        </w:rPr>
        <w:t>ocal</w:t>
      </w:r>
      <w:r w:rsidR="00F66F56" w:rsidRPr="00192160">
        <w:rPr>
          <w:strike/>
        </w:rPr>
        <w:t>-a</w:t>
      </w:r>
      <w:r w:rsidRPr="00192160">
        <w:rPr>
          <w:strike/>
        </w:rPr>
        <w:t xml:space="preserve">rea </w:t>
      </w:r>
      <w:r w:rsidR="00F66F56" w:rsidRPr="00192160">
        <w:rPr>
          <w:strike/>
        </w:rPr>
        <w:t>n</w:t>
      </w:r>
      <w:r w:rsidRPr="00192160">
        <w:rPr>
          <w:strike/>
        </w:rPr>
        <w:t xml:space="preserve">etwork (LAN). </w:t>
      </w:r>
      <w:r w:rsidR="00861D62" w:rsidRPr="00192160">
        <w:rPr>
          <w:strike/>
        </w:rPr>
        <w:t xml:space="preserve">Make sure the selected Device Name is unique </w:t>
      </w:r>
      <w:r w:rsidR="004B2DCB" w:rsidRPr="00192160">
        <w:rPr>
          <w:strike/>
        </w:rPr>
        <w:t>o</w:t>
      </w:r>
      <w:r w:rsidR="00861D62" w:rsidRPr="00192160">
        <w:rPr>
          <w:strike/>
        </w:rPr>
        <w:t xml:space="preserve">n the LAN, otherwise naming </w:t>
      </w:r>
      <w:r w:rsidR="004B2DCB" w:rsidRPr="00192160">
        <w:rPr>
          <w:strike/>
        </w:rPr>
        <w:t>problems</w:t>
      </w:r>
      <w:r w:rsidR="00861D62" w:rsidRPr="00192160">
        <w:rPr>
          <w:strike/>
        </w:rPr>
        <w:t xml:space="preserve"> might occur. For </w:t>
      </w:r>
      <w:proofErr w:type="gramStart"/>
      <w:r w:rsidR="00861D62" w:rsidRPr="00192160">
        <w:rPr>
          <w:strike/>
        </w:rPr>
        <w:t>example</w:t>
      </w:r>
      <w:proofErr w:type="gramEnd"/>
      <w:r w:rsidR="00861D62" w:rsidRPr="00192160">
        <w:rPr>
          <w:strike/>
        </w:rPr>
        <w:t xml:space="preserve"> you can use your name followed by a number, or your username, or initials (e.g. </w:t>
      </w:r>
      <w:r w:rsidR="00861D62" w:rsidRPr="00192160">
        <w:rPr>
          <w:i/>
          <w:strike/>
        </w:rPr>
        <w:t>myname-myRPi1</w:t>
      </w:r>
      <w:r w:rsidR="00861D62" w:rsidRPr="00192160">
        <w:rPr>
          <w:strike/>
        </w:rPr>
        <w:t xml:space="preserve">). The Device Name can contain letters (a-z), numbers (0-9) and dashes (-). </w:t>
      </w:r>
      <w:r w:rsidR="004B2DCB" w:rsidRPr="00192160">
        <w:rPr>
          <w:strike/>
        </w:rPr>
        <w:t>The first character must be a le</w:t>
      </w:r>
      <w:r w:rsidR="00861D62" w:rsidRPr="00192160">
        <w:rPr>
          <w:strike/>
        </w:rPr>
        <w:t>tter.</w:t>
      </w:r>
    </w:p>
    <w:p w14:paraId="61B3EE10" w14:textId="55AF0450" w:rsidR="00E370B6" w:rsidRPr="00192160" w:rsidRDefault="00E370B6" w:rsidP="00664272">
      <w:pPr>
        <w:pStyle w:val="body0"/>
        <w:numPr>
          <w:ilvl w:val="1"/>
          <w:numId w:val="20"/>
        </w:numPr>
        <w:rPr>
          <w:strike/>
        </w:rPr>
      </w:pPr>
      <w:r w:rsidRPr="00192160">
        <w:rPr>
          <w:b/>
          <w:strike/>
        </w:rPr>
        <w:t>Device Password</w:t>
      </w:r>
      <w:r w:rsidR="004B2DCB" w:rsidRPr="00192160">
        <w:rPr>
          <w:strike/>
        </w:rPr>
        <w:t xml:space="preserve"> -</w:t>
      </w:r>
      <w:r w:rsidRPr="00192160">
        <w:rPr>
          <w:strike/>
        </w:rPr>
        <w:t xml:space="preserve"> </w:t>
      </w:r>
      <w:r w:rsidR="004B2DCB" w:rsidRPr="00192160">
        <w:rPr>
          <w:strike/>
        </w:rPr>
        <w:t xml:space="preserve">This is </w:t>
      </w:r>
      <w:r w:rsidRPr="00192160">
        <w:rPr>
          <w:strike/>
        </w:rPr>
        <w:t>a password that you will need to enter when accessing PL-App on the Raspberry Pi. The password is stored in its clear</w:t>
      </w:r>
      <w:r w:rsidR="009128E1" w:rsidRPr="00192160">
        <w:rPr>
          <w:strike/>
        </w:rPr>
        <w:t>-</w:t>
      </w:r>
      <w:r w:rsidRPr="00192160">
        <w:rPr>
          <w:strike/>
        </w:rPr>
        <w:t xml:space="preserve">text </w:t>
      </w:r>
      <w:r w:rsidR="00C44D2A" w:rsidRPr="00192160">
        <w:rPr>
          <w:strike/>
        </w:rPr>
        <w:t xml:space="preserve">form </w:t>
      </w:r>
      <w:r w:rsidR="00861D62" w:rsidRPr="00192160">
        <w:rPr>
          <w:strike/>
        </w:rPr>
        <w:t xml:space="preserve">on the </w:t>
      </w:r>
      <w:r w:rsidR="004B2DCB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>SD</w:t>
      </w:r>
      <w:r w:rsidR="00C44D2A" w:rsidRPr="00192160">
        <w:rPr>
          <w:strike/>
        </w:rPr>
        <w:t xml:space="preserve"> card</w:t>
      </w:r>
      <w:r w:rsidR="00F66F56" w:rsidRPr="00192160">
        <w:rPr>
          <w:strike/>
        </w:rPr>
        <w:t>.</w:t>
      </w:r>
      <w:r w:rsidR="00C44D2A" w:rsidRPr="00192160">
        <w:rPr>
          <w:strike/>
        </w:rPr>
        <w:t xml:space="preserve"> </w:t>
      </w:r>
      <w:r w:rsidR="00F66F56" w:rsidRPr="00192160">
        <w:rPr>
          <w:strike/>
        </w:rPr>
        <w:t>F</w:t>
      </w:r>
      <w:r w:rsidR="00C44D2A" w:rsidRPr="00192160">
        <w:rPr>
          <w:strike/>
        </w:rPr>
        <w:t>or security reasons</w:t>
      </w:r>
      <w:r w:rsidR="004B2DCB" w:rsidRPr="00192160">
        <w:rPr>
          <w:strike/>
        </w:rPr>
        <w:t>,</w:t>
      </w:r>
      <w:r w:rsidR="00C44D2A" w:rsidRPr="00192160">
        <w:rPr>
          <w:strike/>
        </w:rPr>
        <w:t xml:space="preserve"> always use a unique password (</w:t>
      </w:r>
      <w:proofErr w:type="gramStart"/>
      <w:r w:rsidR="00C44D2A" w:rsidRPr="00192160">
        <w:rPr>
          <w:strike/>
        </w:rPr>
        <w:t>i.e.</w:t>
      </w:r>
      <w:proofErr w:type="gramEnd"/>
      <w:r w:rsidR="00C44D2A" w:rsidRPr="00192160">
        <w:rPr>
          <w:strike/>
        </w:rPr>
        <w:t xml:space="preserve"> never use the same </w:t>
      </w:r>
      <w:r w:rsidR="00F66F56" w:rsidRPr="00192160">
        <w:rPr>
          <w:strike/>
        </w:rPr>
        <w:t xml:space="preserve">password </w:t>
      </w:r>
      <w:r w:rsidR="00C44D2A" w:rsidRPr="00192160">
        <w:rPr>
          <w:strike/>
        </w:rPr>
        <w:t>as your email, social media,</w:t>
      </w:r>
      <w:r w:rsidR="004B2DCB" w:rsidRPr="00192160">
        <w:rPr>
          <w:strike/>
        </w:rPr>
        <w:t xml:space="preserve"> netacad</w:t>
      </w:r>
      <w:r w:rsidR="00C44D2A" w:rsidRPr="00192160">
        <w:rPr>
          <w:strike/>
        </w:rPr>
        <w:t>.com, etc.).</w:t>
      </w:r>
    </w:p>
    <w:p w14:paraId="289E112B" w14:textId="2B63E595" w:rsidR="00C44D2A" w:rsidRPr="00192160" w:rsidRDefault="00C44D2A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If your Raspberry Pi is to be connected to the network over </w:t>
      </w:r>
      <w:r w:rsidR="007A5700" w:rsidRPr="00192160">
        <w:rPr>
          <w:strike/>
        </w:rPr>
        <w:t>Wi-Fi</w:t>
      </w:r>
      <w:r w:rsidRPr="00192160">
        <w:rPr>
          <w:strike/>
        </w:rPr>
        <w:t xml:space="preserve">, enter the </w:t>
      </w:r>
      <w:r w:rsidR="00861D62" w:rsidRPr="00192160">
        <w:rPr>
          <w:strike/>
        </w:rPr>
        <w:t>optional s</w:t>
      </w:r>
      <w:r w:rsidRPr="00192160">
        <w:rPr>
          <w:strike/>
        </w:rPr>
        <w:t>ettings section and configure</w:t>
      </w:r>
      <w:r w:rsidR="00FC60EF" w:rsidRPr="00192160">
        <w:rPr>
          <w:strike/>
        </w:rPr>
        <w:t xml:space="preserve"> the following</w:t>
      </w:r>
      <w:r w:rsidRPr="00192160">
        <w:rPr>
          <w:strike/>
        </w:rPr>
        <w:t>:</w:t>
      </w:r>
    </w:p>
    <w:p w14:paraId="41B8F12F" w14:textId="6AC95776" w:rsidR="00C44D2A" w:rsidRPr="00192160" w:rsidRDefault="00861D62" w:rsidP="00664272">
      <w:pPr>
        <w:pStyle w:val="body0"/>
        <w:numPr>
          <w:ilvl w:val="1"/>
          <w:numId w:val="20"/>
        </w:numPr>
        <w:rPr>
          <w:strike/>
        </w:rPr>
      </w:pPr>
      <w:proofErr w:type="spellStart"/>
      <w:r w:rsidRPr="00192160">
        <w:rPr>
          <w:b/>
          <w:strike/>
        </w:rPr>
        <w:t>WiFi</w:t>
      </w:r>
      <w:proofErr w:type="spellEnd"/>
      <w:r w:rsidR="00C44D2A" w:rsidRPr="00192160">
        <w:rPr>
          <w:b/>
          <w:strike/>
        </w:rPr>
        <w:t xml:space="preserve"> SSID</w:t>
      </w:r>
      <w:r w:rsidR="004B2DCB" w:rsidRPr="00192160">
        <w:rPr>
          <w:strike/>
        </w:rPr>
        <w:t xml:space="preserve"> - T</w:t>
      </w:r>
      <w:r w:rsidR="00C44D2A" w:rsidRPr="00192160">
        <w:rPr>
          <w:strike/>
        </w:rPr>
        <w:t xml:space="preserve">he name of the </w:t>
      </w:r>
      <w:r w:rsidR="007A5700" w:rsidRPr="00192160">
        <w:rPr>
          <w:strike/>
        </w:rPr>
        <w:t>Wi-Fi</w:t>
      </w:r>
      <w:r w:rsidR="004B2DCB" w:rsidRPr="00192160">
        <w:rPr>
          <w:strike/>
        </w:rPr>
        <w:t xml:space="preserve"> network to which to connect </w:t>
      </w:r>
      <w:r w:rsidR="00C44D2A" w:rsidRPr="00192160">
        <w:rPr>
          <w:strike/>
        </w:rPr>
        <w:t>(</w:t>
      </w:r>
      <w:proofErr w:type="gramStart"/>
      <w:r w:rsidR="00C44D2A" w:rsidRPr="00192160">
        <w:rPr>
          <w:strike/>
        </w:rPr>
        <w:t>e.g.</w:t>
      </w:r>
      <w:proofErr w:type="gramEnd"/>
      <w:r w:rsidR="00C44D2A" w:rsidRPr="00192160">
        <w:rPr>
          <w:strike/>
        </w:rPr>
        <w:t xml:space="preserve"> </w:t>
      </w:r>
      <w:proofErr w:type="spellStart"/>
      <w:r w:rsidR="00C44D2A" w:rsidRPr="00192160">
        <w:rPr>
          <w:strike/>
        </w:rPr>
        <w:t>ClassroomW</w:t>
      </w:r>
      <w:r w:rsidRPr="00192160">
        <w:rPr>
          <w:strike/>
        </w:rPr>
        <w:t>i</w:t>
      </w:r>
      <w:r w:rsidR="00C44D2A" w:rsidRPr="00192160">
        <w:rPr>
          <w:strike/>
        </w:rPr>
        <w:t>F</w:t>
      </w:r>
      <w:r w:rsidR="007A5700" w:rsidRPr="00192160">
        <w:rPr>
          <w:strike/>
        </w:rPr>
        <w:t>i</w:t>
      </w:r>
      <w:proofErr w:type="spellEnd"/>
      <w:r w:rsidR="00C44D2A" w:rsidRPr="00192160">
        <w:rPr>
          <w:strike/>
        </w:rPr>
        <w:t>)</w:t>
      </w:r>
    </w:p>
    <w:p w14:paraId="6426FF0B" w14:textId="2496E865" w:rsidR="00C44D2A" w:rsidRPr="00192160" w:rsidRDefault="00861D62" w:rsidP="00664272">
      <w:pPr>
        <w:pStyle w:val="body0"/>
        <w:numPr>
          <w:ilvl w:val="1"/>
          <w:numId w:val="20"/>
        </w:numPr>
        <w:rPr>
          <w:strike/>
        </w:rPr>
      </w:pPr>
      <w:proofErr w:type="spellStart"/>
      <w:r w:rsidRPr="00192160">
        <w:rPr>
          <w:b/>
          <w:strike/>
        </w:rPr>
        <w:t>WiFi</w:t>
      </w:r>
      <w:proofErr w:type="spellEnd"/>
      <w:r w:rsidRPr="00192160">
        <w:rPr>
          <w:b/>
          <w:strike/>
        </w:rPr>
        <w:t xml:space="preserve"> </w:t>
      </w:r>
      <w:r w:rsidR="00C44D2A" w:rsidRPr="00192160">
        <w:rPr>
          <w:b/>
          <w:strike/>
        </w:rPr>
        <w:t>Password</w:t>
      </w:r>
      <w:r w:rsidR="004B2DCB" w:rsidRPr="00192160">
        <w:rPr>
          <w:strike/>
        </w:rPr>
        <w:t xml:space="preserve"> -</w:t>
      </w:r>
      <w:r w:rsidR="00C44D2A" w:rsidRPr="00192160">
        <w:rPr>
          <w:strike/>
        </w:rPr>
        <w:t xml:space="preserve"> </w:t>
      </w:r>
      <w:r w:rsidR="004B2DCB" w:rsidRPr="00192160">
        <w:rPr>
          <w:strike/>
        </w:rPr>
        <w:t>T</w:t>
      </w:r>
      <w:r w:rsidR="00C44D2A" w:rsidRPr="00192160">
        <w:rPr>
          <w:strike/>
        </w:rPr>
        <w:t>he WPA2 Pre-Shared Key (</w:t>
      </w:r>
      <w:r w:rsidR="007A5700" w:rsidRPr="00192160">
        <w:rPr>
          <w:strike/>
        </w:rPr>
        <w:t>Wi-Fi</w:t>
      </w:r>
      <w:r w:rsidRPr="00192160">
        <w:rPr>
          <w:strike/>
        </w:rPr>
        <w:t xml:space="preserve"> </w:t>
      </w:r>
      <w:r w:rsidR="00C44D2A" w:rsidRPr="00192160">
        <w:rPr>
          <w:strike/>
        </w:rPr>
        <w:t>password)</w:t>
      </w:r>
    </w:p>
    <w:p w14:paraId="4749F62D" w14:textId="04C1A242" w:rsidR="00101FEC" w:rsidRPr="00192160" w:rsidRDefault="00101FEC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>When</w:t>
      </w:r>
      <w:r w:rsidR="00B605A5" w:rsidRPr="00192160">
        <w:rPr>
          <w:strike/>
        </w:rPr>
        <w:t xml:space="preserve"> your settings are correct, click the </w:t>
      </w:r>
      <w:r w:rsidR="00B605A5" w:rsidRPr="00192160">
        <w:rPr>
          <w:b/>
          <w:strike/>
        </w:rPr>
        <w:t>Write Disk Image</w:t>
      </w:r>
      <w:r w:rsidR="00B605A5" w:rsidRPr="00192160">
        <w:rPr>
          <w:strike/>
        </w:rPr>
        <w:t xml:space="preserve"> button to </w:t>
      </w:r>
      <w:r w:rsidR="00B605A5" w:rsidRPr="00192160">
        <w:rPr>
          <w:i/>
          <w:strike/>
        </w:rPr>
        <w:t>overwrite all the data</w:t>
      </w:r>
      <w:r w:rsidR="00B605A5" w:rsidRPr="00192160">
        <w:rPr>
          <w:strike/>
        </w:rPr>
        <w:t xml:space="preserve"> on the selected SD </w:t>
      </w:r>
      <w:r w:rsidR="00AF123A" w:rsidRPr="00192160">
        <w:rPr>
          <w:strike/>
        </w:rPr>
        <w:t>c</w:t>
      </w:r>
      <w:r w:rsidR="00B605A5" w:rsidRPr="00192160">
        <w:rPr>
          <w:strike/>
        </w:rPr>
        <w:t xml:space="preserve">ard </w:t>
      </w:r>
      <w:r w:rsidR="00AF123A" w:rsidRPr="00192160">
        <w:rPr>
          <w:strike/>
        </w:rPr>
        <w:t>r</w:t>
      </w:r>
      <w:r w:rsidR="00B605A5" w:rsidRPr="00192160">
        <w:rPr>
          <w:strike/>
        </w:rPr>
        <w:t xml:space="preserve">emovable </w:t>
      </w:r>
      <w:r w:rsidR="00AF123A" w:rsidRPr="00192160">
        <w:rPr>
          <w:strike/>
        </w:rPr>
        <w:t>d</w:t>
      </w:r>
      <w:r w:rsidR="00B605A5" w:rsidRPr="00192160">
        <w:rPr>
          <w:strike/>
        </w:rPr>
        <w:t xml:space="preserve">rive and flash it with the PL-App </w:t>
      </w:r>
      <w:r w:rsidR="00AF123A" w:rsidRPr="00192160">
        <w:rPr>
          <w:strike/>
        </w:rPr>
        <w:t>i</w:t>
      </w:r>
      <w:r w:rsidR="00B605A5" w:rsidRPr="00192160">
        <w:rPr>
          <w:strike/>
        </w:rPr>
        <w:t>mage</w:t>
      </w:r>
      <w:r w:rsidR="00DD20EE" w:rsidRPr="00192160">
        <w:rPr>
          <w:strike/>
        </w:rPr>
        <w:t>. This process will also write your configuration settings to the SD card in a file called</w:t>
      </w:r>
      <w:r w:rsidR="00086F78" w:rsidRPr="00192160">
        <w:rPr>
          <w:strike/>
        </w:rPr>
        <w:t xml:space="preserve"> </w:t>
      </w:r>
      <w:r w:rsidR="00086F78" w:rsidRPr="00192160">
        <w:rPr>
          <w:i/>
          <w:strike/>
        </w:rPr>
        <w:t>chestnut.txt</w:t>
      </w:r>
      <w:r w:rsidR="00B605A5" w:rsidRPr="00192160">
        <w:rPr>
          <w:strike/>
        </w:rPr>
        <w:t>.</w:t>
      </w:r>
      <w:r w:rsidR="00086F78" w:rsidRPr="00192160">
        <w:rPr>
          <w:strike/>
        </w:rPr>
        <w:t xml:space="preserve"> </w:t>
      </w:r>
      <w:r w:rsidR="00861D62" w:rsidRPr="00192160">
        <w:rPr>
          <w:strike/>
        </w:rPr>
        <w:t xml:space="preserve">Depending on the speed of your </w:t>
      </w:r>
      <w:r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086F78" w:rsidRPr="00192160">
        <w:rPr>
          <w:strike/>
        </w:rPr>
        <w:t>SD card, this process might take 5-10 minutes to complete.</w:t>
      </w:r>
    </w:p>
    <w:p w14:paraId="4749C049" w14:textId="51F67D29" w:rsidR="00084DB0" w:rsidRPr="00192160" w:rsidRDefault="00861D62" w:rsidP="00101FEC">
      <w:pPr>
        <w:pStyle w:val="body0"/>
        <w:ind w:left="1080"/>
        <w:rPr>
          <w:strike/>
        </w:rPr>
      </w:pPr>
      <w:r w:rsidRPr="00192160">
        <w:rPr>
          <w:b/>
          <w:strike/>
        </w:rPr>
        <w:t>NOTE</w:t>
      </w:r>
      <w:r w:rsidRPr="00192160">
        <w:rPr>
          <w:strike/>
        </w:rPr>
        <w:t xml:space="preserve">: If the </w:t>
      </w:r>
      <w:r w:rsidR="00101FEC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B605A5" w:rsidRPr="00192160">
        <w:rPr>
          <w:strike/>
        </w:rPr>
        <w:t xml:space="preserve">SD card has </w:t>
      </w:r>
      <w:r w:rsidR="00101FEC" w:rsidRPr="00192160">
        <w:rPr>
          <w:strike/>
        </w:rPr>
        <w:t xml:space="preserve">already </w:t>
      </w:r>
      <w:r w:rsidR="00B605A5" w:rsidRPr="00192160">
        <w:rPr>
          <w:strike/>
        </w:rPr>
        <w:t xml:space="preserve">been flashed with the PL-App </w:t>
      </w:r>
      <w:r w:rsidR="00D62B74" w:rsidRPr="00192160">
        <w:rPr>
          <w:strike/>
        </w:rPr>
        <w:t>i</w:t>
      </w:r>
      <w:r w:rsidR="00B605A5" w:rsidRPr="00192160">
        <w:rPr>
          <w:strike/>
        </w:rPr>
        <w:t xml:space="preserve">mage, and you </w:t>
      </w:r>
      <w:r w:rsidR="00101FEC" w:rsidRPr="00192160">
        <w:rPr>
          <w:strike/>
        </w:rPr>
        <w:t xml:space="preserve">only </w:t>
      </w:r>
      <w:r w:rsidR="00B605A5" w:rsidRPr="00192160">
        <w:rPr>
          <w:strike/>
        </w:rPr>
        <w:t xml:space="preserve">want to change the </w:t>
      </w:r>
      <w:r w:rsidR="00086F78" w:rsidRPr="00192160">
        <w:rPr>
          <w:strike/>
        </w:rPr>
        <w:t xml:space="preserve">existing </w:t>
      </w:r>
      <w:r w:rsidR="00B605A5" w:rsidRPr="00192160">
        <w:rPr>
          <w:strike/>
        </w:rPr>
        <w:t>settings (</w:t>
      </w:r>
      <w:proofErr w:type="gramStart"/>
      <w:r w:rsidR="00B605A5" w:rsidRPr="00192160">
        <w:rPr>
          <w:strike/>
        </w:rPr>
        <w:t>e.g.</w:t>
      </w:r>
      <w:proofErr w:type="gramEnd"/>
      <w:r w:rsidR="00B605A5" w:rsidRPr="00192160">
        <w:rPr>
          <w:strike/>
        </w:rPr>
        <w:t xml:space="preserve"> Device Name, Wireless</w:t>
      </w:r>
      <w:r w:rsidR="009B029A" w:rsidRPr="00192160">
        <w:rPr>
          <w:strike/>
        </w:rPr>
        <w:t xml:space="preserve"> Settings</w:t>
      </w:r>
      <w:r w:rsidR="00B605A5" w:rsidRPr="00192160">
        <w:rPr>
          <w:strike/>
        </w:rPr>
        <w:t xml:space="preserve">, etc.), then click the </w:t>
      </w:r>
      <w:r w:rsidRPr="00192160">
        <w:rPr>
          <w:b/>
          <w:strike/>
        </w:rPr>
        <w:t>Update</w:t>
      </w:r>
      <w:r w:rsidR="00B605A5" w:rsidRPr="00192160">
        <w:rPr>
          <w:b/>
          <w:strike/>
        </w:rPr>
        <w:t xml:space="preserve"> Config Only</w:t>
      </w:r>
      <w:r w:rsidR="00B605A5" w:rsidRPr="00192160">
        <w:rPr>
          <w:strike/>
        </w:rPr>
        <w:t xml:space="preserve"> button</w:t>
      </w:r>
      <w:r w:rsidR="00086F78" w:rsidRPr="00192160">
        <w:rPr>
          <w:strike/>
        </w:rPr>
        <w:t xml:space="preserve"> to update </w:t>
      </w:r>
      <w:r w:rsidR="00101FEC" w:rsidRPr="00192160">
        <w:rPr>
          <w:strike/>
        </w:rPr>
        <w:t xml:space="preserve">only </w:t>
      </w:r>
      <w:r w:rsidR="00086F78" w:rsidRPr="00192160">
        <w:rPr>
          <w:strike/>
        </w:rPr>
        <w:t xml:space="preserve">the </w:t>
      </w:r>
      <w:r w:rsidRPr="00192160">
        <w:rPr>
          <w:strike/>
        </w:rPr>
        <w:t>setup</w:t>
      </w:r>
      <w:r w:rsidR="00101FEC" w:rsidRPr="00192160">
        <w:rPr>
          <w:strike/>
        </w:rPr>
        <w:t xml:space="preserve"> settings</w:t>
      </w:r>
    </w:p>
    <w:p w14:paraId="1A05CCBA" w14:textId="4631D8AC" w:rsidR="00086F78" w:rsidRPr="00192160" w:rsidRDefault="00101FEC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>When</w:t>
      </w:r>
      <w:r w:rsidR="00067412" w:rsidRPr="00192160">
        <w:rPr>
          <w:strike/>
        </w:rPr>
        <w:t xml:space="preserve"> the </w:t>
      </w:r>
      <w:r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086F78" w:rsidRPr="00192160">
        <w:rPr>
          <w:strike/>
        </w:rPr>
        <w:t xml:space="preserve">SD card </w:t>
      </w:r>
      <w:r w:rsidR="00067412" w:rsidRPr="00192160">
        <w:rPr>
          <w:strike/>
        </w:rPr>
        <w:t>setup</w:t>
      </w:r>
      <w:r w:rsidR="00086F78" w:rsidRPr="00192160">
        <w:rPr>
          <w:strike/>
        </w:rPr>
        <w:t xml:space="preserve"> is complete, </w:t>
      </w:r>
      <w:r w:rsidR="00985590" w:rsidRPr="00192160">
        <w:rPr>
          <w:strike/>
        </w:rPr>
        <w:t xml:space="preserve">use </w:t>
      </w:r>
      <w:r w:rsidR="00086F78" w:rsidRPr="00192160">
        <w:rPr>
          <w:strike/>
        </w:rPr>
        <w:t xml:space="preserve">the File Explorer </w:t>
      </w:r>
      <w:r w:rsidR="00985590" w:rsidRPr="00192160">
        <w:rPr>
          <w:strike/>
        </w:rPr>
        <w:t>to</w:t>
      </w:r>
      <w:r w:rsidR="00086F78" w:rsidRPr="00192160">
        <w:rPr>
          <w:strike/>
        </w:rPr>
        <w:t xml:space="preserve"> verif</w:t>
      </w:r>
      <w:r w:rsidR="00067412" w:rsidRPr="00192160">
        <w:rPr>
          <w:strike/>
        </w:rPr>
        <w:t xml:space="preserve">y the contents of the </w:t>
      </w:r>
      <w:r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067412" w:rsidRPr="00192160">
        <w:rPr>
          <w:strike/>
        </w:rPr>
        <w:t xml:space="preserve">SD card. You should see the </w:t>
      </w:r>
      <w:r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086F78" w:rsidRPr="00192160">
        <w:rPr>
          <w:strike/>
        </w:rPr>
        <w:t xml:space="preserve">SD </w:t>
      </w:r>
      <w:r w:rsidR="007A23DA" w:rsidRPr="00192160">
        <w:rPr>
          <w:strike/>
        </w:rPr>
        <w:t xml:space="preserve">card </w:t>
      </w:r>
      <w:r w:rsidR="00086F78" w:rsidRPr="00192160">
        <w:rPr>
          <w:strike/>
        </w:rPr>
        <w:t>drive name has changed to CISCO-PLAPP:</w:t>
      </w:r>
    </w:p>
    <w:p w14:paraId="3A65404A" w14:textId="5447B83F" w:rsidR="00086F78" w:rsidRPr="00192160" w:rsidRDefault="00086F78" w:rsidP="00664272">
      <w:pPr>
        <w:pStyle w:val="body0"/>
        <w:ind w:left="720" w:firstLine="360"/>
        <w:rPr>
          <w:strike/>
        </w:rPr>
      </w:pPr>
      <w:r w:rsidRPr="00192160">
        <w:rPr>
          <w:strike/>
          <w:noProof/>
        </w:rPr>
        <w:drawing>
          <wp:inline distT="0" distB="0" distL="0" distR="0" wp14:anchorId="5E7435E8" wp14:editId="107FB156">
            <wp:extent cx="5388603" cy="1889753"/>
            <wp:effectExtent l="0" t="0" r="317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6077" cy="18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269" w14:textId="77777777" w:rsidR="00101FEC" w:rsidRPr="00192160" w:rsidRDefault="00101FEC">
      <w:pPr>
        <w:rPr>
          <w:rFonts w:cs="Arial"/>
          <w:strike/>
          <w:szCs w:val="20"/>
        </w:rPr>
      </w:pPr>
      <w:r w:rsidRPr="00192160">
        <w:rPr>
          <w:strike/>
        </w:rPr>
        <w:br w:type="page"/>
      </w:r>
    </w:p>
    <w:p w14:paraId="3DC67226" w14:textId="259A703A" w:rsidR="00086F78" w:rsidRPr="00192160" w:rsidRDefault="00101FEC" w:rsidP="00664272">
      <w:pPr>
        <w:pStyle w:val="body0"/>
        <w:numPr>
          <w:ilvl w:val="0"/>
          <w:numId w:val="20"/>
        </w:numPr>
        <w:rPr>
          <w:strike/>
        </w:rPr>
      </w:pPr>
      <w:proofErr w:type="spellStart"/>
      <w:r w:rsidRPr="00192160">
        <w:rPr>
          <w:strike/>
        </w:rPr>
        <w:lastRenderedPageBreak/>
        <w:t>Explire</w:t>
      </w:r>
      <w:proofErr w:type="spellEnd"/>
      <w:r w:rsidR="00067412" w:rsidRPr="00192160">
        <w:rPr>
          <w:strike/>
        </w:rPr>
        <w:t xml:space="preserve"> the </w:t>
      </w:r>
      <w:r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>SD card drive letter. Y</w:t>
      </w:r>
      <w:r w:rsidR="007A23DA" w:rsidRPr="00192160">
        <w:rPr>
          <w:strike/>
        </w:rPr>
        <w:t>ou should see the notebooks folder and the chestnut</w:t>
      </w:r>
      <w:r w:rsidR="007A23DA" w:rsidRPr="00192160">
        <w:rPr>
          <w:i/>
          <w:strike/>
        </w:rPr>
        <w:t>.</w:t>
      </w:r>
      <w:r w:rsidR="007A23DA" w:rsidRPr="00192160">
        <w:rPr>
          <w:strike/>
        </w:rPr>
        <w:t xml:space="preserve">txt </w:t>
      </w:r>
      <w:r w:rsidR="00067412" w:rsidRPr="00192160">
        <w:rPr>
          <w:strike/>
        </w:rPr>
        <w:t>setup</w:t>
      </w:r>
      <w:r w:rsidR="007A23DA" w:rsidRPr="00192160">
        <w:rPr>
          <w:strike/>
        </w:rPr>
        <w:t xml:space="preserve"> file:</w:t>
      </w:r>
    </w:p>
    <w:p w14:paraId="0CFA349F" w14:textId="14A7B4FF" w:rsidR="007A23DA" w:rsidRPr="00192160" w:rsidRDefault="007A23DA" w:rsidP="00664272">
      <w:pPr>
        <w:pStyle w:val="body0"/>
        <w:ind w:left="1080"/>
        <w:rPr>
          <w:strike/>
        </w:rPr>
      </w:pPr>
      <w:r w:rsidRPr="00192160">
        <w:rPr>
          <w:strike/>
          <w:noProof/>
        </w:rPr>
        <w:drawing>
          <wp:inline distT="0" distB="0" distL="0" distR="0" wp14:anchorId="7A94F348" wp14:editId="6172A6C8">
            <wp:extent cx="5422623" cy="2009559"/>
            <wp:effectExtent l="0" t="0" r="6985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623" cy="20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5BE7" w14:textId="2E01F151" w:rsidR="007A23DA" w:rsidRPr="00192160" w:rsidRDefault="007A23DA" w:rsidP="00664272">
      <w:pPr>
        <w:pStyle w:val="body0"/>
        <w:numPr>
          <w:ilvl w:val="0"/>
          <w:numId w:val="28"/>
        </w:numPr>
        <w:rPr>
          <w:strike/>
        </w:rPr>
      </w:pPr>
      <w:r w:rsidRPr="00192160">
        <w:rPr>
          <w:strike/>
        </w:rPr>
        <w:t xml:space="preserve">The </w:t>
      </w:r>
      <w:r w:rsidR="00DA692B" w:rsidRPr="00192160">
        <w:rPr>
          <w:strike/>
        </w:rPr>
        <w:t>D:\</w:t>
      </w:r>
      <w:r w:rsidRPr="00192160">
        <w:rPr>
          <w:strike/>
        </w:rPr>
        <w:t xml:space="preserve">chestnut.txt text file contains the </w:t>
      </w:r>
      <w:r w:rsidR="00067412" w:rsidRPr="00192160">
        <w:rPr>
          <w:strike/>
        </w:rPr>
        <w:t>setup</w:t>
      </w:r>
      <w:r w:rsidRPr="00192160">
        <w:rPr>
          <w:strike/>
        </w:rPr>
        <w:t xml:space="preserve"> information that was set using the </w:t>
      </w:r>
      <w:r w:rsidR="00067412" w:rsidRPr="00192160">
        <w:rPr>
          <w:strike/>
        </w:rPr>
        <w:t>Setup</w:t>
      </w:r>
      <w:r w:rsidRPr="00192160">
        <w:rPr>
          <w:strike/>
        </w:rPr>
        <w:t xml:space="preserve"> of the PL-App Launcher. </w:t>
      </w:r>
      <w:r w:rsidR="00101FEC" w:rsidRPr="00192160">
        <w:rPr>
          <w:strike/>
        </w:rPr>
        <w:t>If</w:t>
      </w:r>
      <w:r w:rsidRPr="00192160">
        <w:rPr>
          <w:strike/>
        </w:rPr>
        <w:t xml:space="preserve"> you need to change any of these settings, you can either use the PL-App Launcher with the </w:t>
      </w:r>
      <w:r w:rsidR="00067412" w:rsidRPr="00192160">
        <w:rPr>
          <w:b/>
          <w:strike/>
        </w:rPr>
        <w:t>Update</w:t>
      </w:r>
      <w:r w:rsidRPr="00192160">
        <w:rPr>
          <w:b/>
          <w:strike/>
        </w:rPr>
        <w:t xml:space="preserve"> Config Only</w:t>
      </w:r>
      <w:r w:rsidRPr="00192160">
        <w:rPr>
          <w:strike/>
        </w:rPr>
        <w:t xml:space="preserve"> button to update these settings and preserve</w:t>
      </w:r>
      <w:r w:rsidR="00067412" w:rsidRPr="00192160">
        <w:rPr>
          <w:strike/>
        </w:rPr>
        <w:t xml:space="preserve"> all the other contents of the </w:t>
      </w:r>
      <w:r w:rsidRPr="00192160">
        <w:rPr>
          <w:strike/>
        </w:rPr>
        <w:t xml:space="preserve">SD card, or edit this file </w:t>
      </w:r>
      <w:r w:rsidR="009128E1" w:rsidRPr="00192160">
        <w:rPr>
          <w:strike/>
        </w:rPr>
        <w:t>manually</w:t>
      </w:r>
      <w:r w:rsidRPr="00192160">
        <w:rPr>
          <w:strike/>
        </w:rPr>
        <w:t>.</w:t>
      </w:r>
    </w:p>
    <w:p w14:paraId="08E7F879" w14:textId="60B08996" w:rsidR="007A23DA" w:rsidRPr="00192160" w:rsidRDefault="007A23DA" w:rsidP="00664272">
      <w:pPr>
        <w:pStyle w:val="body0"/>
        <w:numPr>
          <w:ilvl w:val="0"/>
          <w:numId w:val="28"/>
        </w:numPr>
        <w:rPr>
          <w:strike/>
        </w:rPr>
      </w:pPr>
      <w:r w:rsidRPr="00192160">
        <w:rPr>
          <w:strike/>
        </w:rPr>
        <w:t xml:space="preserve">The </w:t>
      </w:r>
      <w:r w:rsidR="00DA692B" w:rsidRPr="00192160">
        <w:rPr>
          <w:strike/>
        </w:rPr>
        <w:t>D:\</w:t>
      </w:r>
      <w:r w:rsidRPr="00192160">
        <w:rPr>
          <w:strike/>
        </w:rPr>
        <w:t xml:space="preserve">notebooks folder contains all the </w:t>
      </w:r>
      <w:r w:rsidRPr="00192160">
        <w:rPr>
          <w:i/>
          <w:strike/>
        </w:rPr>
        <w:t>default lab notebook files</w:t>
      </w:r>
      <w:r w:rsidRPr="00192160">
        <w:rPr>
          <w:strike/>
        </w:rPr>
        <w:t xml:space="preserve"> that were bundled with the release of the PL-App </w:t>
      </w:r>
      <w:r w:rsidR="00101FEC" w:rsidRPr="00192160">
        <w:rPr>
          <w:strike/>
        </w:rPr>
        <w:t>i</w:t>
      </w:r>
      <w:r w:rsidRPr="00192160">
        <w:rPr>
          <w:strike/>
        </w:rPr>
        <w:t>mage that was flashed on</w:t>
      </w:r>
      <w:r w:rsidR="00067412" w:rsidRPr="00192160">
        <w:rPr>
          <w:strike/>
        </w:rPr>
        <w:t xml:space="preserve"> the </w:t>
      </w:r>
      <w:r w:rsidR="00101FEC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 xml:space="preserve">SD card using the PL-App Launcher. </w:t>
      </w:r>
      <w:r w:rsidR="00DA692B" w:rsidRPr="00192160">
        <w:rPr>
          <w:strike/>
        </w:rPr>
        <w:t xml:space="preserve">If you want the most recent, or </w:t>
      </w:r>
      <w:r w:rsidR="00AB24C7" w:rsidRPr="00192160">
        <w:rPr>
          <w:strike/>
        </w:rPr>
        <w:t>un</w:t>
      </w:r>
      <w:r w:rsidR="00DA692B" w:rsidRPr="00192160">
        <w:rPr>
          <w:strike/>
        </w:rPr>
        <w:t xml:space="preserve">modified, version of the lab notebooks, download the notebooks zip </w:t>
      </w:r>
      <w:r w:rsidR="009128E1" w:rsidRPr="00192160">
        <w:rPr>
          <w:strike/>
        </w:rPr>
        <w:t>archive</w:t>
      </w:r>
      <w:r w:rsidR="00DA692B" w:rsidRPr="00192160">
        <w:rPr>
          <w:strike/>
        </w:rPr>
        <w:t xml:space="preserve"> from the IoT Fundamentals</w:t>
      </w:r>
      <w:r w:rsidR="00DA692B" w:rsidRPr="00192160">
        <w:rPr>
          <w:i/>
          <w:strike/>
        </w:rPr>
        <w:t xml:space="preserve"> </w:t>
      </w:r>
      <w:r w:rsidR="005772C3" w:rsidRPr="00192160">
        <w:rPr>
          <w:strike/>
        </w:rPr>
        <w:t>Student Resources</w:t>
      </w:r>
      <w:r w:rsidR="00DA692B" w:rsidRPr="00192160">
        <w:rPr>
          <w:strike/>
        </w:rPr>
        <w:t xml:space="preserve"> page and unpack it to this D</w:t>
      </w:r>
      <w:r w:rsidR="00DA692B" w:rsidRPr="00192160">
        <w:rPr>
          <w:i/>
          <w:strike/>
        </w:rPr>
        <w:t>:\</w:t>
      </w:r>
      <w:r w:rsidR="00DA692B" w:rsidRPr="00192160">
        <w:rPr>
          <w:strike/>
        </w:rPr>
        <w:t>notebooks folder (the drive letter D: might be different on your computer).</w:t>
      </w:r>
      <w:r w:rsidR="00101FEC" w:rsidRPr="00192160">
        <w:rPr>
          <w:strike/>
        </w:rPr>
        <w:t xml:space="preserve"> </w:t>
      </w:r>
      <w:r w:rsidR="00DA692B" w:rsidRPr="00192160">
        <w:rPr>
          <w:strike/>
        </w:rPr>
        <w:t>You can also easily backup either your own notebook files, or the Course Materials by copying this notebooks folder to your computer.</w:t>
      </w:r>
    </w:p>
    <w:p w14:paraId="36FED796" w14:textId="2D165BDD" w:rsidR="007A23DA" w:rsidRPr="00192160" w:rsidRDefault="00DA692B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Before removing the </w:t>
      </w:r>
      <w:r w:rsidR="00101FEC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9128E1" w:rsidRPr="00192160">
        <w:rPr>
          <w:strike/>
        </w:rPr>
        <w:t>SD</w:t>
      </w:r>
      <w:r w:rsidRPr="00192160">
        <w:rPr>
          <w:strike/>
        </w:rPr>
        <w:t xml:space="preserve"> card from your computer, make sure to </w:t>
      </w:r>
      <w:r w:rsidR="009128E1" w:rsidRPr="00192160">
        <w:rPr>
          <w:strike/>
        </w:rPr>
        <w:t>safely</w:t>
      </w:r>
      <w:r w:rsidRPr="00192160">
        <w:rPr>
          <w:strike/>
        </w:rPr>
        <w:t xml:space="preserve"> unmount it:</w:t>
      </w:r>
    </w:p>
    <w:p w14:paraId="75D0C147" w14:textId="6C91C37B" w:rsidR="00DA692B" w:rsidRPr="00192160" w:rsidRDefault="00DA692B" w:rsidP="00664272">
      <w:pPr>
        <w:pStyle w:val="body0"/>
        <w:ind w:left="1080"/>
        <w:rPr>
          <w:strike/>
        </w:rPr>
      </w:pPr>
      <w:r w:rsidRPr="00192160">
        <w:rPr>
          <w:strike/>
          <w:noProof/>
        </w:rPr>
        <w:drawing>
          <wp:inline distT="0" distB="0" distL="0" distR="0" wp14:anchorId="2D6247CD" wp14:editId="3AE5986C">
            <wp:extent cx="1756550" cy="698874"/>
            <wp:effectExtent l="0" t="0" r="0" b="635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657" b="27601"/>
                    <a:stretch/>
                  </pic:blipFill>
                  <pic:spPr bwMode="auto">
                    <a:xfrm>
                      <a:off x="0" y="0"/>
                      <a:ext cx="1769843" cy="70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70156" w14:textId="6066B58C" w:rsidR="008121D5" w:rsidRPr="00192160" w:rsidRDefault="008121D5" w:rsidP="00664272">
      <w:pPr>
        <w:pStyle w:val="body0"/>
        <w:numPr>
          <w:ilvl w:val="0"/>
          <w:numId w:val="20"/>
        </w:numPr>
        <w:rPr>
          <w:strike/>
        </w:rPr>
      </w:pPr>
      <w:r w:rsidRPr="00192160">
        <w:rPr>
          <w:strike/>
        </w:rPr>
        <w:t xml:space="preserve">Remove the </w:t>
      </w:r>
      <w:r w:rsidR="00101FEC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9128E1" w:rsidRPr="00192160">
        <w:rPr>
          <w:strike/>
        </w:rPr>
        <w:t>SD</w:t>
      </w:r>
      <w:r w:rsidRPr="00192160">
        <w:rPr>
          <w:strike/>
        </w:rPr>
        <w:t xml:space="preserve"> card from your computer.</w:t>
      </w:r>
    </w:p>
    <w:p w14:paraId="40E2239C" w14:textId="3BBA74C1" w:rsidR="003F55B3" w:rsidRPr="00192160" w:rsidRDefault="003F55B3" w:rsidP="00664272">
      <w:pPr>
        <w:rPr>
          <w:rFonts w:cs="Arial"/>
          <w:strike/>
          <w:szCs w:val="20"/>
        </w:rPr>
      </w:pPr>
    </w:p>
    <w:p w14:paraId="5A2123B3" w14:textId="7CDDA1AD" w:rsidR="008F69E2" w:rsidRPr="00192160" w:rsidRDefault="00B1117B" w:rsidP="00664272">
      <w:pPr>
        <w:pStyle w:val="Steps"/>
        <w:rPr>
          <w:strike/>
        </w:rPr>
      </w:pPr>
      <w:r w:rsidRPr="00192160">
        <w:rPr>
          <w:strike/>
        </w:rPr>
        <w:t xml:space="preserve">Alternate </w:t>
      </w:r>
      <w:r w:rsidR="008F69E2" w:rsidRPr="00192160">
        <w:rPr>
          <w:strike/>
        </w:rPr>
        <w:t xml:space="preserve">Step 3 for </w:t>
      </w:r>
      <w:r w:rsidR="007C2BAC" w:rsidRPr="00192160">
        <w:rPr>
          <w:strike/>
        </w:rPr>
        <w:t>Advanced Linux users</w:t>
      </w:r>
      <w:r w:rsidR="008F69E2" w:rsidRPr="00192160">
        <w:rPr>
          <w:strike/>
        </w:rPr>
        <w:t xml:space="preserve">: </w:t>
      </w:r>
      <w:r w:rsidR="00067412" w:rsidRPr="00192160">
        <w:rPr>
          <w:strike/>
        </w:rPr>
        <w:t>Setup</w:t>
      </w:r>
      <w:r w:rsidR="007C2BAC" w:rsidRPr="00192160">
        <w:rPr>
          <w:strike/>
        </w:rPr>
        <w:t xml:space="preserve"> a </w:t>
      </w:r>
      <w:r w:rsidR="00823E39" w:rsidRPr="00192160">
        <w:rPr>
          <w:rFonts w:cs="Arial"/>
          <w:strike/>
          <w:color w:val="252525"/>
          <w:sz w:val="21"/>
          <w:szCs w:val="21"/>
          <w:shd w:val="clear" w:color="auto" w:fill="FFFFFF"/>
        </w:rPr>
        <w:t>µ</w:t>
      </w:r>
      <w:r w:rsidR="007C2BAC" w:rsidRPr="00192160">
        <w:rPr>
          <w:strike/>
        </w:rPr>
        <w:t>SD card with PL-App</w:t>
      </w:r>
    </w:p>
    <w:p w14:paraId="520F78CD" w14:textId="26441721" w:rsidR="008F69E2" w:rsidRPr="00192160" w:rsidRDefault="008F69E2" w:rsidP="00664272">
      <w:pPr>
        <w:pStyle w:val="body0"/>
        <w:ind w:left="720"/>
        <w:rPr>
          <w:rFonts w:eastAsia="Arial"/>
          <w:i/>
          <w:strike/>
        </w:rPr>
      </w:pPr>
      <w:r w:rsidRPr="00192160">
        <w:rPr>
          <w:rFonts w:eastAsia="Arial"/>
          <w:i/>
          <w:strike/>
        </w:rPr>
        <w:t xml:space="preserve">The </w:t>
      </w:r>
      <w:r w:rsidR="007C2BAC" w:rsidRPr="00192160">
        <w:rPr>
          <w:rFonts w:eastAsia="Arial"/>
          <w:i/>
          <w:strike/>
        </w:rPr>
        <w:t>Linux</w:t>
      </w:r>
      <w:r w:rsidRPr="00192160">
        <w:rPr>
          <w:rFonts w:eastAsia="Arial"/>
          <w:i/>
          <w:strike/>
        </w:rPr>
        <w:t xml:space="preserve"> guide is</w:t>
      </w:r>
      <w:r w:rsidR="009B7001" w:rsidRPr="00192160">
        <w:rPr>
          <w:rFonts w:eastAsia="Arial"/>
          <w:i/>
          <w:strike/>
        </w:rPr>
        <w:t xml:space="preserve"> </w:t>
      </w:r>
      <w:r w:rsidR="00B1117B" w:rsidRPr="00192160">
        <w:rPr>
          <w:rFonts w:eastAsia="Arial"/>
          <w:i/>
          <w:strike/>
        </w:rPr>
        <w:t xml:space="preserve">a </w:t>
      </w:r>
      <w:r w:rsidR="009B7001" w:rsidRPr="00192160">
        <w:rPr>
          <w:rFonts w:eastAsia="Arial"/>
          <w:i/>
          <w:strike/>
        </w:rPr>
        <w:t>c</w:t>
      </w:r>
      <w:r w:rsidRPr="00192160">
        <w:rPr>
          <w:rFonts w:eastAsia="Arial"/>
          <w:i/>
          <w:strike/>
        </w:rPr>
        <w:t>ommand</w:t>
      </w:r>
      <w:r w:rsidR="009B7001" w:rsidRPr="00192160">
        <w:rPr>
          <w:rFonts w:eastAsia="Arial"/>
          <w:i/>
          <w:strike/>
        </w:rPr>
        <w:t>-l</w:t>
      </w:r>
      <w:r w:rsidRPr="00192160">
        <w:rPr>
          <w:rFonts w:eastAsia="Arial"/>
          <w:i/>
          <w:strike/>
        </w:rPr>
        <w:t>ine only</w:t>
      </w:r>
      <w:r w:rsidR="007C2BAC" w:rsidRPr="00192160">
        <w:rPr>
          <w:rFonts w:eastAsia="Arial"/>
          <w:i/>
          <w:strike/>
        </w:rPr>
        <w:t xml:space="preserve"> guide for advanced users</w:t>
      </w:r>
      <w:r w:rsidRPr="00192160">
        <w:rPr>
          <w:rFonts w:eastAsia="Arial"/>
          <w:i/>
          <w:strike/>
        </w:rPr>
        <w:t>.</w:t>
      </w:r>
      <w:r w:rsidR="00916184" w:rsidRPr="00192160">
        <w:rPr>
          <w:rFonts w:eastAsia="Arial"/>
          <w:i/>
          <w:strike/>
        </w:rPr>
        <w:t xml:space="preserve"> Be very </w:t>
      </w:r>
      <w:r w:rsidR="009128E1" w:rsidRPr="00192160">
        <w:rPr>
          <w:rFonts w:eastAsia="Arial"/>
          <w:i/>
          <w:strike/>
        </w:rPr>
        <w:t>careful</w:t>
      </w:r>
      <w:r w:rsidR="009B7001" w:rsidRPr="00192160">
        <w:rPr>
          <w:rFonts w:eastAsia="Arial"/>
          <w:i/>
          <w:strike/>
        </w:rPr>
        <w:t>.</w:t>
      </w:r>
      <w:r w:rsidR="00916184" w:rsidRPr="00192160">
        <w:rPr>
          <w:rFonts w:eastAsia="Arial"/>
          <w:i/>
          <w:strike/>
        </w:rPr>
        <w:t xml:space="preserve"> </w:t>
      </w:r>
      <w:r w:rsidR="009B7001" w:rsidRPr="00192160">
        <w:rPr>
          <w:rFonts w:eastAsia="Arial"/>
          <w:i/>
          <w:strike/>
        </w:rPr>
        <w:t>I</w:t>
      </w:r>
      <w:r w:rsidR="009128E1" w:rsidRPr="00192160">
        <w:rPr>
          <w:rFonts w:eastAsia="Arial"/>
          <w:i/>
          <w:strike/>
        </w:rPr>
        <w:t>ncorrect</w:t>
      </w:r>
      <w:r w:rsidR="00916184" w:rsidRPr="00192160">
        <w:rPr>
          <w:rFonts w:eastAsia="Arial"/>
          <w:i/>
          <w:strike/>
        </w:rPr>
        <w:t xml:space="preserve"> use of these tools might overwrite the data on your primary hard disk.</w:t>
      </w:r>
      <w:r w:rsidR="00284EF0" w:rsidRPr="00192160">
        <w:rPr>
          <w:rFonts w:eastAsia="Arial"/>
          <w:i/>
          <w:strike/>
        </w:rPr>
        <w:t xml:space="preserve"> All the existing contents of the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284EF0" w:rsidRPr="00192160">
        <w:rPr>
          <w:strike/>
        </w:rPr>
        <w:t>SD card will be overwritten in this step.</w:t>
      </w:r>
    </w:p>
    <w:p w14:paraId="041C6E82" w14:textId="61134DFA" w:rsidR="00916184" w:rsidRPr="00192160" w:rsidRDefault="00916184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strike/>
        </w:rPr>
        <w:t xml:space="preserve">Change the current working directory to where you </w:t>
      </w:r>
      <w:r w:rsidR="007C2BAC" w:rsidRPr="00192160">
        <w:rPr>
          <w:strike/>
        </w:rPr>
        <w:t>downloaded in the previous step</w:t>
      </w:r>
      <w:r w:rsidRPr="00192160">
        <w:rPr>
          <w:strike/>
        </w:rPr>
        <w:t xml:space="preserve"> the </w:t>
      </w:r>
      <w:r w:rsidR="007C2BAC" w:rsidRPr="00192160">
        <w:rPr>
          <w:strike/>
        </w:rPr>
        <w:t xml:space="preserve">PL-App </w:t>
      </w:r>
      <w:r w:rsidR="00823E39" w:rsidRPr="00192160">
        <w:rPr>
          <w:strike/>
        </w:rPr>
        <w:t>i</w:t>
      </w:r>
      <w:r w:rsidR="007C2BAC" w:rsidRPr="00192160">
        <w:rPr>
          <w:strike/>
        </w:rPr>
        <w:t>mage zip file</w:t>
      </w:r>
      <w:r w:rsidR="008121D5" w:rsidRPr="00192160">
        <w:rPr>
          <w:strike/>
        </w:rPr>
        <w:t xml:space="preserve"> (</w:t>
      </w:r>
      <w:proofErr w:type="gramStart"/>
      <w:r w:rsidR="008121D5" w:rsidRPr="00192160">
        <w:rPr>
          <w:strike/>
        </w:rPr>
        <w:t>e.g.</w:t>
      </w:r>
      <w:proofErr w:type="gramEnd"/>
      <w:r w:rsidR="008121D5" w:rsidRPr="00192160">
        <w:rPr>
          <w:strike/>
        </w:rPr>
        <w:t xml:space="preserve"> </w:t>
      </w:r>
      <w:r w:rsidR="00067412" w:rsidRPr="00192160">
        <w:rPr>
          <w:strike/>
        </w:rPr>
        <w:t>PL-App-I</w:t>
      </w:r>
      <w:r w:rsidR="008121D5" w:rsidRPr="00192160">
        <w:rPr>
          <w:strike/>
        </w:rPr>
        <w:t>mage_</w:t>
      </w:r>
      <w:r w:rsidR="00067412" w:rsidRPr="00192160">
        <w:rPr>
          <w:strike/>
        </w:rPr>
        <w:t>CT_</w:t>
      </w:r>
      <w:r w:rsidR="008121D5" w:rsidRPr="00192160">
        <w:rPr>
          <w:strike/>
        </w:rPr>
        <w:t>2017012601.zip)</w:t>
      </w:r>
      <w:r w:rsidRPr="00192160">
        <w:rPr>
          <w:strike/>
        </w:rPr>
        <w:t>. For example:</w:t>
      </w:r>
    </w:p>
    <w:p w14:paraId="4F523FD3" w14:textId="64C33BEE" w:rsidR="00916184" w:rsidRPr="00192160" w:rsidRDefault="009128E1" w:rsidP="00664272">
      <w:pPr>
        <w:pStyle w:val="body0"/>
        <w:ind w:left="720" w:firstLine="360"/>
        <w:rPr>
          <w:rFonts w:ascii="Consolas" w:eastAsia="Arial" w:hAnsi="Consolas" w:cs="Consolas"/>
          <w:b/>
          <w:strike/>
        </w:rPr>
      </w:pPr>
      <w:r w:rsidRPr="00192160">
        <w:rPr>
          <w:rFonts w:eastAsia="Arial"/>
          <w:i/>
          <w:strike/>
        </w:rPr>
        <w:t xml:space="preserve">      </w:t>
      </w:r>
      <w:r w:rsidR="00916184" w:rsidRPr="00192160">
        <w:rPr>
          <w:rFonts w:eastAsia="Arial"/>
          <w:i/>
          <w:strike/>
        </w:rPr>
        <w:t xml:space="preserve"> </w:t>
      </w:r>
      <w:r w:rsidR="00916184" w:rsidRPr="00192160">
        <w:rPr>
          <w:rFonts w:eastAsia="Arial"/>
          <w:b/>
          <w:strike/>
        </w:rPr>
        <w:t>cd Downloads</w:t>
      </w:r>
    </w:p>
    <w:p w14:paraId="572764C3" w14:textId="74887D42" w:rsidR="008F69E2" w:rsidRPr="00192160" w:rsidRDefault="00916184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>Ide</w:t>
      </w:r>
      <w:r w:rsidR="007C2BAC" w:rsidRPr="00192160">
        <w:rPr>
          <w:rFonts w:eastAsia="Arial"/>
          <w:strike/>
        </w:rPr>
        <w:t>ntify the device name</w:t>
      </w:r>
      <w:r w:rsidRPr="00192160">
        <w:rPr>
          <w:rFonts w:eastAsia="Arial"/>
          <w:strike/>
        </w:rPr>
        <w:t xml:space="preserve"> of your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7C2BAC" w:rsidRPr="00192160">
        <w:rPr>
          <w:strike/>
        </w:rPr>
        <w:t xml:space="preserve">SD </w:t>
      </w:r>
      <w:r w:rsidRPr="00192160">
        <w:rPr>
          <w:rFonts w:eastAsia="Arial"/>
          <w:strike/>
        </w:rPr>
        <w:t xml:space="preserve">card </w:t>
      </w:r>
      <w:r w:rsidR="008121D5" w:rsidRPr="00192160">
        <w:rPr>
          <w:rFonts w:eastAsia="Arial"/>
          <w:strike/>
        </w:rPr>
        <w:t>(</w:t>
      </w:r>
      <w:proofErr w:type="gramStart"/>
      <w:r w:rsidRPr="00192160">
        <w:rPr>
          <w:rFonts w:eastAsia="Arial"/>
          <w:strike/>
        </w:rPr>
        <w:t>e.g.</w:t>
      </w:r>
      <w:proofErr w:type="gramEnd"/>
      <w:r w:rsidRPr="00192160">
        <w:rPr>
          <w:rFonts w:eastAsia="Arial"/>
          <w:strike/>
        </w:rPr>
        <w:t xml:space="preserve"> </w:t>
      </w:r>
      <w:proofErr w:type="spellStart"/>
      <w:r w:rsidR="007C2BAC" w:rsidRPr="00192160">
        <w:rPr>
          <w:rFonts w:eastAsia="Arial"/>
          <w:i/>
          <w:strike/>
        </w:rPr>
        <w:t>sdb</w:t>
      </w:r>
      <w:proofErr w:type="spellEnd"/>
      <w:r w:rsidR="008121D5" w:rsidRPr="00192160">
        <w:rPr>
          <w:rFonts w:eastAsia="Arial"/>
          <w:strike/>
        </w:rPr>
        <w:t>)</w:t>
      </w:r>
      <w:r w:rsidR="008F69E2" w:rsidRPr="00192160">
        <w:rPr>
          <w:rFonts w:eastAsia="Arial"/>
          <w:strike/>
        </w:rPr>
        <w:t>:</w:t>
      </w:r>
    </w:p>
    <w:p w14:paraId="5989141A" w14:textId="3EB081B5" w:rsidR="008F69E2" w:rsidRPr="00192160" w:rsidRDefault="007C2BAC" w:rsidP="00664272">
      <w:pPr>
        <w:pStyle w:val="body0"/>
        <w:ind w:left="720" w:firstLine="720"/>
        <w:rPr>
          <w:rFonts w:ascii="Consolas" w:eastAsia="Arial" w:hAnsi="Consolas" w:cs="Consolas"/>
          <w:b/>
          <w:strike/>
        </w:rPr>
      </w:pPr>
      <w:proofErr w:type="spellStart"/>
      <w:r w:rsidRPr="00192160">
        <w:rPr>
          <w:rFonts w:ascii="Consolas" w:eastAsia="Arial" w:hAnsi="Consolas" w:cs="Consolas"/>
          <w:b/>
          <w:strike/>
        </w:rPr>
        <w:t>sudo</w:t>
      </w:r>
      <w:proofErr w:type="spellEnd"/>
      <w:r w:rsidRPr="00192160">
        <w:rPr>
          <w:rFonts w:ascii="Consolas" w:eastAsia="Arial" w:hAnsi="Consolas" w:cs="Consolas"/>
          <w:b/>
          <w:strike/>
        </w:rPr>
        <w:t xml:space="preserve"> </w:t>
      </w:r>
      <w:proofErr w:type="spellStart"/>
      <w:r w:rsidRPr="00192160">
        <w:rPr>
          <w:rFonts w:ascii="Consolas" w:eastAsia="Arial" w:hAnsi="Consolas" w:cs="Consolas"/>
          <w:b/>
          <w:strike/>
        </w:rPr>
        <w:t>fdisk</w:t>
      </w:r>
      <w:proofErr w:type="spellEnd"/>
      <w:r w:rsidRPr="00192160">
        <w:rPr>
          <w:rFonts w:ascii="Consolas" w:eastAsia="Arial" w:hAnsi="Consolas" w:cs="Consolas"/>
          <w:b/>
          <w:strike/>
        </w:rPr>
        <w:t xml:space="preserve"> –l</w:t>
      </w:r>
    </w:p>
    <w:p w14:paraId="686633F4" w14:textId="6B3D2289" w:rsidR="007C2BAC" w:rsidRPr="00192160" w:rsidRDefault="007C2BAC" w:rsidP="00664272">
      <w:pPr>
        <w:pStyle w:val="body0"/>
        <w:numPr>
          <w:ilvl w:val="0"/>
          <w:numId w:val="25"/>
        </w:numPr>
        <w:rPr>
          <w:rFonts w:eastAsia="Arial"/>
          <w:b/>
          <w:strike/>
        </w:rPr>
      </w:pPr>
      <w:r w:rsidRPr="00192160">
        <w:rPr>
          <w:rFonts w:eastAsia="Arial"/>
          <w:strike/>
        </w:rPr>
        <w:t xml:space="preserve">Check if any of the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 xml:space="preserve">SD </w:t>
      </w:r>
      <w:r w:rsidRPr="00192160">
        <w:rPr>
          <w:rFonts w:eastAsia="Arial"/>
          <w:strike/>
        </w:rPr>
        <w:t xml:space="preserve">card partitions are mounted </w:t>
      </w:r>
      <w:r w:rsidR="00284EF0" w:rsidRPr="00192160">
        <w:rPr>
          <w:rFonts w:eastAsia="Arial"/>
          <w:strike/>
        </w:rPr>
        <w:t>using</w:t>
      </w:r>
      <w:r w:rsidRPr="00192160">
        <w:rPr>
          <w:rFonts w:eastAsia="Arial"/>
          <w:strike/>
        </w:rPr>
        <w:t xml:space="preserve"> the </w:t>
      </w:r>
      <w:r w:rsidRPr="00192160">
        <w:rPr>
          <w:rFonts w:eastAsia="Arial"/>
          <w:b/>
          <w:strike/>
        </w:rPr>
        <w:t>mount</w:t>
      </w:r>
      <w:r w:rsidR="00284EF0" w:rsidRPr="00192160">
        <w:rPr>
          <w:rFonts w:eastAsia="Arial"/>
          <w:strike/>
        </w:rPr>
        <w:t xml:space="preserve"> command and then unmount them.</w:t>
      </w:r>
    </w:p>
    <w:p w14:paraId="5282547E" w14:textId="0F217647" w:rsidR="008F69E2" w:rsidRPr="00192160" w:rsidRDefault="00284EF0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 xml:space="preserve">Using </w:t>
      </w:r>
      <w:r w:rsidRPr="00192160">
        <w:rPr>
          <w:rFonts w:eastAsia="Arial"/>
          <w:b/>
          <w:strike/>
        </w:rPr>
        <w:t>dd</w:t>
      </w:r>
      <w:r w:rsidRPr="00192160">
        <w:rPr>
          <w:rFonts w:eastAsia="Arial"/>
          <w:strike/>
        </w:rPr>
        <w:t>, transfer</w:t>
      </w:r>
      <w:r w:rsidR="008F69E2" w:rsidRPr="00192160">
        <w:rPr>
          <w:rFonts w:eastAsia="Arial"/>
          <w:strike/>
        </w:rPr>
        <w:t xml:space="preserve"> the </w:t>
      </w:r>
      <w:r w:rsidRPr="00192160">
        <w:rPr>
          <w:rFonts w:eastAsia="Arial"/>
          <w:strike/>
        </w:rPr>
        <w:t xml:space="preserve">PL-App </w:t>
      </w:r>
      <w:r w:rsidR="00493301" w:rsidRPr="00192160">
        <w:rPr>
          <w:rFonts w:eastAsia="Arial"/>
          <w:strike/>
        </w:rPr>
        <w:t>i</w:t>
      </w:r>
      <w:r w:rsidRPr="00192160">
        <w:rPr>
          <w:rFonts w:eastAsia="Arial"/>
          <w:strike/>
        </w:rPr>
        <w:t>mage</w:t>
      </w:r>
      <w:r w:rsidR="008F69E2" w:rsidRPr="00192160">
        <w:rPr>
          <w:rFonts w:eastAsia="Arial"/>
          <w:strike/>
        </w:rPr>
        <w:t xml:space="preserve"> to your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 xml:space="preserve">SD </w:t>
      </w:r>
      <w:r w:rsidR="008F69E2" w:rsidRPr="00192160">
        <w:rPr>
          <w:rFonts w:eastAsia="Arial"/>
          <w:strike/>
        </w:rPr>
        <w:t>card</w:t>
      </w:r>
      <w:r w:rsidR="00285E1A" w:rsidRPr="00192160">
        <w:rPr>
          <w:rFonts w:eastAsia="Arial"/>
          <w:strike/>
        </w:rPr>
        <w:t xml:space="preserve"> (</w:t>
      </w:r>
      <w:r w:rsidR="00823E39" w:rsidRPr="00192160">
        <w:rPr>
          <w:rFonts w:eastAsia="Arial"/>
          <w:strike/>
        </w:rPr>
        <w:t>Use caution</w:t>
      </w:r>
      <w:r w:rsidRPr="00192160">
        <w:rPr>
          <w:rFonts w:eastAsia="Arial"/>
          <w:strike/>
        </w:rPr>
        <w:t xml:space="preserve"> at this step. Selecting a wrong output file "of=" parameter can overwrite your own hard disk drive and your own data</w:t>
      </w:r>
      <w:r w:rsidR="00285E1A" w:rsidRPr="00192160">
        <w:rPr>
          <w:rFonts w:eastAsia="Arial"/>
          <w:strike/>
        </w:rPr>
        <w:t>)</w:t>
      </w:r>
      <w:r w:rsidR="008F69E2" w:rsidRPr="00192160">
        <w:rPr>
          <w:rFonts w:eastAsia="Arial"/>
          <w:strike/>
        </w:rPr>
        <w:t>:</w:t>
      </w:r>
    </w:p>
    <w:p w14:paraId="44636777" w14:textId="6ACC0D78" w:rsidR="008F69E2" w:rsidRPr="00192160" w:rsidRDefault="007C2BAC" w:rsidP="00664272">
      <w:pPr>
        <w:pStyle w:val="body0"/>
        <w:ind w:left="720" w:firstLine="720"/>
        <w:rPr>
          <w:rFonts w:ascii="Consolas" w:eastAsia="Arial" w:hAnsi="Consolas" w:cs="Consolas"/>
          <w:b/>
          <w:strike/>
        </w:rPr>
      </w:pPr>
      <w:r w:rsidRPr="00192160">
        <w:rPr>
          <w:rFonts w:ascii="Consolas" w:eastAsia="Arial" w:hAnsi="Consolas" w:cs="Consolas"/>
          <w:b/>
          <w:strike/>
        </w:rPr>
        <w:lastRenderedPageBreak/>
        <w:t xml:space="preserve">unzip -p -d </w:t>
      </w:r>
      <w:proofErr w:type="spellStart"/>
      <w:r w:rsidRPr="00192160">
        <w:rPr>
          <w:rFonts w:ascii="Consolas" w:eastAsia="Arial" w:hAnsi="Consolas" w:cs="Consolas"/>
          <w:b/>
          <w:strike/>
        </w:rPr>
        <w:t>chestnut.img</w:t>
      </w:r>
      <w:proofErr w:type="spellEnd"/>
      <w:r w:rsidRPr="00192160">
        <w:rPr>
          <w:rFonts w:ascii="Consolas" w:eastAsia="Arial" w:hAnsi="Consolas" w:cs="Consolas"/>
          <w:b/>
          <w:strike/>
        </w:rPr>
        <w:t xml:space="preserve"> PL-App-</w:t>
      </w:r>
      <w:r w:rsidR="00067412" w:rsidRPr="00192160">
        <w:rPr>
          <w:rFonts w:ascii="Consolas" w:eastAsia="Arial" w:hAnsi="Consolas" w:cs="Consolas"/>
          <w:b/>
          <w:strike/>
        </w:rPr>
        <w:t>I</w:t>
      </w:r>
      <w:r w:rsidRPr="00192160">
        <w:rPr>
          <w:rFonts w:ascii="Consolas" w:eastAsia="Arial" w:hAnsi="Consolas" w:cs="Consolas"/>
          <w:b/>
          <w:strike/>
        </w:rPr>
        <w:t>mage_</w:t>
      </w:r>
      <w:r w:rsidR="00067412" w:rsidRPr="00192160">
        <w:rPr>
          <w:rFonts w:ascii="Consolas" w:eastAsia="Arial" w:hAnsi="Consolas" w:cs="Consolas"/>
          <w:b/>
          <w:strike/>
        </w:rPr>
        <w:t>CT_</w:t>
      </w:r>
      <w:r w:rsidRPr="00192160">
        <w:rPr>
          <w:rFonts w:ascii="Consolas" w:eastAsia="Arial" w:hAnsi="Consolas" w:cs="Consolas"/>
          <w:b/>
          <w:strike/>
        </w:rPr>
        <w:t>2017012601.zip | \</w:t>
      </w:r>
      <w:r w:rsidRPr="00192160">
        <w:rPr>
          <w:rFonts w:ascii="Consolas" w:eastAsia="Arial" w:hAnsi="Consolas" w:cs="Consolas"/>
          <w:b/>
          <w:strike/>
        </w:rPr>
        <w:br/>
        <w:t xml:space="preserve">      </w:t>
      </w:r>
      <w:r w:rsidR="008121D5" w:rsidRPr="00192160">
        <w:rPr>
          <w:rFonts w:ascii="Consolas" w:eastAsia="Arial" w:hAnsi="Consolas" w:cs="Consolas"/>
          <w:b/>
          <w:strike/>
        </w:rPr>
        <w:t xml:space="preserve"> </w:t>
      </w:r>
      <w:proofErr w:type="spellStart"/>
      <w:r w:rsidRPr="00192160">
        <w:rPr>
          <w:rFonts w:ascii="Consolas" w:eastAsia="Arial" w:hAnsi="Consolas" w:cs="Consolas"/>
          <w:b/>
          <w:strike/>
        </w:rPr>
        <w:t>sudo</w:t>
      </w:r>
      <w:proofErr w:type="spellEnd"/>
      <w:r w:rsidRPr="00192160">
        <w:rPr>
          <w:rFonts w:ascii="Consolas" w:eastAsia="Arial" w:hAnsi="Consolas" w:cs="Consolas"/>
          <w:b/>
          <w:strike/>
        </w:rPr>
        <w:t xml:space="preserve"> dd bs=1M</w:t>
      </w:r>
      <w:r w:rsidR="008F69E2" w:rsidRPr="00192160">
        <w:rPr>
          <w:rFonts w:ascii="Consolas" w:eastAsia="Arial" w:hAnsi="Consolas" w:cs="Consolas"/>
          <w:b/>
          <w:strike/>
        </w:rPr>
        <w:t xml:space="preserve"> of=/dev</w:t>
      </w:r>
      <w:proofErr w:type="gramStart"/>
      <w:r w:rsidR="008F69E2" w:rsidRPr="00192160">
        <w:rPr>
          <w:rFonts w:ascii="Consolas" w:eastAsia="Arial" w:hAnsi="Consolas" w:cs="Consolas"/>
          <w:b/>
          <w:strike/>
        </w:rPr>
        <w:t>/</w:t>
      </w:r>
      <w:r w:rsidR="008121D5" w:rsidRPr="00192160">
        <w:rPr>
          <w:rFonts w:ascii="Consolas" w:eastAsia="Arial" w:hAnsi="Consolas" w:cs="Consolas"/>
          <w:b/>
          <w:strike/>
          <w:color w:val="C45911" w:themeColor="accent2" w:themeShade="BF"/>
        </w:rPr>
        <w:t>{</w:t>
      </w:r>
      <w:proofErr w:type="gramEnd"/>
      <w:r w:rsidRPr="00192160">
        <w:rPr>
          <w:rFonts w:ascii="Consolas" w:eastAsia="Arial" w:hAnsi="Consolas" w:cs="Consolas"/>
          <w:b/>
          <w:strike/>
          <w:color w:val="C45911" w:themeColor="accent2" w:themeShade="BF"/>
        </w:rPr>
        <w:t xml:space="preserve">SD </w:t>
      </w:r>
      <w:r w:rsidR="008121D5" w:rsidRPr="00192160">
        <w:rPr>
          <w:rFonts w:ascii="Consolas" w:eastAsia="Arial" w:hAnsi="Consolas" w:cs="Consolas"/>
          <w:b/>
          <w:strike/>
          <w:color w:val="C45911" w:themeColor="accent2" w:themeShade="BF"/>
        </w:rPr>
        <w:t xml:space="preserve">card </w:t>
      </w:r>
      <w:r w:rsidRPr="00192160">
        <w:rPr>
          <w:rFonts w:ascii="Consolas" w:eastAsia="Arial" w:hAnsi="Consolas" w:cs="Consolas"/>
          <w:b/>
          <w:strike/>
          <w:color w:val="C45911" w:themeColor="accent2" w:themeShade="BF"/>
        </w:rPr>
        <w:t>device name</w:t>
      </w:r>
      <w:r w:rsidR="008121D5" w:rsidRPr="00192160">
        <w:rPr>
          <w:rFonts w:ascii="Consolas" w:eastAsia="Arial" w:hAnsi="Consolas" w:cs="Consolas"/>
          <w:b/>
          <w:strike/>
          <w:color w:val="C45911" w:themeColor="accent2" w:themeShade="BF"/>
        </w:rPr>
        <w:t>}</w:t>
      </w:r>
    </w:p>
    <w:p w14:paraId="5A666423" w14:textId="08609784" w:rsidR="00916184" w:rsidRPr="00192160" w:rsidRDefault="00916184" w:rsidP="00664272">
      <w:pPr>
        <w:pStyle w:val="body0"/>
        <w:ind w:left="720" w:firstLine="720"/>
        <w:rPr>
          <w:rFonts w:ascii="Consolas" w:eastAsia="Arial" w:hAnsi="Consolas" w:cs="Consolas"/>
          <w:b/>
          <w:strike/>
        </w:rPr>
      </w:pPr>
      <w:proofErr w:type="gramStart"/>
      <w:r w:rsidRPr="00192160">
        <w:rPr>
          <w:rFonts w:eastAsia="Arial"/>
          <w:i/>
          <w:strike/>
        </w:rPr>
        <w:t>e.g.</w:t>
      </w:r>
      <w:proofErr w:type="gramEnd"/>
      <w:r w:rsidRPr="00192160">
        <w:rPr>
          <w:rFonts w:eastAsia="Arial"/>
          <w:i/>
          <w:strike/>
        </w:rPr>
        <w:t xml:space="preserve"> </w:t>
      </w:r>
      <w:r w:rsidR="007C2BAC" w:rsidRPr="00192160">
        <w:rPr>
          <w:rFonts w:ascii="Consolas" w:eastAsia="Arial" w:hAnsi="Consolas" w:cs="Consolas"/>
          <w:b/>
          <w:strike/>
        </w:rPr>
        <w:t>u</w:t>
      </w:r>
      <w:r w:rsidR="00067412" w:rsidRPr="00192160">
        <w:rPr>
          <w:rFonts w:ascii="Consolas" w:eastAsia="Arial" w:hAnsi="Consolas" w:cs="Consolas"/>
          <w:b/>
          <w:strike/>
        </w:rPr>
        <w:t xml:space="preserve">nzip -p -d </w:t>
      </w:r>
      <w:proofErr w:type="spellStart"/>
      <w:r w:rsidR="00067412" w:rsidRPr="00192160">
        <w:rPr>
          <w:rFonts w:ascii="Consolas" w:eastAsia="Arial" w:hAnsi="Consolas" w:cs="Consolas"/>
          <w:b/>
          <w:strike/>
        </w:rPr>
        <w:t>chestnut.img</w:t>
      </w:r>
      <w:proofErr w:type="spellEnd"/>
      <w:r w:rsidR="00067412" w:rsidRPr="00192160">
        <w:rPr>
          <w:rFonts w:ascii="Consolas" w:eastAsia="Arial" w:hAnsi="Consolas" w:cs="Consolas"/>
          <w:b/>
          <w:strike/>
        </w:rPr>
        <w:t xml:space="preserve"> PL-App-I</w:t>
      </w:r>
      <w:r w:rsidR="007C2BAC" w:rsidRPr="00192160">
        <w:rPr>
          <w:rFonts w:ascii="Consolas" w:eastAsia="Arial" w:hAnsi="Consolas" w:cs="Consolas"/>
          <w:b/>
          <w:strike/>
        </w:rPr>
        <w:t xml:space="preserve">mage.zip | </w:t>
      </w:r>
      <w:proofErr w:type="spellStart"/>
      <w:r w:rsidR="007C2BAC" w:rsidRPr="00192160">
        <w:rPr>
          <w:rFonts w:ascii="Consolas" w:eastAsia="Arial" w:hAnsi="Consolas" w:cs="Consolas"/>
          <w:b/>
          <w:strike/>
        </w:rPr>
        <w:t>sudo</w:t>
      </w:r>
      <w:proofErr w:type="spellEnd"/>
      <w:r w:rsidR="007C2BAC" w:rsidRPr="00192160">
        <w:rPr>
          <w:rFonts w:ascii="Consolas" w:eastAsia="Arial" w:hAnsi="Consolas" w:cs="Consolas"/>
          <w:b/>
          <w:strike/>
        </w:rPr>
        <w:t xml:space="preserve"> dd bs=1M of=/dev/</w:t>
      </w:r>
      <w:proofErr w:type="spellStart"/>
      <w:r w:rsidR="007C2BAC" w:rsidRPr="00192160">
        <w:rPr>
          <w:rFonts w:ascii="Consolas" w:eastAsia="Arial" w:hAnsi="Consolas" w:cs="Consolas"/>
          <w:b/>
          <w:strike/>
          <w:color w:val="C45911" w:themeColor="accent2" w:themeShade="BF"/>
        </w:rPr>
        <w:t>sdb</w:t>
      </w:r>
      <w:proofErr w:type="spellEnd"/>
    </w:p>
    <w:p w14:paraId="71D634B2" w14:textId="1A633B29" w:rsidR="008F69E2" w:rsidRPr="00192160" w:rsidRDefault="008121D5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 xml:space="preserve">Wait for </w:t>
      </w:r>
      <w:r w:rsidR="00493301" w:rsidRPr="00192160">
        <w:rPr>
          <w:rFonts w:eastAsia="Arial"/>
          <w:b/>
          <w:strike/>
        </w:rPr>
        <w:t>dd</w:t>
      </w:r>
      <w:r w:rsidR="007C2BAC" w:rsidRPr="00192160">
        <w:rPr>
          <w:rFonts w:eastAsia="Arial"/>
          <w:strike/>
        </w:rPr>
        <w:t xml:space="preserve"> to complete. It might take 5-10</w:t>
      </w:r>
      <w:r w:rsidR="008F69E2" w:rsidRPr="00192160">
        <w:rPr>
          <w:rFonts w:eastAsia="Arial"/>
          <w:strike/>
        </w:rPr>
        <w:t xml:space="preserve"> minutes without showing any output. Be patient.</w:t>
      </w:r>
    </w:p>
    <w:p w14:paraId="7C9BE1FC" w14:textId="396978E4" w:rsidR="00916184" w:rsidRPr="00192160" w:rsidRDefault="00284EF0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 xml:space="preserve">Once completed, remove the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Pr="00192160">
        <w:rPr>
          <w:strike/>
        </w:rPr>
        <w:t>SD</w:t>
      </w:r>
      <w:r w:rsidR="00916184" w:rsidRPr="00192160">
        <w:rPr>
          <w:rFonts w:eastAsia="Arial"/>
          <w:strike/>
        </w:rPr>
        <w:t xml:space="preserve"> card USB reader, wait a second</w:t>
      </w:r>
      <w:r w:rsidR="00493301" w:rsidRPr="00192160">
        <w:rPr>
          <w:rFonts w:eastAsia="Arial"/>
          <w:strike/>
        </w:rPr>
        <w:t>,</w:t>
      </w:r>
      <w:r w:rsidR="00916184" w:rsidRPr="00192160">
        <w:rPr>
          <w:rFonts w:eastAsia="Arial"/>
          <w:strike/>
        </w:rPr>
        <w:t xml:space="preserve"> a</w:t>
      </w:r>
      <w:r w:rsidR="00493301" w:rsidRPr="00192160">
        <w:rPr>
          <w:rFonts w:eastAsia="Arial"/>
          <w:strike/>
        </w:rPr>
        <w:t>nd</w:t>
      </w:r>
      <w:r w:rsidR="00916184" w:rsidRPr="00192160">
        <w:rPr>
          <w:rFonts w:eastAsia="Arial"/>
          <w:strike/>
        </w:rPr>
        <w:t xml:space="preserve"> then plug it back</w:t>
      </w:r>
      <w:r w:rsidR="00030DE3" w:rsidRPr="00192160">
        <w:rPr>
          <w:rFonts w:eastAsia="Arial"/>
          <w:strike/>
        </w:rPr>
        <w:t xml:space="preserve"> to mount the newly created partition on it</w:t>
      </w:r>
      <w:r w:rsidR="00916184" w:rsidRPr="00192160">
        <w:rPr>
          <w:rFonts w:eastAsia="Arial"/>
          <w:strike/>
        </w:rPr>
        <w:t>.</w:t>
      </w:r>
    </w:p>
    <w:p w14:paraId="2D4C23EA" w14:textId="7AFAE8B9" w:rsidR="00285E1A" w:rsidRPr="00192160" w:rsidRDefault="00916184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>In the mo</w:t>
      </w:r>
      <w:r w:rsidR="00285E1A" w:rsidRPr="00192160">
        <w:rPr>
          <w:rFonts w:eastAsia="Arial"/>
          <w:strike/>
        </w:rPr>
        <w:t>u</w:t>
      </w:r>
      <w:r w:rsidRPr="00192160">
        <w:rPr>
          <w:rFonts w:eastAsia="Arial"/>
          <w:strike/>
        </w:rPr>
        <w:t xml:space="preserve">nted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284EF0" w:rsidRPr="00192160">
        <w:rPr>
          <w:strike/>
        </w:rPr>
        <w:t>SD</w:t>
      </w:r>
      <w:r w:rsidRPr="00192160">
        <w:rPr>
          <w:rFonts w:eastAsia="Arial"/>
          <w:strike/>
        </w:rPr>
        <w:t xml:space="preserve"> card partition</w:t>
      </w:r>
      <w:r w:rsidR="00284EF0" w:rsidRPr="00192160">
        <w:rPr>
          <w:rFonts w:eastAsia="Arial"/>
          <w:strike/>
        </w:rPr>
        <w:t xml:space="preserve"> (with FAT file system and 1</w:t>
      </w:r>
      <w:r w:rsidR="00493301" w:rsidRPr="00192160">
        <w:rPr>
          <w:rFonts w:eastAsia="Arial"/>
          <w:strike/>
        </w:rPr>
        <w:t xml:space="preserve"> </w:t>
      </w:r>
      <w:r w:rsidR="00284EF0" w:rsidRPr="00192160">
        <w:rPr>
          <w:rFonts w:eastAsia="Arial"/>
          <w:strike/>
        </w:rPr>
        <w:t>GB</w:t>
      </w:r>
      <w:r w:rsidR="00285E1A" w:rsidRPr="00192160">
        <w:rPr>
          <w:rFonts w:eastAsia="Arial"/>
          <w:strike/>
        </w:rPr>
        <w:t xml:space="preserve"> in size), create a new text file called </w:t>
      </w:r>
      <w:r w:rsidR="00284EF0" w:rsidRPr="00192160">
        <w:rPr>
          <w:rFonts w:ascii="Consolas" w:eastAsia="Arial" w:hAnsi="Consolas" w:cs="Consolas"/>
          <w:strike/>
        </w:rPr>
        <w:t>chestnut</w:t>
      </w:r>
      <w:r w:rsidR="00285E1A" w:rsidRPr="00192160">
        <w:rPr>
          <w:rFonts w:ascii="Consolas" w:eastAsia="Arial" w:hAnsi="Consolas" w:cs="Consolas"/>
          <w:strike/>
        </w:rPr>
        <w:t>.txt</w:t>
      </w:r>
      <w:r w:rsidR="00285E1A" w:rsidRPr="00192160">
        <w:rPr>
          <w:rFonts w:eastAsia="Arial"/>
          <w:strike/>
        </w:rPr>
        <w:t xml:space="preserve"> with the following contents:</w:t>
      </w:r>
    </w:p>
    <w:p w14:paraId="0339809A" w14:textId="03759BB1" w:rsidR="00916184" w:rsidRPr="00192160" w:rsidRDefault="00284EF0" w:rsidP="00664272">
      <w:pPr>
        <w:pStyle w:val="body0"/>
        <w:ind w:left="1440"/>
        <w:rPr>
          <w:rFonts w:ascii="Consolas" w:eastAsia="Arial" w:hAnsi="Consolas" w:cs="Consolas"/>
          <w:b/>
          <w:strike/>
        </w:rPr>
      </w:pPr>
      <w:proofErr w:type="spellStart"/>
      <w:r w:rsidRPr="00192160">
        <w:rPr>
          <w:rFonts w:ascii="Consolas" w:eastAsia="Arial" w:hAnsi="Consolas" w:cs="Consolas"/>
          <w:b/>
          <w:strike/>
        </w:rPr>
        <w:t>Device_Name</w:t>
      </w:r>
      <w:proofErr w:type="spellEnd"/>
      <w:r w:rsidR="00285E1A" w:rsidRPr="00192160">
        <w:rPr>
          <w:rFonts w:ascii="Consolas" w:eastAsia="Arial" w:hAnsi="Consolas" w:cs="Consolas"/>
          <w:b/>
          <w:strike/>
        </w:rPr>
        <w:t>="</w:t>
      </w:r>
      <w:r w:rsidRPr="00192160">
        <w:rPr>
          <w:rFonts w:ascii="Consolas" w:eastAsia="Arial" w:hAnsi="Consolas" w:cs="Consolas"/>
          <w:b/>
          <w:i/>
          <w:strike/>
        </w:rPr>
        <w:t>{YOUR-NETACAD-USERNAME</w:t>
      </w:r>
      <w:r w:rsidR="00285E1A" w:rsidRPr="00192160">
        <w:rPr>
          <w:rFonts w:ascii="Consolas" w:eastAsia="Arial" w:hAnsi="Consolas" w:cs="Consolas"/>
          <w:b/>
          <w:i/>
          <w:strike/>
        </w:rPr>
        <w:t>}</w:t>
      </w:r>
      <w:r w:rsidRPr="00192160">
        <w:rPr>
          <w:rFonts w:ascii="Consolas" w:eastAsia="Arial" w:hAnsi="Consolas" w:cs="Consolas"/>
          <w:b/>
          <w:i/>
          <w:strike/>
        </w:rPr>
        <w:t>-{YOUR-RPi-DEVICE-NAME}</w:t>
      </w:r>
      <w:r w:rsidR="00285E1A" w:rsidRPr="00192160">
        <w:rPr>
          <w:rFonts w:ascii="Consolas" w:eastAsia="Arial" w:hAnsi="Consolas" w:cs="Consolas"/>
          <w:b/>
          <w:strike/>
        </w:rPr>
        <w:t>"</w:t>
      </w:r>
      <w:r w:rsidR="00285E1A" w:rsidRPr="00192160">
        <w:rPr>
          <w:rFonts w:ascii="Consolas" w:eastAsia="Arial" w:hAnsi="Consolas" w:cs="Consolas"/>
          <w:b/>
          <w:strike/>
        </w:rPr>
        <w:br/>
      </w:r>
      <w:proofErr w:type="spellStart"/>
      <w:r w:rsidRPr="00192160">
        <w:rPr>
          <w:rFonts w:ascii="Consolas" w:eastAsia="Arial" w:hAnsi="Consolas" w:cs="Consolas"/>
          <w:b/>
          <w:strike/>
        </w:rPr>
        <w:t>Device_Password</w:t>
      </w:r>
      <w:proofErr w:type="spellEnd"/>
      <w:r w:rsidRPr="00192160">
        <w:rPr>
          <w:rFonts w:ascii="Consolas" w:eastAsia="Arial" w:hAnsi="Consolas" w:cs="Consolas"/>
          <w:b/>
          <w:strike/>
        </w:rPr>
        <w:t>="</w:t>
      </w:r>
      <w:r w:rsidRPr="00192160">
        <w:rPr>
          <w:rFonts w:ascii="Consolas" w:eastAsia="Arial" w:hAnsi="Consolas" w:cs="Consolas"/>
          <w:b/>
          <w:i/>
          <w:strike/>
        </w:rPr>
        <w:t>{YOUR-PL-App-PASSWORD}</w:t>
      </w:r>
      <w:r w:rsidRPr="00192160">
        <w:rPr>
          <w:rFonts w:ascii="Consolas" w:eastAsia="Arial" w:hAnsi="Consolas" w:cs="Consolas"/>
          <w:b/>
          <w:strike/>
        </w:rPr>
        <w:t>"</w:t>
      </w:r>
      <w:r w:rsidR="00285E1A" w:rsidRPr="00192160">
        <w:rPr>
          <w:rFonts w:ascii="Consolas" w:eastAsia="Arial" w:hAnsi="Consolas" w:cs="Consolas"/>
          <w:b/>
          <w:strike/>
        </w:rPr>
        <w:br/>
        <w:t>SSID="</w:t>
      </w:r>
      <w:r w:rsidR="00285E1A" w:rsidRPr="00192160">
        <w:rPr>
          <w:rFonts w:ascii="Consolas" w:eastAsia="Arial" w:hAnsi="Consolas" w:cs="Consolas"/>
          <w:b/>
          <w:i/>
          <w:strike/>
        </w:rPr>
        <w:t>{YOUR-WIFI-SSID}</w:t>
      </w:r>
      <w:r w:rsidR="00285E1A" w:rsidRPr="00192160">
        <w:rPr>
          <w:rFonts w:ascii="Consolas" w:eastAsia="Arial" w:hAnsi="Consolas" w:cs="Consolas"/>
          <w:b/>
          <w:strike/>
        </w:rPr>
        <w:t>"</w:t>
      </w:r>
      <w:r w:rsidR="00285E1A" w:rsidRPr="00192160">
        <w:rPr>
          <w:rFonts w:ascii="Consolas" w:eastAsia="Arial" w:hAnsi="Consolas" w:cs="Consolas"/>
          <w:b/>
          <w:strike/>
        </w:rPr>
        <w:br/>
      </w:r>
      <w:proofErr w:type="spellStart"/>
      <w:r w:rsidR="00285E1A" w:rsidRPr="00192160">
        <w:rPr>
          <w:rFonts w:ascii="Consolas" w:eastAsia="Arial" w:hAnsi="Consolas" w:cs="Consolas"/>
          <w:b/>
          <w:strike/>
        </w:rPr>
        <w:t>Wifi_Password</w:t>
      </w:r>
      <w:proofErr w:type="spellEnd"/>
      <w:r w:rsidR="00285E1A" w:rsidRPr="00192160">
        <w:rPr>
          <w:rFonts w:ascii="Consolas" w:eastAsia="Arial" w:hAnsi="Consolas" w:cs="Consolas"/>
          <w:b/>
          <w:strike/>
        </w:rPr>
        <w:t>="</w:t>
      </w:r>
      <w:r w:rsidR="00285E1A" w:rsidRPr="00192160">
        <w:rPr>
          <w:rFonts w:ascii="Consolas" w:eastAsia="Arial" w:hAnsi="Consolas" w:cs="Consolas"/>
          <w:b/>
          <w:i/>
          <w:strike/>
        </w:rPr>
        <w:t>{YOUR-WIFI-PASSWORD}</w:t>
      </w:r>
      <w:r w:rsidR="00285E1A" w:rsidRPr="00192160">
        <w:rPr>
          <w:rFonts w:ascii="Consolas" w:eastAsia="Arial" w:hAnsi="Consolas" w:cs="Consolas"/>
          <w:b/>
          <w:strike/>
        </w:rPr>
        <w:t>"</w:t>
      </w:r>
    </w:p>
    <w:p w14:paraId="5C4043C8" w14:textId="086F2539" w:rsidR="008F69E2" w:rsidRPr="00192160" w:rsidRDefault="00285E1A" w:rsidP="00664272">
      <w:pPr>
        <w:pStyle w:val="body0"/>
        <w:ind w:left="1080"/>
        <w:rPr>
          <w:rFonts w:eastAsia="Arial"/>
          <w:strike/>
        </w:rPr>
      </w:pPr>
      <w:r w:rsidRPr="00192160">
        <w:rPr>
          <w:rFonts w:eastAsia="Arial"/>
          <w:strike/>
        </w:rPr>
        <w:t>e.g.</w:t>
      </w:r>
    </w:p>
    <w:p w14:paraId="2AF3A3CC" w14:textId="6975357E" w:rsidR="00285E1A" w:rsidRPr="00192160" w:rsidRDefault="00284EF0" w:rsidP="00664272">
      <w:pPr>
        <w:pStyle w:val="body0"/>
        <w:ind w:left="1440"/>
        <w:rPr>
          <w:rFonts w:ascii="Consolas" w:eastAsia="Arial" w:hAnsi="Consolas" w:cs="Consolas"/>
          <w:b/>
          <w:strike/>
        </w:rPr>
      </w:pPr>
      <w:proofErr w:type="spellStart"/>
      <w:r w:rsidRPr="00192160">
        <w:rPr>
          <w:rFonts w:ascii="Consolas" w:eastAsia="Arial" w:hAnsi="Consolas" w:cs="Consolas"/>
          <w:b/>
          <w:strike/>
        </w:rPr>
        <w:t>Device_Name</w:t>
      </w:r>
      <w:proofErr w:type="spellEnd"/>
      <w:r w:rsidRPr="00192160">
        <w:rPr>
          <w:rFonts w:ascii="Consolas" w:eastAsia="Arial" w:hAnsi="Consolas" w:cs="Consolas"/>
          <w:b/>
          <w:strike/>
        </w:rPr>
        <w:t>="myNetAcadUsername-myRPi1"</w:t>
      </w:r>
      <w:r w:rsidRPr="00192160">
        <w:rPr>
          <w:rFonts w:ascii="Consolas" w:eastAsia="Arial" w:hAnsi="Consolas" w:cs="Consolas"/>
          <w:b/>
          <w:strike/>
        </w:rPr>
        <w:br/>
      </w:r>
      <w:proofErr w:type="spellStart"/>
      <w:r w:rsidRPr="00192160">
        <w:rPr>
          <w:rFonts w:ascii="Consolas" w:eastAsia="Arial" w:hAnsi="Consolas" w:cs="Consolas"/>
          <w:b/>
          <w:strike/>
        </w:rPr>
        <w:t>Device_Password</w:t>
      </w:r>
      <w:proofErr w:type="spellEnd"/>
      <w:r w:rsidRPr="00192160">
        <w:rPr>
          <w:rFonts w:ascii="Consolas" w:eastAsia="Arial" w:hAnsi="Consolas" w:cs="Consolas"/>
          <w:b/>
          <w:strike/>
        </w:rPr>
        <w:t>="</w:t>
      </w:r>
      <w:r w:rsidRPr="00192160">
        <w:rPr>
          <w:rFonts w:ascii="Consolas" w:eastAsia="Arial" w:hAnsi="Consolas" w:cs="Consolas"/>
          <w:b/>
          <w:i/>
          <w:strike/>
        </w:rPr>
        <w:t>this is my device password</w:t>
      </w:r>
      <w:r w:rsidRPr="00192160">
        <w:rPr>
          <w:rFonts w:ascii="Consolas" w:eastAsia="Arial" w:hAnsi="Consolas" w:cs="Consolas"/>
          <w:b/>
          <w:strike/>
        </w:rPr>
        <w:t>"</w:t>
      </w:r>
      <w:r w:rsidRPr="00192160">
        <w:rPr>
          <w:rFonts w:ascii="Consolas" w:eastAsia="Arial" w:hAnsi="Consolas" w:cs="Consolas"/>
          <w:b/>
          <w:strike/>
        </w:rPr>
        <w:br/>
        <w:t>SSID="</w:t>
      </w:r>
      <w:proofErr w:type="spellStart"/>
      <w:r w:rsidRPr="00192160">
        <w:rPr>
          <w:rFonts w:ascii="Consolas" w:eastAsia="Arial" w:hAnsi="Consolas" w:cs="Consolas"/>
          <w:b/>
          <w:i/>
          <w:strike/>
        </w:rPr>
        <w:t>ClassroomWIFI</w:t>
      </w:r>
      <w:proofErr w:type="spellEnd"/>
      <w:r w:rsidRPr="00192160">
        <w:rPr>
          <w:rFonts w:ascii="Consolas" w:eastAsia="Arial" w:hAnsi="Consolas" w:cs="Consolas"/>
          <w:b/>
          <w:strike/>
        </w:rPr>
        <w:t>"</w:t>
      </w:r>
      <w:r w:rsidRPr="00192160">
        <w:rPr>
          <w:rFonts w:ascii="Consolas" w:eastAsia="Arial" w:hAnsi="Consolas" w:cs="Consolas"/>
          <w:b/>
          <w:strike/>
        </w:rPr>
        <w:br/>
      </w:r>
      <w:proofErr w:type="spellStart"/>
      <w:r w:rsidRPr="00192160">
        <w:rPr>
          <w:rFonts w:ascii="Consolas" w:eastAsia="Arial" w:hAnsi="Consolas" w:cs="Consolas"/>
          <w:b/>
          <w:strike/>
        </w:rPr>
        <w:t>Wifi_Password</w:t>
      </w:r>
      <w:proofErr w:type="spellEnd"/>
      <w:r w:rsidRPr="00192160">
        <w:rPr>
          <w:rFonts w:ascii="Consolas" w:eastAsia="Arial" w:hAnsi="Consolas" w:cs="Consolas"/>
          <w:b/>
          <w:strike/>
        </w:rPr>
        <w:t>="</w:t>
      </w:r>
      <w:r w:rsidRPr="00192160">
        <w:rPr>
          <w:rFonts w:ascii="Consolas" w:eastAsia="Arial" w:hAnsi="Consolas" w:cs="Consolas"/>
          <w:b/>
          <w:i/>
          <w:strike/>
        </w:rPr>
        <w:t>WPA2password</w:t>
      </w:r>
      <w:r w:rsidRPr="00192160">
        <w:rPr>
          <w:rFonts w:ascii="Consolas" w:eastAsia="Arial" w:hAnsi="Consolas" w:cs="Consolas"/>
          <w:b/>
          <w:strike/>
        </w:rPr>
        <w:t>"</w:t>
      </w:r>
    </w:p>
    <w:p w14:paraId="65087984" w14:textId="21F7FED4" w:rsidR="00285E1A" w:rsidRPr="00192160" w:rsidRDefault="00285E1A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>Unm</w:t>
      </w:r>
      <w:r w:rsidR="00284EF0" w:rsidRPr="00192160">
        <w:rPr>
          <w:rFonts w:eastAsia="Arial"/>
          <w:strike/>
        </w:rPr>
        <w:t>ount and r</w:t>
      </w:r>
      <w:r w:rsidRPr="00192160">
        <w:rPr>
          <w:rFonts w:eastAsia="Arial"/>
          <w:strike/>
        </w:rPr>
        <w:t xml:space="preserve">emove the </w:t>
      </w:r>
      <w:r w:rsidR="00823E39" w:rsidRPr="00192160">
        <w:rPr>
          <w:strike/>
          <w:color w:val="252525"/>
          <w:sz w:val="21"/>
          <w:szCs w:val="21"/>
          <w:shd w:val="clear" w:color="auto" w:fill="FFFFFF"/>
        </w:rPr>
        <w:t>µ</w:t>
      </w:r>
      <w:r w:rsidR="00284EF0" w:rsidRPr="00192160">
        <w:rPr>
          <w:strike/>
        </w:rPr>
        <w:t>SD</w:t>
      </w:r>
      <w:r w:rsidRPr="00192160">
        <w:rPr>
          <w:rFonts w:eastAsia="Arial"/>
          <w:strike/>
        </w:rPr>
        <w:t xml:space="preserve"> card USB reader</w:t>
      </w:r>
      <w:r w:rsidR="008121D5" w:rsidRPr="00192160">
        <w:rPr>
          <w:rFonts w:eastAsia="Arial"/>
          <w:strike/>
        </w:rPr>
        <w:t xml:space="preserve"> from your computer</w:t>
      </w:r>
      <w:r w:rsidRPr="00192160">
        <w:rPr>
          <w:rFonts w:eastAsia="Arial"/>
          <w:strike/>
        </w:rPr>
        <w:t>.</w:t>
      </w:r>
    </w:p>
    <w:p w14:paraId="46FC0AD6" w14:textId="139D43EC" w:rsidR="008121D5" w:rsidRPr="00192160" w:rsidRDefault="008121D5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 xml:space="preserve">Make sure your Linux computer does support </w:t>
      </w:r>
      <w:proofErr w:type="spellStart"/>
      <w:r w:rsidRPr="00192160">
        <w:rPr>
          <w:rFonts w:eastAsia="Arial"/>
          <w:strike/>
        </w:rPr>
        <w:t>mDNS</w:t>
      </w:r>
      <w:proofErr w:type="spellEnd"/>
      <w:r w:rsidRPr="00192160">
        <w:rPr>
          <w:rFonts w:eastAsia="Arial"/>
          <w:strike/>
        </w:rPr>
        <w:t xml:space="preserve"> discovery of hostnames:</w:t>
      </w:r>
    </w:p>
    <w:p w14:paraId="1343679D" w14:textId="7D0B7F58" w:rsidR="008121D5" w:rsidRPr="00192160" w:rsidRDefault="008121D5" w:rsidP="00664272">
      <w:pPr>
        <w:pStyle w:val="body0"/>
        <w:ind w:left="1080" w:firstLine="360"/>
        <w:rPr>
          <w:rFonts w:ascii="Consolas" w:eastAsia="Arial" w:hAnsi="Consolas"/>
          <w:b/>
          <w:strike/>
        </w:rPr>
      </w:pPr>
      <w:proofErr w:type="spellStart"/>
      <w:r w:rsidRPr="00192160">
        <w:rPr>
          <w:rFonts w:ascii="Consolas" w:eastAsia="Arial" w:hAnsi="Consolas"/>
          <w:b/>
          <w:strike/>
        </w:rPr>
        <w:t>sudo</w:t>
      </w:r>
      <w:proofErr w:type="spellEnd"/>
      <w:r w:rsidRPr="00192160">
        <w:rPr>
          <w:rFonts w:ascii="Consolas" w:eastAsia="Arial" w:hAnsi="Consolas"/>
          <w:b/>
          <w:strike/>
        </w:rPr>
        <w:t xml:space="preserve"> apt-get install </w:t>
      </w:r>
      <w:proofErr w:type="spellStart"/>
      <w:r w:rsidRPr="00192160">
        <w:rPr>
          <w:rFonts w:ascii="Consolas" w:eastAsia="Arial" w:hAnsi="Consolas"/>
          <w:b/>
          <w:strike/>
        </w:rPr>
        <w:t>libnss-mdns</w:t>
      </w:r>
      <w:proofErr w:type="spellEnd"/>
    </w:p>
    <w:p w14:paraId="3EF7034B" w14:textId="7CAFDB41" w:rsidR="008121D5" w:rsidRPr="00192160" w:rsidRDefault="008121D5" w:rsidP="00664272">
      <w:pPr>
        <w:pStyle w:val="body0"/>
        <w:numPr>
          <w:ilvl w:val="0"/>
          <w:numId w:val="25"/>
        </w:numPr>
        <w:rPr>
          <w:rFonts w:eastAsia="Arial"/>
          <w:strike/>
        </w:rPr>
      </w:pPr>
      <w:r w:rsidRPr="00192160">
        <w:rPr>
          <w:rFonts w:eastAsia="Arial"/>
          <w:strike/>
        </w:rPr>
        <w:t xml:space="preserve">You will be able to access PL-APP on your Raspberry Pi connected to the same </w:t>
      </w:r>
      <w:r w:rsidR="00493301" w:rsidRPr="00192160">
        <w:rPr>
          <w:rFonts w:eastAsia="Arial"/>
          <w:strike/>
        </w:rPr>
        <w:t>l</w:t>
      </w:r>
      <w:r w:rsidRPr="00192160">
        <w:rPr>
          <w:rFonts w:eastAsia="Arial"/>
          <w:strike/>
        </w:rPr>
        <w:t>oca</w:t>
      </w:r>
      <w:r w:rsidR="00493301" w:rsidRPr="00192160">
        <w:rPr>
          <w:rFonts w:eastAsia="Arial"/>
          <w:strike/>
        </w:rPr>
        <w:t>l-a</w:t>
      </w:r>
      <w:r w:rsidRPr="00192160">
        <w:rPr>
          <w:rFonts w:eastAsia="Arial"/>
          <w:strike/>
        </w:rPr>
        <w:t xml:space="preserve">rea </w:t>
      </w:r>
      <w:r w:rsidR="00493301" w:rsidRPr="00192160">
        <w:rPr>
          <w:rFonts w:eastAsia="Arial"/>
          <w:strike/>
        </w:rPr>
        <w:t>n</w:t>
      </w:r>
      <w:r w:rsidRPr="00192160">
        <w:rPr>
          <w:rFonts w:eastAsia="Arial"/>
          <w:strike/>
        </w:rPr>
        <w:t xml:space="preserve">etwork as your computer using </w:t>
      </w:r>
      <w:proofErr w:type="gramStart"/>
      <w:r w:rsidRPr="00192160">
        <w:rPr>
          <w:rFonts w:eastAsia="Arial"/>
          <w:i/>
          <w:strike/>
        </w:rPr>
        <w:t>http://${</w:t>
      </w:r>
      <w:r w:rsidRPr="00192160">
        <w:rPr>
          <w:i/>
          <w:strike/>
        </w:rPr>
        <w:t xml:space="preserve"> </w:t>
      </w:r>
      <w:proofErr w:type="spellStart"/>
      <w:r w:rsidRPr="00192160">
        <w:rPr>
          <w:rFonts w:eastAsia="Arial"/>
          <w:i/>
          <w:strike/>
        </w:rPr>
        <w:t>Device</w:t>
      </w:r>
      <w:proofErr w:type="gramEnd"/>
      <w:r w:rsidRPr="00192160">
        <w:rPr>
          <w:rFonts w:eastAsia="Arial"/>
          <w:i/>
          <w:strike/>
        </w:rPr>
        <w:t>_Name</w:t>
      </w:r>
      <w:proofErr w:type="spellEnd"/>
      <w:r w:rsidRPr="00192160">
        <w:rPr>
          <w:rFonts w:eastAsia="Arial"/>
          <w:i/>
          <w:strike/>
        </w:rPr>
        <w:t>}.local</w:t>
      </w:r>
      <w:r w:rsidR="00067412" w:rsidRPr="00192160">
        <w:rPr>
          <w:rFonts w:eastAsia="Arial"/>
          <w:i/>
          <w:strike/>
        </w:rPr>
        <w:t>/</w:t>
      </w:r>
      <w:r w:rsidRPr="00192160">
        <w:rPr>
          <w:rFonts w:eastAsia="Arial"/>
          <w:strike/>
        </w:rPr>
        <w:t xml:space="preserve">, e.g. </w:t>
      </w:r>
      <w:r w:rsidRPr="00192160">
        <w:rPr>
          <w:rFonts w:eastAsia="Arial"/>
          <w:i/>
          <w:strike/>
        </w:rPr>
        <w:t>http://myNetAcadUsername-myRPi1.local</w:t>
      </w:r>
      <w:r w:rsidR="00067412" w:rsidRPr="00192160">
        <w:rPr>
          <w:rFonts w:eastAsia="Arial"/>
          <w:i/>
          <w:strike/>
        </w:rPr>
        <w:t>/</w:t>
      </w:r>
      <w:r w:rsidRPr="00192160">
        <w:rPr>
          <w:rFonts w:eastAsia="Arial"/>
          <w:strike/>
        </w:rPr>
        <w:t xml:space="preserve"> </w:t>
      </w:r>
    </w:p>
    <w:p w14:paraId="40C3CAE3" w14:textId="6C3E0A8F" w:rsidR="00DB425B" w:rsidRPr="00A829E1" w:rsidRDefault="00DB425B" w:rsidP="00664272">
      <w:pPr>
        <w:pStyle w:val="Steps"/>
      </w:pPr>
      <w:r w:rsidRPr="00A829E1">
        <w:t xml:space="preserve">Step 4: </w:t>
      </w:r>
      <w:r w:rsidR="00D26674">
        <w:t>Access</w:t>
      </w:r>
      <w:r w:rsidRPr="00A829E1">
        <w:t xml:space="preserve"> </w:t>
      </w:r>
      <w:r w:rsidR="000E5B51" w:rsidRPr="00A829E1">
        <w:t>PL-App</w:t>
      </w:r>
      <w:r w:rsidR="008121D5" w:rsidRPr="00A829E1">
        <w:t xml:space="preserve"> on a Raspberry Pi</w:t>
      </w:r>
    </w:p>
    <w:p w14:paraId="324B4387" w14:textId="3DB94D86" w:rsidR="00DB425B" w:rsidRPr="00A829E1" w:rsidRDefault="00BC2AF6" w:rsidP="00664272">
      <w:pPr>
        <w:pStyle w:val="body0"/>
        <w:numPr>
          <w:ilvl w:val="0"/>
          <w:numId w:val="21"/>
        </w:numPr>
      </w:pPr>
      <w:r w:rsidRPr="00A829E1">
        <w:t xml:space="preserve">Enter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="005D09DB" w:rsidRPr="00A829E1">
        <w:t>SD</w:t>
      </w:r>
      <w:r w:rsidR="005D09DB" w:rsidRPr="00A829E1">
        <w:rPr>
          <w:rFonts w:eastAsia="Arial"/>
        </w:rPr>
        <w:t xml:space="preserve"> </w:t>
      </w:r>
      <w:r w:rsidRPr="00A829E1">
        <w:t>card into your Raspberry Pi.</w:t>
      </w:r>
      <w:r w:rsidR="00067412">
        <w:t xml:space="preserve">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="005D09DB" w:rsidRPr="00A829E1">
        <w:t>SD card slot is on the back side of the board:</w:t>
      </w:r>
    </w:p>
    <w:p w14:paraId="6420AAA0" w14:textId="78914D9D" w:rsidR="005D09DB" w:rsidRPr="00A829E1" w:rsidRDefault="005D09DB" w:rsidP="00664272">
      <w:pPr>
        <w:pStyle w:val="body0"/>
        <w:ind w:left="1080"/>
      </w:pPr>
      <w:r w:rsidRPr="00A829E1">
        <w:rPr>
          <w:noProof/>
        </w:rPr>
        <w:drawing>
          <wp:inline distT="0" distB="0" distL="0" distR="0" wp14:anchorId="6BA05F4B" wp14:editId="38C2E6E3">
            <wp:extent cx="5349484" cy="3370493"/>
            <wp:effectExtent l="0" t="0" r="3810" b="190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059" cy="33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8388" w14:textId="15413D38" w:rsidR="00244683" w:rsidRPr="00A829E1" w:rsidRDefault="00244683" w:rsidP="00664272">
      <w:pPr>
        <w:pStyle w:val="body0"/>
        <w:ind w:left="1080"/>
      </w:pPr>
      <w:r w:rsidRPr="00A829E1">
        <w:t>B</w:t>
      </w:r>
      <w:r w:rsidR="00890F82">
        <w:t xml:space="preserve">efore entering or removing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Pr="00A829E1">
        <w:t>SD</w:t>
      </w:r>
      <w:r w:rsidRPr="00A829E1">
        <w:rPr>
          <w:rFonts w:eastAsia="Arial"/>
        </w:rPr>
        <w:t xml:space="preserve"> </w:t>
      </w:r>
      <w:r w:rsidRPr="00A829E1">
        <w:t>card into your Raspberry Pi, make sure it is not powered on.</w:t>
      </w:r>
    </w:p>
    <w:p w14:paraId="2D668224" w14:textId="19582454" w:rsidR="00823E39" w:rsidRDefault="00E11A6F" w:rsidP="00664272">
      <w:pPr>
        <w:pStyle w:val="body0"/>
        <w:numPr>
          <w:ilvl w:val="0"/>
          <w:numId w:val="21"/>
        </w:numPr>
      </w:pPr>
      <w:r w:rsidRPr="00A829E1">
        <w:lastRenderedPageBreak/>
        <w:t xml:space="preserve">Connect the Raspberry Pi to the </w:t>
      </w:r>
      <w:r w:rsidR="00823E39">
        <w:t>LAN</w:t>
      </w:r>
      <w:r w:rsidR="00932F50" w:rsidRPr="00A829E1">
        <w:t xml:space="preserve">. If you are using an Ethernet cable, connect the cable to the Raspberry Pi. If you are using </w:t>
      </w:r>
      <w:r w:rsidR="007A5700" w:rsidRPr="00A829E1">
        <w:t>Wi-Fi</w:t>
      </w:r>
      <w:r w:rsidR="00932F50" w:rsidRPr="00A829E1">
        <w:t xml:space="preserve">, make sure the signal from the </w:t>
      </w:r>
      <w:r w:rsidR="00493301">
        <w:t>a</w:t>
      </w:r>
      <w:r w:rsidR="00932F50" w:rsidRPr="00A829E1">
        <w:t xml:space="preserve">ccess </w:t>
      </w:r>
      <w:r w:rsidR="00493301">
        <w:t>p</w:t>
      </w:r>
      <w:r w:rsidR="00932F50" w:rsidRPr="00A829E1">
        <w:t xml:space="preserve">oint is strong enough. </w:t>
      </w:r>
      <w:r w:rsidR="008A61B3" w:rsidRPr="00A829E1">
        <w:t xml:space="preserve">Your computer and the Raspberry Pi must be in the same subnetwork for the </w:t>
      </w:r>
      <w:r w:rsidR="008A61B3" w:rsidRPr="00174BBC">
        <w:t>PL-App Launcher</w:t>
      </w:r>
      <w:r w:rsidR="008A61B3" w:rsidRPr="00A829E1">
        <w:t xml:space="preserve"> discovery to work.</w:t>
      </w:r>
    </w:p>
    <w:p w14:paraId="3CFE03A8" w14:textId="77777777" w:rsidR="00130089" w:rsidRDefault="00130089" w:rsidP="00130089">
      <w:pPr>
        <w:pStyle w:val="ListParagraph"/>
        <w:spacing w:after="0" w:line="240" w:lineRule="auto"/>
        <w:ind w:left="1080"/>
        <w:contextualSpacing w:val="0"/>
        <w:rPr>
          <w:rFonts w:ascii="Calibri" w:hAnsi="Calibri"/>
          <w:szCs w:val="24"/>
        </w:rPr>
      </w:pPr>
      <w:r>
        <w:t xml:space="preserve">Note: For security reasons, </w:t>
      </w:r>
      <w:r>
        <w:rPr>
          <w:rFonts w:ascii="Arial" w:eastAsia="Times New Roman" w:hAnsi="Arial" w:cs="Arial"/>
          <w:sz w:val="20"/>
          <w:szCs w:val="20"/>
        </w:rPr>
        <w:t>it is recommended that PL-App devices</w:t>
      </w:r>
      <w:r w:rsidRPr="00B756D5">
        <w:rPr>
          <w:rFonts w:ascii="Arial" w:eastAsia="Times New Roman" w:hAnsi="Arial" w:cs="Arial"/>
          <w:sz w:val="20"/>
          <w:szCs w:val="20"/>
        </w:rPr>
        <w:t xml:space="preserve"> be </w:t>
      </w:r>
      <w:r>
        <w:rPr>
          <w:rFonts w:ascii="Arial" w:eastAsia="Times New Roman" w:hAnsi="Arial" w:cs="Arial"/>
          <w:sz w:val="20"/>
          <w:szCs w:val="20"/>
        </w:rPr>
        <w:t xml:space="preserve">on </w:t>
      </w:r>
      <w:r w:rsidRPr="00B756D5">
        <w:rPr>
          <w:rFonts w:ascii="Arial" w:eastAsia="Times New Roman" w:hAnsi="Arial" w:cs="Arial"/>
          <w:sz w:val="20"/>
          <w:szCs w:val="20"/>
        </w:rPr>
        <w:t>a separate network, preferably wired that has no connection to the rest of the school network or has its own internet access (to complete the labs that require internet connectivity)</w:t>
      </w:r>
      <w:r>
        <w:rPr>
          <w:rFonts w:ascii="Arial" w:eastAsia="Times New Roman" w:hAnsi="Arial" w:cs="Arial"/>
          <w:sz w:val="20"/>
          <w:szCs w:val="20"/>
        </w:rPr>
        <w:t>.</w:t>
      </w:r>
    </w:p>
    <w:p w14:paraId="657663E9" w14:textId="77777777" w:rsidR="00130089" w:rsidRDefault="00130089" w:rsidP="00130089">
      <w:pPr>
        <w:pStyle w:val="body0"/>
        <w:ind w:left="1080"/>
      </w:pPr>
    </w:p>
    <w:p w14:paraId="206EA3EC" w14:textId="06E10C0F" w:rsidR="003462B4" w:rsidRPr="00A829E1" w:rsidRDefault="003462B4" w:rsidP="005772C3">
      <w:pPr>
        <w:pStyle w:val="body0"/>
        <w:ind w:left="1080"/>
      </w:pPr>
    </w:p>
    <w:p w14:paraId="398EFD05" w14:textId="7DF85491" w:rsidR="00932F50" w:rsidRPr="00A829E1" w:rsidRDefault="00932F50" w:rsidP="00664272">
      <w:pPr>
        <w:pStyle w:val="body0"/>
        <w:ind w:left="1080"/>
      </w:pPr>
      <w:r w:rsidRPr="00A829E1">
        <w:rPr>
          <w:noProof/>
        </w:rPr>
        <w:drawing>
          <wp:inline distT="0" distB="0" distL="0" distR="0" wp14:anchorId="3AD13CC8" wp14:editId="04B72AFE">
            <wp:extent cx="5320145" cy="219244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717" cy="21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85E" w14:textId="2BFC8B62" w:rsidR="005D09DB" w:rsidRPr="00A829E1" w:rsidRDefault="00BC2AF6" w:rsidP="00664272">
      <w:pPr>
        <w:pStyle w:val="body0"/>
        <w:numPr>
          <w:ilvl w:val="0"/>
          <w:numId w:val="21"/>
        </w:numPr>
      </w:pPr>
      <w:r w:rsidRPr="00A829E1">
        <w:t xml:space="preserve">Power on your Raspberry Pi by connecting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Pr="00A829E1">
        <w:t>USB cable</w:t>
      </w:r>
      <w:r w:rsidR="005D09DB" w:rsidRPr="00A829E1">
        <w:t xml:space="preserve"> with a proper </w:t>
      </w:r>
      <w:r w:rsidR="008B0993">
        <w:t>p</w:t>
      </w:r>
      <w:r w:rsidR="005D09DB" w:rsidRPr="00A829E1">
        <w:t xml:space="preserve">ower </w:t>
      </w:r>
      <w:r w:rsidR="008B0993">
        <w:t>s</w:t>
      </w:r>
      <w:r w:rsidR="005D09DB" w:rsidRPr="00A829E1">
        <w:t>upply that provides enough current to the Raspberry Pi board. The recommended PSU provides 2.5A to power the Raspberry Pi 3 Model B.</w:t>
      </w:r>
    </w:p>
    <w:p w14:paraId="51FDE5D7" w14:textId="5EFC47DF" w:rsidR="00DB425B" w:rsidRPr="00A829E1" w:rsidRDefault="00AC7D67" w:rsidP="00664272">
      <w:pPr>
        <w:pStyle w:val="body0"/>
        <w:ind w:left="1080"/>
      </w:pPr>
      <w:r w:rsidRPr="00A829E1">
        <w:rPr>
          <w:noProof/>
        </w:rPr>
        <w:drawing>
          <wp:inline distT="0" distB="0" distL="0" distR="0" wp14:anchorId="07F66E8B" wp14:editId="4C382493">
            <wp:extent cx="5466841" cy="2192702"/>
            <wp:effectExtent l="0" t="0" r="63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452" cy="21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183F" w14:textId="5BDD1FE2" w:rsidR="00AC7D67" w:rsidRPr="00A829E1" w:rsidRDefault="008A61B3" w:rsidP="00664272">
      <w:pPr>
        <w:pStyle w:val="body0"/>
        <w:ind w:left="1080"/>
        <w:rPr>
          <w:i/>
        </w:rPr>
      </w:pPr>
      <w:r w:rsidRPr="00A829E1">
        <w:rPr>
          <w:i/>
        </w:rPr>
        <w:t xml:space="preserve">NOTE: </w:t>
      </w:r>
      <w:r w:rsidR="00AC7D67" w:rsidRPr="00A829E1">
        <w:rPr>
          <w:i/>
        </w:rPr>
        <w:t xml:space="preserve">The </w:t>
      </w:r>
      <w:r w:rsidR="008B0993">
        <w:rPr>
          <w:i/>
        </w:rPr>
        <w:t>r</w:t>
      </w:r>
      <w:r w:rsidR="00AC7D67" w:rsidRPr="00A829E1">
        <w:rPr>
          <w:i/>
        </w:rPr>
        <w:t xml:space="preserve">ed Power LED must be always on. If the Power LED is blinking, or is off, the </w:t>
      </w:r>
      <w:r w:rsidR="008B0993">
        <w:rPr>
          <w:i/>
        </w:rPr>
        <w:t>p</w:t>
      </w:r>
      <w:r w:rsidR="00AC7D67" w:rsidRPr="00A829E1">
        <w:rPr>
          <w:i/>
        </w:rPr>
        <w:t xml:space="preserve">ower </w:t>
      </w:r>
      <w:r w:rsidR="008B0993">
        <w:rPr>
          <w:i/>
        </w:rPr>
        <w:t>s</w:t>
      </w:r>
      <w:r w:rsidR="00AC7D67" w:rsidRPr="00A829E1">
        <w:rPr>
          <w:i/>
        </w:rPr>
        <w:t xml:space="preserve">ource from the PSU is not providing enough power </w:t>
      </w:r>
      <w:r w:rsidR="00823E39">
        <w:rPr>
          <w:i/>
        </w:rPr>
        <w:t>to</w:t>
      </w:r>
      <w:r w:rsidR="00AC7D67" w:rsidRPr="00A829E1">
        <w:rPr>
          <w:i/>
        </w:rPr>
        <w:t xml:space="preserve"> the board.</w:t>
      </w:r>
    </w:p>
    <w:p w14:paraId="6F2E30AF" w14:textId="77777777" w:rsidR="00823E39" w:rsidRDefault="00823E39">
      <w:pPr>
        <w:rPr>
          <w:rFonts w:cs="Arial"/>
          <w:szCs w:val="20"/>
        </w:rPr>
      </w:pPr>
      <w:r>
        <w:br w:type="page"/>
      </w:r>
    </w:p>
    <w:p w14:paraId="51EDA896" w14:textId="62339028" w:rsidR="00E11A6F" w:rsidRPr="00A829E1" w:rsidRDefault="00E11A6F" w:rsidP="00664272">
      <w:pPr>
        <w:pStyle w:val="body0"/>
        <w:numPr>
          <w:ilvl w:val="0"/>
          <w:numId w:val="21"/>
        </w:numPr>
      </w:pPr>
      <w:r w:rsidRPr="00A829E1">
        <w:lastRenderedPageBreak/>
        <w:t xml:space="preserve">Start the </w:t>
      </w:r>
      <w:r w:rsidRPr="00174BBC">
        <w:t>PL-App Launcher</w:t>
      </w:r>
      <w:r w:rsidRPr="00A829E1">
        <w:t xml:space="preserve"> application. You should see the following screen with the </w:t>
      </w:r>
      <w:r w:rsidR="00890F82" w:rsidRPr="00890F82">
        <w:rPr>
          <w:b/>
        </w:rPr>
        <w:t xml:space="preserve">Available </w:t>
      </w:r>
      <w:r w:rsidRPr="00890F82">
        <w:rPr>
          <w:b/>
        </w:rPr>
        <w:t>Devices</w:t>
      </w:r>
      <w:r w:rsidRPr="00A829E1">
        <w:t xml:space="preserve"> tab:</w:t>
      </w:r>
    </w:p>
    <w:p w14:paraId="0DFEE24B" w14:textId="684697E8" w:rsidR="008A61B3" w:rsidRPr="00A829E1" w:rsidRDefault="00890F82" w:rsidP="00664272">
      <w:pPr>
        <w:pStyle w:val="body0"/>
        <w:ind w:left="1080"/>
      </w:pPr>
      <w:r>
        <w:rPr>
          <w:noProof/>
        </w:rPr>
        <w:drawing>
          <wp:inline distT="0" distB="0" distL="0" distR="0" wp14:anchorId="1D045FF9" wp14:editId="7E9F885F">
            <wp:extent cx="5084064" cy="234532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23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A157" w14:textId="77777777" w:rsidR="00823E39" w:rsidRDefault="008A61B3" w:rsidP="00664272">
      <w:pPr>
        <w:pStyle w:val="body0"/>
        <w:ind w:left="1080"/>
      </w:pPr>
      <w:r w:rsidRPr="00A829E1">
        <w:t xml:space="preserve">The </w:t>
      </w:r>
      <w:r w:rsidR="00890F82">
        <w:t xml:space="preserve">Available </w:t>
      </w:r>
      <w:r w:rsidRPr="00A829E1">
        <w:t>Devices tab lists all the PL-App device</w:t>
      </w:r>
      <w:r w:rsidR="00823E39">
        <w:t>s</w:t>
      </w:r>
      <w:r w:rsidRPr="00A829E1">
        <w:t xml:space="preserve"> that have been </w:t>
      </w:r>
      <w:r w:rsidR="00890F82">
        <w:t>set up</w:t>
      </w:r>
      <w:r w:rsidRPr="00A829E1">
        <w:t xml:space="preserve"> on this computer with </w:t>
      </w:r>
      <w:r w:rsidRPr="00174BBC">
        <w:t xml:space="preserve">PL-App </w:t>
      </w:r>
      <w:proofErr w:type="gramStart"/>
      <w:r w:rsidRPr="00174BBC">
        <w:t>Launcher</w:t>
      </w:r>
      <w:r w:rsidRPr="00A829E1">
        <w:t>, or</w:t>
      </w:r>
      <w:proofErr w:type="gramEnd"/>
      <w:r w:rsidRPr="00A829E1">
        <w:t xml:space="preserve"> were manually added to the list using the </w:t>
      </w:r>
      <w:r w:rsidRPr="00174BBC">
        <w:t>Add Device</w:t>
      </w:r>
      <w:r w:rsidRPr="00A829E1">
        <w:t xml:space="preserve"> </w:t>
      </w:r>
      <w:r w:rsidR="00890F82">
        <w:t xml:space="preserve">Name </w:t>
      </w:r>
      <w:r w:rsidRPr="00A829E1">
        <w:t xml:space="preserve">button. </w:t>
      </w:r>
    </w:p>
    <w:p w14:paraId="3B0DAA37" w14:textId="007097DB" w:rsidR="00823E39" w:rsidRDefault="008A61B3" w:rsidP="00664272">
      <w:pPr>
        <w:pStyle w:val="body0"/>
        <w:ind w:left="1080"/>
      </w:pPr>
      <w:r w:rsidRPr="00174BBC">
        <w:t>PL-App Launcher</w:t>
      </w:r>
      <w:r w:rsidRPr="008B0993">
        <w:t xml:space="preserve"> </w:t>
      </w:r>
      <w:r w:rsidRPr="00A829E1">
        <w:t xml:space="preserve">is continuously trying to discover the listed </w:t>
      </w:r>
      <w:r w:rsidRPr="00174BBC">
        <w:t>PL-App Raspberry Pi</w:t>
      </w:r>
      <w:r w:rsidRPr="00A829E1">
        <w:rPr>
          <w:i/>
        </w:rPr>
        <w:t xml:space="preserve"> </w:t>
      </w:r>
      <w:r w:rsidRPr="00174BBC">
        <w:t>devices</w:t>
      </w:r>
      <w:r w:rsidRPr="00A829E1">
        <w:t xml:space="preserve"> that are connected to the network. Once a device is discovered, its current IP address is shown in the list and a green </w:t>
      </w:r>
      <w:r w:rsidRPr="00174BBC">
        <w:t>Connect</w:t>
      </w:r>
      <w:r w:rsidRPr="00A829E1">
        <w:t xml:space="preserve"> button becomes active. Clicking the green </w:t>
      </w:r>
      <w:r w:rsidRPr="00174BBC">
        <w:t>Connect</w:t>
      </w:r>
      <w:r w:rsidRPr="00A829E1">
        <w:t xml:space="preserve"> button opens a new web browser connection for the selected PL-App device.</w:t>
      </w:r>
    </w:p>
    <w:p w14:paraId="1620D8DF" w14:textId="290FE0A6" w:rsidR="00CA2263" w:rsidRPr="005772C3" w:rsidRDefault="00F724FA" w:rsidP="005772C3">
      <w:pPr>
        <w:pStyle w:val="body0"/>
        <w:ind w:left="1080"/>
      </w:pPr>
      <w:r w:rsidRPr="00823E39">
        <w:rPr>
          <w:b/>
        </w:rPr>
        <w:t>NOTE</w:t>
      </w:r>
      <w:r w:rsidRPr="00823E39">
        <w:t xml:space="preserve">: </w:t>
      </w:r>
      <w:r w:rsidR="00823E39">
        <w:t>T</w:t>
      </w:r>
      <w:r w:rsidRPr="00823E39">
        <w:t xml:space="preserve">he very first startup of a freshly written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="00CA2263" w:rsidRPr="00823E39">
        <w:t>SD</w:t>
      </w:r>
      <w:r w:rsidRPr="00823E39">
        <w:t xml:space="preserve"> card might take longer to become </w:t>
      </w:r>
      <w:r w:rsidR="008B0993" w:rsidRPr="00823E39">
        <w:t>c</w:t>
      </w:r>
      <w:r w:rsidR="00CA2263" w:rsidRPr="00823E39">
        <w:t>onnected</w:t>
      </w:r>
      <w:r w:rsidRPr="00823E39">
        <w:t xml:space="preserve"> due to the initial setup at the boot</w:t>
      </w:r>
      <w:r w:rsidR="009128E1" w:rsidRPr="00823E39">
        <w:t>-</w:t>
      </w:r>
      <w:r w:rsidRPr="00823E39">
        <w:t>up process (expanding the</w:t>
      </w:r>
      <w:r w:rsidR="00CA2263" w:rsidRPr="00823E39">
        <w:t xml:space="preserve"> file system of the</w:t>
      </w:r>
      <w:r w:rsidRPr="00823E39">
        <w:t xml:space="preserve">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="00CA2263" w:rsidRPr="00823E39">
        <w:t>SD</w:t>
      </w:r>
      <w:r w:rsidRPr="00823E39">
        <w:t xml:space="preserve"> card, etc.</w:t>
      </w:r>
      <w:proofErr w:type="gramStart"/>
      <w:r w:rsidRPr="00823E39">
        <w:t>).</w:t>
      </w:r>
      <w:r w:rsidR="005B1296">
        <w:rPr>
          <w:color w:val="FF0000"/>
        </w:rPr>
        <w:t>.</w:t>
      </w:r>
      <w:proofErr w:type="gramEnd"/>
    </w:p>
    <w:p w14:paraId="57F3E6E4" w14:textId="29C863B3" w:rsidR="00CA2263" w:rsidRPr="00A829E1" w:rsidRDefault="001C12C6" w:rsidP="00664272">
      <w:pPr>
        <w:pStyle w:val="body0"/>
        <w:numPr>
          <w:ilvl w:val="0"/>
          <w:numId w:val="21"/>
        </w:numPr>
      </w:pPr>
      <w:r w:rsidRPr="00A829E1">
        <w:t xml:space="preserve">Click the </w:t>
      </w:r>
      <w:r w:rsidR="00CA2263" w:rsidRPr="00A829E1">
        <w:t xml:space="preserve">green </w:t>
      </w:r>
      <w:r w:rsidRPr="00174BBC">
        <w:rPr>
          <w:b/>
        </w:rPr>
        <w:t>Connect</w:t>
      </w:r>
      <w:r w:rsidRPr="00A829E1">
        <w:t xml:space="preserve"> button of your device in </w:t>
      </w:r>
      <w:r w:rsidR="000E5B51" w:rsidRPr="00A829E1">
        <w:t>PL-App</w:t>
      </w:r>
      <w:r w:rsidR="00CA2263" w:rsidRPr="00A829E1">
        <w:t xml:space="preserve"> Launcher</w:t>
      </w:r>
      <w:r w:rsidRPr="00A829E1">
        <w:t xml:space="preserve"> to directly connect to the local </w:t>
      </w:r>
      <w:r w:rsidR="000E5B51" w:rsidRPr="00A829E1">
        <w:t>PL-App</w:t>
      </w:r>
      <w:r w:rsidRPr="00A829E1">
        <w:t xml:space="preserve"> web interface running on your </w:t>
      </w:r>
      <w:r w:rsidR="00CA2263" w:rsidRPr="00A829E1">
        <w:t xml:space="preserve">Raspberry Pi </w:t>
      </w:r>
      <w:r w:rsidRPr="00A829E1">
        <w:t xml:space="preserve">device. </w:t>
      </w:r>
      <w:r w:rsidR="00DB425B" w:rsidRPr="00A829E1">
        <w:t xml:space="preserve">You can </w:t>
      </w:r>
      <w:r w:rsidRPr="00A829E1">
        <w:t xml:space="preserve">use the </w:t>
      </w:r>
      <w:r w:rsidR="000E5B51" w:rsidRPr="00A829E1">
        <w:t>PL-App</w:t>
      </w:r>
      <w:r w:rsidRPr="00A829E1">
        <w:t xml:space="preserve"> </w:t>
      </w:r>
      <w:r w:rsidR="00CA2263" w:rsidRPr="00A829E1">
        <w:t>based</w:t>
      </w:r>
      <w:r w:rsidRPr="00A829E1">
        <w:t xml:space="preserve"> web interface to access existing labs and to </w:t>
      </w:r>
      <w:r w:rsidR="00DB425B" w:rsidRPr="00A829E1">
        <w:t xml:space="preserve">write and install new applications, access the </w:t>
      </w:r>
      <w:r w:rsidRPr="00A829E1">
        <w:t xml:space="preserve">Linux </w:t>
      </w:r>
      <w:r w:rsidR="00DB425B" w:rsidRPr="00A829E1">
        <w:t>shell interface, etc.</w:t>
      </w:r>
    </w:p>
    <w:p w14:paraId="0E953272" w14:textId="03EBECCF" w:rsidR="00CA2263" w:rsidRPr="00A829E1" w:rsidRDefault="00CA2263" w:rsidP="00664272">
      <w:pPr>
        <w:pStyle w:val="body0"/>
        <w:numPr>
          <w:ilvl w:val="0"/>
          <w:numId w:val="21"/>
        </w:numPr>
      </w:pPr>
      <w:r w:rsidRPr="00A829E1">
        <w:t>First</w:t>
      </w:r>
      <w:r w:rsidR="00823E39">
        <w:t>.</w:t>
      </w:r>
      <w:r w:rsidRPr="00A829E1">
        <w:t xml:space="preserve"> log</w:t>
      </w:r>
      <w:r w:rsidR="008B0993">
        <w:t xml:space="preserve"> </w:t>
      </w:r>
      <w:r w:rsidRPr="00A829E1">
        <w:t xml:space="preserve">in to the web interface of PL-App. Use the password you specified in </w:t>
      </w:r>
      <w:r w:rsidR="00D9420E" w:rsidRPr="00A829E1">
        <w:t xml:space="preserve">PL-App Launcher in </w:t>
      </w:r>
      <w:r w:rsidRPr="00A829E1">
        <w:t xml:space="preserve">the </w:t>
      </w:r>
      <w:r w:rsidR="00D9420E" w:rsidRPr="00A829E1">
        <w:t xml:space="preserve">setup process of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="00D9420E" w:rsidRPr="00A829E1">
        <w:t>SD card.</w:t>
      </w:r>
    </w:p>
    <w:p w14:paraId="3D0A0BB5" w14:textId="6DF7A9E9" w:rsidR="00D9420E" w:rsidRPr="00A829E1" w:rsidRDefault="005B1296" w:rsidP="00664272">
      <w:pPr>
        <w:pStyle w:val="body0"/>
        <w:ind w:left="1080"/>
      </w:pPr>
      <w:r w:rsidRPr="005B1296">
        <w:rPr>
          <w:noProof/>
        </w:rPr>
        <w:drawing>
          <wp:inline distT="0" distB="0" distL="0" distR="0" wp14:anchorId="513E42F5" wp14:editId="201361D1">
            <wp:extent cx="5330952" cy="2016560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20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8D7A" w14:textId="0A64158B" w:rsidR="0044304C" w:rsidRPr="00A829E1" w:rsidRDefault="00D9420E" w:rsidP="00664272">
      <w:pPr>
        <w:pStyle w:val="body0"/>
        <w:numPr>
          <w:ilvl w:val="0"/>
          <w:numId w:val="21"/>
        </w:numPr>
      </w:pPr>
      <w:r w:rsidRPr="00A829E1">
        <w:t xml:space="preserve">After a successful login, </w:t>
      </w:r>
      <w:r w:rsidR="005B1296">
        <w:t>the PL-App directory browser</w:t>
      </w:r>
      <w:r w:rsidR="00244683" w:rsidRPr="00A829E1">
        <w:t xml:space="preserve"> opens the root directory </w:t>
      </w:r>
      <w:r w:rsidR="00823E39">
        <w:t>of</w:t>
      </w:r>
      <w:r w:rsidR="00244683" w:rsidRPr="00A829E1">
        <w:t xml:space="preserve"> the notebooks:</w:t>
      </w:r>
    </w:p>
    <w:p w14:paraId="5A0EB0C3" w14:textId="140821AF" w:rsidR="00244683" w:rsidRPr="00A829E1" w:rsidRDefault="005B1296" w:rsidP="00664272">
      <w:pPr>
        <w:pStyle w:val="body0"/>
        <w:ind w:left="1080"/>
      </w:pPr>
      <w:r w:rsidRPr="005B1296">
        <w:rPr>
          <w:noProof/>
        </w:rPr>
        <w:lastRenderedPageBreak/>
        <w:drawing>
          <wp:inline distT="0" distB="0" distL="0" distR="0" wp14:anchorId="1700E22F" wp14:editId="7543DE23">
            <wp:extent cx="5330952" cy="2016560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20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27CC" w14:textId="434B5A6E" w:rsidR="00244683" w:rsidRPr="00A829E1" w:rsidRDefault="00244683" w:rsidP="00664272">
      <w:pPr>
        <w:pStyle w:val="body0"/>
        <w:ind w:left="1080"/>
      </w:pPr>
      <w:r w:rsidRPr="00A829E1">
        <w:t xml:space="preserve">This is the PL-App’s representation of the </w:t>
      </w:r>
      <w:r w:rsidRPr="00174BBC">
        <w:t>notebooks</w:t>
      </w:r>
      <w:r w:rsidRPr="00A829E1">
        <w:t xml:space="preserve"> folder that was </w:t>
      </w:r>
      <w:r w:rsidR="00386752">
        <w:t xml:space="preserve">created </w:t>
      </w:r>
      <w:r w:rsidR="003504BE">
        <w:t xml:space="preserve">on the </w:t>
      </w:r>
      <w:r w:rsidR="00823E39">
        <w:rPr>
          <w:color w:val="252525"/>
          <w:sz w:val="21"/>
          <w:szCs w:val="21"/>
          <w:shd w:val="clear" w:color="auto" w:fill="FFFFFF"/>
        </w:rPr>
        <w:t>µ</w:t>
      </w:r>
      <w:r w:rsidRPr="00A829E1">
        <w:t>SD card:</w:t>
      </w:r>
    </w:p>
    <w:p w14:paraId="4FADBDFF" w14:textId="247DB850" w:rsidR="00244683" w:rsidRPr="00A829E1" w:rsidRDefault="00244683" w:rsidP="00664272">
      <w:pPr>
        <w:pStyle w:val="body0"/>
        <w:ind w:left="1080"/>
      </w:pPr>
      <w:r w:rsidRPr="00A829E1">
        <w:rPr>
          <w:noProof/>
        </w:rPr>
        <w:drawing>
          <wp:inline distT="0" distB="0" distL="0" distR="0" wp14:anchorId="061493A2" wp14:editId="0860F102">
            <wp:extent cx="5349369" cy="1982412"/>
            <wp:effectExtent l="0" t="0" r="381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369" cy="19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BA0" w14:textId="1E48DCB5" w:rsidR="00244683" w:rsidRPr="00A829E1" w:rsidRDefault="00244683" w:rsidP="00664272">
      <w:pPr>
        <w:pStyle w:val="body0"/>
        <w:numPr>
          <w:ilvl w:val="0"/>
          <w:numId w:val="21"/>
        </w:numPr>
      </w:pPr>
      <w:r w:rsidRPr="00A829E1">
        <w:t xml:space="preserve">The basic structure of the folders in the </w:t>
      </w:r>
      <w:r w:rsidRPr="00174BBC">
        <w:t>root</w:t>
      </w:r>
      <w:r w:rsidRPr="00E916DF">
        <w:t xml:space="preserve"> </w:t>
      </w:r>
      <w:r w:rsidRPr="00174BBC">
        <w:t>notebooks</w:t>
      </w:r>
      <w:r w:rsidRPr="00A829E1">
        <w:t xml:space="preserve"> directory is as follows:</w:t>
      </w:r>
    </w:p>
    <w:p w14:paraId="5296B6D1" w14:textId="263BC554" w:rsidR="0044304C" w:rsidRPr="00A829E1" w:rsidRDefault="0044304C" w:rsidP="00664272">
      <w:pPr>
        <w:pStyle w:val="body0"/>
        <w:numPr>
          <w:ilvl w:val="1"/>
          <w:numId w:val="21"/>
        </w:numPr>
      </w:pPr>
      <w:r w:rsidRPr="00174BBC">
        <w:t>Course Materials</w:t>
      </w:r>
      <w:r w:rsidRPr="00A829E1">
        <w:t>: this folder cont</w:t>
      </w:r>
      <w:r w:rsidR="00244683" w:rsidRPr="00A829E1">
        <w:t xml:space="preserve">ains Cisco authored </w:t>
      </w:r>
      <w:r w:rsidRPr="00A829E1">
        <w:t xml:space="preserve">labs in </w:t>
      </w:r>
      <w:r w:rsidR="00823E39">
        <w:t>the</w:t>
      </w:r>
      <w:r w:rsidRPr="00A829E1">
        <w:t xml:space="preserve"> form of </w:t>
      </w:r>
      <w:proofErr w:type="spellStart"/>
      <w:r w:rsidRPr="00A829E1">
        <w:t>Jupyter</w:t>
      </w:r>
      <w:proofErr w:type="spellEnd"/>
      <w:r w:rsidRPr="00A829E1">
        <w:t xml:space="preserve"> Notebooks.</w:t>
      </w:r>
    </w:p>
    <w:p w14:paraId="7396917F" w14:textId="3EA46EB9" w:rsidR="00DB425B" w:rsidRPr="00A829E1" w:rsidRDefault="0044304C" w:rsidP="00664272">
      <w:pPr>
        <w:pStyle w:val="body0"/>
        <w:numPr>
          <w:ilvl w:val="1"/>
          <w:numId w:val="21"/>
        </w:numPr>
      </w:pPr>
      <w:proofErr w:type="spellStart"/>
      <w:r w:rsidRPr="00174BBC">
        <w:t>myfiles</w:t>
      </w:r>
      <w:proofErr w:type="spellEnd"/>
      <w:r w:rsidRPr="00A829E1">
        <w:t xml:space="preserve">: this folder is your space to create your own </w:t>
      </w:r>
      <w:proofErr w:type="spellStart"/>
      <w:r w:rsidRPr="00A829E1">
        <w:t>Jupyter</w:t>
      </w:r>
      <w:proofErr w:type="spellEnd"/>
      <w:r w:rsidRPr="00A829E1">
        <w:t xml:space="preserve"> Not</w:t>
      </w:r>
      <w:r w:rsidR="00244683" w:rsidRPr="00A829E1">
        <w:t>ebooks and other files</w:t>
      </w:r>
      <w:r w:rsidRPr="00A829E1">
        <w:t>.</w:t>
      </w:r>
    </w:p>
    <w:p w14:paraId="72589EDC" w14:textId="0A064A60" w:rsidR="00DB425B" w:rsidRPr="00A829E1" w:rsidRDefault="00823E39" w:rsidP="00664272">
      <w:pPr>
        <w:pStyle w:val="Steps"/>
      </w:pPr>
      <w:r>
        <w:t>Notes</w:t>
      </w:r>
    </w:p>
    <w:p w14:paraId="4CD34326" w14:textId="65224CB2" w:rsidR="00DB425B" w:rsidRPr="00A829E1" w:rsidRDefault="00DB425B" w:rsidP="00664272">
      <w:pPr>
        <w:pStyle w:val="body0"/>
      </w:pPr>
      <w:r w:rsidRPr="00A829E1">
        <w:rPr>
          <w:rStyle w:val="BodyChar"/>
        </w:rPr>
        <w:t>Use this space to</w:t>
      </w:r>
      <w:r w:rsidR="006368BF" w:rsidRPr="00A829E1">
        <w:rPr>
          <w:rStyle w:val="BodyChar"/>
        </w:rPr>
        <w:t xml:space="preserve"> </w:t>
      </w:r>
      <w:r w:rsidR="009128E1" w:rsidRPr="00A829E1">
        <w:rPr>
          <w:rStyle w:val="BodyChar"/>
        </w:rPr>
        <w:t xml:space="preserve">note </w:t>
      </w:r>
      <w:r w:rsidR="007A5700">
        <w:rPr>
          <w:rStyle w:val="BodyChar"/>
        </w:rPr>
        <w:t xml:space="preserve">what you learned </w:t>
      </w:r>
      <w:r w:rsidR="009128E1" w:rsidRPr="00A829E1">
        <w:rPr>
          <w:rStyle w:val="BodyChar"/>
        </w:rPr>
        <w:t>in</w:t>
      </w:r>
      <w:r w:rsidRPr="00A829E1">
        <w:rPr>
          <w:rStyle w:val="BodyChar"/>
        </w:rPr>
        <w:t xml:space="preserve"> performing this exercise. The notes can include problems encountered, solutions applied, useful commands employed, alternate solutions, methods, processes, procedure</w:t>
      </w:r>
      <w:r w:rsidR="007E1C0E">
        <w:rPr>
          <w:rStyle w:val="BodyChar"/>
        </w:rPr>
        <w:t>s</w:t>
      </w:r>
      <w:r w:rsidR="00FD20FA" w:rsidRPr="00A829E1">
        <w:rPr>
          <w:rStyle w:val="BodyChar"/>
        </w:rPr>
        <w:t>,</w:t>
      </w:r>
      <w:r w:rsidRPr="00A829E1">
        <w:rPr>
          <w:rStyle w:val="BodyChar"/>
        </w:rPr>
        <w:t xml:space="preserve"> and communication improvements</w:t>
      </w:r>
      <w:r w:rsidRPr="00A829E1">
        <w:t>.</w:t>
      </w:r>
    </w:p>
    <w:p w14:paraId="6C4AE967" w14:textId="4C7DB92A" w:rsidR="00DA334A" w:rsidRDefault="00DA334A" w:rsidP="00DA334A">
      <w:pPr>
        <w:pStyle w:val="Substepalpha"/>
        <w:numPr>
          <w:ilvl w:val="0"/>
          <w:numId w:val="0"/>
        </w:numPr>
        <w:spacing w:line="240" w:lineRule="auto"/>
      </w:pPr>
    </w:p>
    <w:p w14:paraId="0E355FF2" w14:textId="69679E0B" w:rsidR="00DA334A" w:rsidRPr="00DA334A" w:rsidRDefault="00DA334A" w:rsidP="00DA334A">
      <w:pPr>
        <w:pStyle w:val="Substepalpha"/>
        <w:numPr>
          <w:ilvl w:val="0"/>
          <w:numId w:val="0"/>
        </w:numPr>
        <w:spacing w:line="240" w:lineRule="auto"/>
        <w:ind w:firstLine="360"/>
        <w:rPr>
          <w:color w:val="5B9BD5" w:themeColor="accent1"/>
        </w:rPr>
      </w:pPr>
      <w:r w:rsidRPr="00DA334A">
        <w:rPr>
          <w:color w:val="5B9BD5" w:themeColor="accent1"/>
        </w:rPr>
        <w:t xml:space="preserve">We though that we had problems flashing the image </w:t>
      </w:r>
      <w:proofErr w:type="gramStart"/>
      <w:r w:rsidRPr="00DA334A">
        <w:rPr>
          <w:color w:val="5B9BD5" w:themeColor="accent1"/>
        </w:rPr>
        <w:t>in to</w:t>
      </w:r>
      <w:proofErr w:type="gramEnd"/>
      <w:r w:rsidRPr="00DA334A">
        <w:rPr>
          <w:color w:val="5B9BD5" w:themeColor="accent1"/>
        </w:rPr>
        <w:t xml:space="preserve"> the card but turns out that the problem was with a broken </w:t>
      </w:r>
      <w:r w:rsidR="00B17E08" w:rsidRPr="00B17E08">
        <w:rPr>
          <w:color w:val="5B9BD5" w:themeColor="accent1"/>
        </w:rPr>
        <w:t>ethernet</w:t>
      </w:r>
      <w:r w:rsidR="00B17E08">
        <w:rPr>
          <w:color w:val="5B9BD5" w:themeColor="accent1"/>
        </w:rPr>
        <w:t xml:space="preserve"> </w:t>
      </w:r>
      <w:r w:rsidRPr="00DA334A">
        <w:rPr>
          <w:color w:val="5B9BD5" w:themeColor="accent1"/>
        </w:rPr>
        <w:t xml:space="preserve">cable. </w:t>
      </w:r>
      <w:r w:rsidR="001A07CD">
        <w:rPr>
          <w:color w:val="5B9BD5" w:themeColor="accent1"/>
        </w:rPr>
        <w:t xml:space="preserve">Next time we will be more </w:t>
      </w:r>
      <w:proofErr w:type="spellStart"/>
      <w:r w:rsidR="001A07CD">
        <w:rPr>
          <w:color w:val="5B9BD5" w:themeColor="accent1"/>
        </w:rPr>
        <w:t>carefull</w:t>
      </w:r>
      <w:proofErr w:type="spellEnd"/>
      <w:r w:rsidR="001A07CD">
        <w:rPr>
          <w:color w:val="5B9BD5" w:themeColor="accent1"/>
        </w:rPr>
        <w:t xml:space="preserve"> with checking the conditions of the materials.</w:t>
      </w:r>
    </w:p>
    <w:p w14:paraId="6847A799" w14:textId="77777777" w:rsidR="00DB425B" w:rsidRPr="00A829E1" w:rsidRDefault="00DB425B" w:rsidP="00664272">
      <w:pPr>
        <w:pStyle w:val="Substepalpha"/>
        <w:numPr>
          <w:ilvl w:val="0"/>
          <w:numId w:val="0"/>
        </w:numPr>
        <w:spacing w:line="240" w:lineRule="auto"/>
      </w:pPr>
    </w:p>
    <w:p w14:paraId="1FF587A1" w14:textId="77777777" w:rsidR="00DB425B" w:rsidRPr="00A829E1" w:rsidRDefault="00DB425B" w:rsidP="00664272">
      <w:pPr>
        <w:rPr>
          <w:rFonts w:cs="Arial"/>
          <w:sz w:val="32"/>
          <w:szCs w:val="32"/>
        </w:rPr>
      </w:pPr>
      <w:r w:rsidRPr="00A829E1">
        <w:br w:type="page"/>
      </w:r>
    </w:p>
    <w:p w14:paraId="41B60F49" w14:textId="77777777" w:rsidR="009E5E25" w:rsidRPr="00A829E1" w:rsidRDefault="009E5E25" w:rsidP="00664272">
      <w:pPr>
        <w:pStyle w:val="LabTitle"/>
        <w:spacing w:after="120"/>
        <w:sectPr w:rsidR="009E5E25" w:rsidRPr="00A829E1" w:rsidSect="00E97DE0"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2240" w:h="15840" w:code="1"/>
          <w:pgMar w:top="1440" w:right="1080" w:bottom="1152" w:left="1080" w:header="720" w:footer="720" w:gutter="0"/>
          <w:cols w:space="720"/>
          <w:noEndnote/>
          <w:titlePg/>
          <w:docGrid w:linePitch="360"/>
        </w:sectPr>
      </w:pPr>
    </w:p>
    <w:p w14:paraId="40FEC648" w14:textId="01E037AF" w:rsidR="00263078" w:rsidRPr="00A829E1" w:rsidRDefault="005975D7" w:rsidP="00664272">
      <w:pPr>
        <w:pStyle w:val="LabTitle"/>
      </w:pPr>
      <w:bookmarkStart w:id="1" w:name="Appendix2"/>
      <w:r>
        <w:lastRenderedPageBreak/>
        <w:t>Appendix</w:t>
      </w:r>
      <w:r w:rsidR="00263078" w:rsidRPr="00A829E1">
        <w:t>: Troubleshooting PL-App</w:t>
      </w:r>
    </w:p>
    <w:p w14:paraId="1774736A" w14:textId="5B02969D" w:rsidR="00A829E1" w:rsidRPr="00A829E1" w:rsidRDefault="00A829E1" w:rsidP="00664272">
      <w:pPr>
        <w:pStyle w:val="Substepalpha"/>
        <w:numPr>
          <w:ilvl w:val="0"/>
          <w:numId w:val="30"/>
        </w:numPr>
      </w:pPr>
      <w:r w:rsidRPr="00A829E1">
        <w:t xml:space="preserve">Make sure the computer with PL-App </w:t>
      </w:r>
      <w:r w:rsidR="001F75F0">
        <w:t xml:space="preserve">meets </w:t>
      </w:r>
      <w:proofErr w:type="gramStart"/>
      <w:r w:rsidR="001F75F0">
        <w:t>the these</w:t>
      </w:r>
      <w:proofErr w:type="gramEnd"/>
      <w:r w:rsidR="001F75F0">
        <w:t xml:space="preserve"> criteria</w:t>
      </w:r>
      <w:r w:rsidRPr="00A829E1">
        <w:t>:</w:t>
      </w:r>
    </w:p>
    <w:p w14:paraId="7345BB52" w14:textId="6745FF2B" w:rsidR="00A829E1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 xml:space="preserve">On the same subnetwork as the PL-App </w:t>
      </w:r>
      <w:r w:rsidR="009128E1" w:rsidRPr="00A829E1">
        <w:t>Raspberry</w:t>
      </w:r>
      <w:r w:rsidRPr="00A829E1">
        <w:t xml:space="preserve"> Pi</w:t>
      </w:r>
    </w:p>
    <w:p w14:paraId="56320B72" w14:textId="035B04CB" w:rsidR="00A829E1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Not connected to VPN</w:t>
      </w:r>
    </w:p>
    <w:p w14:paraId="79665A5C" w14:textId="5B577054" w:rsidR="00263078" w:rsidRPr="00A829E1" w:rsidRDefault="00DF577E" w:rsidP="00664272">
      <w:pPr>
        <w:pStyle w:val="Substepalpha"/>
        <w:numPr>
          <w:ilvl w:val="0"/>
          <w:numId w:val="30"/>
        </w:numPr>
      </w:pPr>
      <w:r w:rsidRPr="00A829E1">
        <w:t>If the onboard Red Power LED is anything but on (blinking, off, etc.), replace the PSU</w:t>
      </w:r>
      <w:r w:rsidR="007D0794">
        <w:t>. T</w:t>
      </w:r>
      <w:r w:rsidR="00263078" w:rsidRPr="00A829E1">
        <w:t xml:space="preserve">he PSU is </w:t>
      </w:r>
      <w:r w:rsidRPr="00A829E1">
        <w:t>un</w:t>
      </w:r>
      <w:r w:rsidR="00263078" w:rsidRPr="00A829E1">
        <w:t>able to provide enough power for the Raspberry Pi.</w:t>
      </w:r>
    </w:p>
    <w:p w14:paraId="7F9ED348" w14:textId="1E537F95" w:rsidR="00DF577E" w:rsidRPr="00A829E1" w:rsidRDefault="003504BE" w:rsidP="00664272">
      <w:pPr>
        <w:pStyle w:val="Substepalpha"/>
        <w:numPr>
          <w:ilvl w:val="0"/>
          <w:numId w:val="30"/>
        </w:numPr>
      </w:pPr>
      <w:r>
        <w:t xml:space="preserve">If the onboard green </w:t>
      </w:r>
      <w:r w:rsidR="001F75F0">
        <w:rPr>
          <w:rFonts w:cs="Arial"/>
          <w:color w:val="252525"/>
          <w:sz w:val="21"/>
          <w:szCs w:val="21"/>
          <w:shd w:val="clear" w:color="auto" w:fill="FFFFFF"/>
        </w:rPr>
        <w:t>µ</w:t>
      </w:r>
      <w:r w:rsidR="00DF577E" w:rsidRPr="00A829E1">
        <w:t>SD card LED is constantly off or constantly on (more than 30 seconds</w:t>
      </w:r>
      <w:r w:rsidR="001F75F0">
        <w:t xml:space="preserve"> perform these steps</w:t>
      </w:r>
      <w:r w:rsidR="00DF577E" w:rsidRPr="00A829E1">
        <w:t>:</w:t>
      </w:r>
    </w:p>
    <w:p w14:paraId="6BFFFFE1" w14:textId="2D66826D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C</w:t>
      </w:r>
      <w:r w:rsidR="003504BE">
        <w:t xml:space="preserve">heck the connection to the SD card in the </w:t>
      </w:r>
      <w:r w:rsidR="00DF577E" w:rsidRPr="00A829E1">
        <w:t xml:space="preserve">SD card holder at the back side of the </w:t>
      </w:r>
      <w:r w:rsidR="009128E1">
        <w:t>Raspberry Pi</w:t>
      </w:r>
      <w:r w:rsidR="00DF577E" w:rsidRPr="00A829E1">
        <w:t xml:space="preserve"> board</w:t>
      </w:r>
      <w:r w:rsidR="00ED78F5">
        <w:t>.</w:t>
      </w:r>
    </w:p>
    <w:p w14:paraId="5B9B514D" w14:textId="2A7FA5CB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T</w:t>
      </w:r>
      <w:r w:rsidR="00DF577E" w:rsidRPr="00A829E1">
        <w:t>ry to re</w:t>
      </w:r>
      <w:r w:rsidR="009128E1">
        <w:t>-</w:t>
      </w:r>
      <w:r w:rsidR="003504BE">
        <w:t xml:space="preserve">flash the </w:t>
      </w:r>
      <w:r w:rsidR="001F75F0">
        <w:rPr>
          <w:rFonts w:cs="Arial"/>
          <w:color w:val="252525"/>
          <w:sz w:val="21"/>
          <w:szCs w:val="21"/>
          <w:shd w:val="clear" w:color="auto" w:fill="FFFFFF"/>
        </w:rPr>
        <w:t>µ</w:t>
      </w:r>
      <w:r w:rsidR="00DF577E" w:rsidRPr="00A829E1">
        <w:t xml:space="preserve">SD card with PL-App Launcher and the PL-App </w:t>
      </w:r>
      <w:r w:rsidR="00ED78F5">
        <w:t>i</w:t>
      </w:r>
      <w:r w:rsidR="00DF577E" w:rsidRPr="00A829E1">
        <w:t>mage</w:t>
      </w:r>
      <w:r w:rsidR="00ED78F5">
        <w:t>.</w:t>
      </w:r>
    </w:p>
    <w:p w14:paraId="72E57ABC" w14:textId="5F5FAAE9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T</w:t>
      </w:r>
      <w:r w:rsidR="00DF577E" w:rsidRPr="00A829E1">
        <w:t xml:space="preserve">ry to replace the </w:t>
      </w:r>
      <w:r w:rsidR="001F75F0">
        <w:rPr>
          <w:rFonts w:cs="Arial"/>
          <w:color w:val="252525"/>
          <w:sz w:val="21"/>
          <w:szCs w:val="21"/>
          <w:shd w:val="clear" w:color="auto" w:fill="FFFFFF"/>
        </w:rPr>
        <w:t>µ`</w:t>
      </w:r>
      <w:r w:rsidR="00DF577E" w:rsidRPr="00A829E1">
        <w:t>SD card (it might be broken).</w:t>
      </w:r>
    </w:p>
    <w:p w14:paraId="4883CDCF" w14:textId="466367D5" w:rsidR="00DF577E" w:rsidRPr="00A829E1" w:rsidRDefault="003504BE" w:rsidP="00664272">
      <w:pPr>
        <w:pStyle w:val="Substepalpha"/>
        <w:numPr>
          <w:ilvl w:val="0"/>
          <w:numId w:val="30"/>
        </w:numPr>
      </w:pPr>
      <w:r>
        <w:t xml:space="preserve">Verify the </w:t>
      </w:r>
      <w:r w:rsidR="001F75F0">
        <w:rPr>
          <w:rFonts w:cs="Arial"/>
          <w:color w:val="252525"/>
          <w:sz w:val="21"/>
          <w:szCs w:val="21"/>
          <w:shd w:val="clear" w:color="auto" w:fill="FFFFFF"/>
        </w:rPr>
        <w:t>µ</w:t>
      </w:r>
      <w:r w:rsidR="00DF577E" w:rsidRPr="00A829E1">
        <w:t>SD card drive on a computer. Check the chestnut.txt fil</w:t>
      </w:r>
      <w:r>
        <w:t xml:space="preserve">e in the root directory of the </w:t>
      </w:r>
      <w:r w:rsidR="001F75F0">
        <w:rPr>
          <w:rFonts w:cs="Arial"/>
          <w:color w:val="252525"/>
          <w:sz w:val="21"/>
          <w:szCs w:val="21"/>
          <w:shd w:val="clear" w:color="auto" w:fill="FFFFFF"/>
        </w:rPr>
        <w:t>µ</w:t>
      </w:r>
      <w:r w:rsidR="00DF577E" w:rsidRPr="00A829E1">
        <w:t xml:space="preserve">SD card drive. Verify if the </w:t>
      </w:r>
      <w:proofErr w:type="spellStart"/>
      <w:r w:rsidR="00DF577E" w:rsidRPr="00A829E1">
        <w:t>Device_Name</w:t>
      </w:r>
      <w:proofErr w:type="spellEnd"/>
      <w:r w:rsidR="00DF577E" w:rsidRPr="00A829E1">
        <w:t xml:space="preserve"> specified in the chestnut.txt is </w:t>
      </w:r>
      <w:r w:rsidR="009128E1" w:rsidRPr="00A829E1">
        <w:t>matching</w:t>
      </w:r>
      <w:r w:rsidR="00DF577E" w:rsidRPr="00A829E1">
        <w:t xml:space="preserve"> the PL-App device name in the PL-App Launcher </w:t>
      </w:r>
      <w:r w:rsidR="00ED78F5">
        <w:t>D</w:t>
      </w:r>
      <w:r w:rsidR="00DF577E" w:rsidRPr="00A829E1">
        <w:t>evices tab.</w:t>
      </w:r>
    </w:p>
    <w:p w14:paraId="162DDB25" w14:textId="575F5752" w:rsidR="00DF577E" w:rsidRPr="00A829E1" w:rsidRDefault="00DF577E" w:rsidP="00664272">
      <w:pPr>
        <w:pStyle w:val="Substepalpha"/>
        <w:numPr>
          <w:ilvl w:val="0"/>
          <w:numId w:val="30"/>
        </w:numPr>
      </w:pPr>
      <w:r w:rsidRPr="00A829E1">
        <w:t xml:space="preserve">If connecting </w:t>
      </w:r>
      <w:r w:rsidR="001F75F0">
        <w:t>with</w:t>
      </w:r>
      <w:r w:rsidRPr="00A829E1">
        <w:t xml:space="preserve"> </w:t>
      </w:r>
      <w:r w:rsidR="007A5700" w:rsidRPr="00A829E1">
        <w:t>Wi-Fi</w:t>
      </w:r>
      <w:r w:rsidR="00ED78F5">
        <w:t xml:space="preserve">, </w:t>
      </w:r>
      <w:r w:rsidR="001F75F0">
        <w:t>perform these steps</w:t>
      </w:r>
      <w:r w:rsidR="001F75F0" w:rsidRPr="00A829E1">
        <w:t>:</w:t>
      </w:r>
    </w:p>
    <w:p w14:paraId="69D9F12A" w14:textId="6A88D9F7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V</w:t>
      </w:r>
      <w:r w:rsidR="00DF577E" w:rsidRPr="00A829E1">
        <w:t>erify the network name (SSID) and corresponding WPA2 password in chestnut.txt</w:t>
      </w:r>
      <w:r w:rsidR="00ED78F5">
        <w:t>.</w:t>
      </w:r>
    </w:p>
    <w:p w14:paraId="37DBDE3C" w14:textId="1F1EB711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T</w:t>
      </w:r>
      <w:r w:rsidR="00DF577E" w:rsidRPr="00A829E1">
        <w:t>ry to connect to the network with an Ethernet cable (with the computer too)</w:t>
      </w:r>
      <w:r w:rsidR="00ED78F5">
        <w:t>.</w:t>
      </w:r>
    </w:p>
    <w:p w14:paraId="4FE28B91" w14:textId="7861D4F3" w:rsidR="00DF577E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C</w:t>
      </w:r>
      <w:r w:rsidR="00DF577E" w:rsidRPr="00A829E1">
        <w:t xml:space="preserve">heck if multicast is enabled on the </w:t>
      </w:r>
      <w:r w:rsidR="007A5700" w:rsidRPr="00A829E1">
        <w:t>Wi-Fi</w:t>
      </w:r>
      <w:r w:rsidR="00DF577E" w:rsidRPr="00A829E1">
        <w:t xml:space="preserve"> network</w:t>
      </w:r>
      <w:r w:rsidR="00ED78F5">
        <w:t>.</w:t>
      </w:r>
    </w:p>
    <w:p w14:paraId="4235983B" w14:textId="4C553732" w:rsidR="00DF577E" w:rsidRPr="00A829E1" w:rsidRDefault="00A829E1" w:rsidP="00664272">
      <w:pPr>
        <w:pStyle w:val="Substepalpha"/>
        <w:numPr>
          <w:ilvl w:val="0"/>
          <w:numId w:val="30"/>
        </w:numPr>
      </w:pPr>
      <w:r w:rsidRPr="00A829E1">
        <w:t xml:space="preserve">If connecting </w:t>
      </w:r>
      <w:r w:rsidR="001F75F0">
        <w:t>with</w:t>
      </w:r>
      <w:r w:rsidRPr="00A829E1">
        <w:t xml:space="preserve"> an Ethernet cable</w:t>
      </w:r>
      <w:r w:rsidR="00ED78F5">
        <w:t xml:space="preserve">, </w:t>
      </w:r>
      <w:r w:rsidR="001F75F0">
        <w:t>perform these steps</w:t>
      </w:r>
      <w:r w:rsidR="001F75F0" w:rsidRPr="00A829E1">
        <w:t>:</w:t>
      </w:r>
    </w:p>
    <w:p w14:paraId="5FD27E70" w14:textId="00F57725" w:rsidR="00A829E1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Make sure multicast is not blocked or filtered</w:t>
      </w:r>
      <w:r w:rsidR="00ED78F5">
        <w:t>.</w:t>
      </w:r>
    </w:p>
    <w:p w14:paraId="456966DE" w14:textId="5C335CF2" w:rsidR="00A829E1" w:rsidRPr="00A829E1" w:rsidRDefault="00A829E1" w:rsidP="00664272">
      <w:pPr>
        <w:pStyle w:val="Substepalpha"/>
        <w:numPr>
          <w:ilvl w:val="1"/>
          <w:numId w:val="30"/>
        </w:numPr>
      </w:pPr>
      <w:r w:rsidRPr="00A829E1">
        <w:t>Make sure DHCP is assigning IP addresses from the same subnetwork to the Raspberry Pi and the computer</w:t>
      </w:r>
      <w:r w:rsidR="00ED78F5">
        <w:t>.</w:t>
      </w:r>
    </w:p>
    <w:p w14:paraId="23D154C6" w14:textId="2CF6E025" w:rsidR="00A829E1" w:rsidRPr="00A829E1" w:rsidRDefault="00A829E1" w:rsidP="00664272">
      <w:pPr>
        <w:pStyle w:val="Substepalpha"/>
        <w:numPr>
          <w:ilvl w:val="0"/>
          <w:numId w:val="30"/>
        </w:numPr>
      </w:pPr>
      <w:r w:rsidRPr="00A829E1">
        <w:t xml:space="preserve">Try to </w:t>
      </w:r>
      <w:r w:rsidR="009D0907">
        <w:t xml:space="preserve">connect to a </w:t>
      </w:r>
      <w:r w:rsidRPr="00A829E1">
        <w:t>different Raspberry Pi board.</w:t>
      </w:r>
    </w:p>
    <w:p w14:paraId="0370F37E" w14:textId="0747D741" w:rsidR="00A829E1" w:rsidRPr="00A829E1" w:rsidRDefault="00A829E1" w:rsidP="00664272">
      <w:pPr>
        <w:pStyle w:val="Substepalpha"/>
        <w:numPr>
          <w:ilvl w:val="0"/>
          <w:numId w:val="30"/>
        </w:numPr>
      </w:pPr>
      <w:r w:rsidRPr="00A829E1">
        <w:t xml:space="preserve">Try to setup a lab topology separated from the rest of the production network with a topology </w:t>
      </w:r>
      <w:proofErr w:type="gramStart"/>
      <w:r w:rsidRPr="00A829E1">
        <w:t>similar to</w:t>
      </w:r>
      <w:proofErr w:type="gramEnd"/>
      <w:r w:rsidRPr="00A829E1">
        <w:t xml:space="preserve"> the following figure:</w:t>
      </w:r>
    </w:p>
    <w:p w14:paraId="38505B46" w14:textId="41322185" w:rsidR="00A829E1" w:rsidRPr="00A829E1" w:rsidRDefault="00A829E1" w:rsidP="00664272">
      <w:pPr>
        <w:pStyle w:val="Substepalpha"/>
        <w:numPr>
          <w:ilvl w:val="0"/>
          <w:numId w:val="0"/>
        </w:numPr>
        <w:ind w:left="1440" w:hanging="360"/>
      </w:pPr>
      <w:r w:rsidRPr="00A829E1">
        <w:rPr>
          <w:noProof/>
        </w:rPr>
        <w:drawing>
          <wp:inline distT="0" distB="0" distL="0" distR="0" wp14:anchorId="3B3CB7D2" wp14:editId="280588FC">
            <wp:extent cx="4640458" cy="1912348"/>
            <wp:effectExtent l="0" t="0" r="825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821" cy="19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44D8" w14:textId="53B9EF42" w:rsidR="00DB425B" w:rsidRPr="00A829E1" w:rsidRDefault="00DB425B" w:rsidP="00664272">
      <w:bookmarkStart w:id="2" w:name="Appendix3"/>
      <w:bookmarkStart w:id="3" w:name="Appendix5"/>
      <w:bookmarkEnd w:id="1"/>
      <w:bookmarkEnd w:id="2"/>
      <w:bookmarkEnd w:id="3"/>
    </w:p>
    <w:sectPr w:rsidR="00DB425B" w:rsidRPr="00A829E1" w:rsidSect="00E97DE0">
      <w:headerReference w:type="default" r:id="rId33"/>
      <w:headerReference w:type="first" r:id="rId34"/>
      <w:pgSz w:w="12240" w:h="15840" w:code="1"/>
      <w:pgMar w:top="1440" w:right="1080" w:bottom="1152" w:left="1080" w:header="720" w:footer="720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F09F3" w14:textId="77777777" w:rsidR="00D66EE1" w:rsidRDefault="00D66EE1">
      <w:r>
        <w:separator/>
      </w:r>
    </w:p>
  </w:endnote>
  <w:endnote w:type="continuationSeparator" w:id="0">
    <w:p w14:paraId="4D732508" w14:textId="77777777" w:rsidR="00D66EE1" w:rsidRDefault="00D66E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DAJEB+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60512" w14:textId="404D6E97" w:rsidR="00E227E2" w:rsidRDefault="00E227E2">
    <w:pPr>
      <w:pBdr>
        <w:top w:val="single" w:sz="4" w:space="1" w:color="auto"/>
      </w:pBdr>
      <w:tabs>
        <w:tab w:val="left" w:pos="720"/>
        <w:tab w:val="center" w:pos="2610"/>
        <w:tab w:val="right" w:pos="9648"/>
      </w:tabs>
      <w:spacing w:before="130" w:line="260" w:lineRule="exact"/>
      <w:rPr>
        <w:sz w:val="16"/>
      </w:rPr>
    </w:pPr>
    <w:r>
      <w:rPr>
        <w:sz w:val="16"/>
      </w:rPr>
      <w:fldChar w:fldCharType="begin"/>
    </w:r>
    <w:r>
      <w:rPr>
        <w:sz w:val="16"/>
      </w:rPr>
      <w:instrText xml:space="preserve"> PAGE </w:instrText>
    </w:r>
    <w:r>
      <w:rPr>
        <w:sz w:val="16"/>
      </w:rPr>
      <w:fldChar w:fldCharType="separate"/>
    </w:r>
    <w:r>
      <w:rPr>
        <w:noProof/>
        <w:sz w:val="16"/>
      </w:rPr>
      <w:t>2</w:t>
    </w:r>
    <w:r>
      <w:rPr>
        <w:sz w:val="16"/>
      </w:rPr>
      <w:fldChar w:fldCharType="end"/>
    </w:r>
    <w:r>
      <w:rPr>
        <w:sz w:val="16"/>
      </w:rPr>
      <w:t xml:space="preserve"> - </w:t>
    </w:r>
    <w:r>
      <w:rPr>
        <w:sz w:val="16"/>
      </w:rPr>
      <w:fldChar w:fldCharType="begin"/>
    </w:r>
    <w:r>
      <w:rPr>
        <w:sz w:val="16"/>
      </w:rPr>
      <w:instrText xml:space="preserve"> NUMPAGES </w:instrText>
    </w:r>
    <w:r>
      <w:rPr>
        <w:sz w:val="16"/>
      </w:rPr>
      <w:fldChar w:fldCharType="separate"/>
    </w:r>
    <w:r w:rsidR="006E4239">
      <w:rPr>
        <w:noProof/>
        <w:sz w:val="16"/>
      </w:rPr>
      <w:t>14</w:t>
    </w:r>
    <w:r>
      <w:rPr>
        <w:sz w:val="16"/>
      </w:rPr>
      <w:fldChar w:fldCharType="end"/>
    </w:r>
    <w:r>
      <w:rPr>
        <w:sz w:val="16"/>
      </w:rPr>
      <w:tab/>
      <w:t>CCNP 1: Advanced Routing v3.0 - Lab 1.4.1</w:t>
    </w:r>
    <w:r>
      <w:rPr>
        <w:sz w:val="16"/>
      </w:rPr>
      <w:tab/>
      <w:t xml:space="preserve">Copyright </w:t>
    </w:r>
    <w:r>
      <w:rPr>
        <w:sz w:val="16"/>
      </w:rPr>
      <w:sym w:font="Symbol" w:char="F0D3"/>
    </w:r>
    <w:r>
      <w:rPr>
        <w:sz w:val="16"/>
      </w:rPr>
      <w:t xml:space="preserve"> 2003, Cisco Systems, Inc.</w:t>
    </w:r>
  </w:p>
  <w:p w14:paraId="14CD4840" w14:textId="77777777" w:rsidR="00E227E2" w:rsidRDefault="00E227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1D5DE" w14:textId="5A047361" w:rsidR="00E227E2" w:rsidRPr="00F93E93" w:rsidRDefault="00E227E2" w:rsidP="00E97DE0">
    <w:pPr>
      <w:pStyle w:val="Footer"/>
      <w:tabs>
        <w:tab w:val="clear" w:pos="8640"/>
        <w:tab w:val="right" w:pos="9990"/>
      </w:tabs>
      <w:rPr>
        <w:sz w:val="14"/>
        <w:szCs w:val="14"/>
      </w:rPr>
    </w:pPr>
    <w:r w:rsidRPr="00DD6F5E">
      <w:rPr>
        <w:sz w:val="16"/>
        <w:szCs w:val="16"/>
      </w:rPr>
      <w:t>© 201</w:t>
    </w:r>
    <w:r>
      <w:rPr>
        <w:sz w:val="16"/>
        <w:szCs w:val="16"/>
      </w:rPr>
      <w:t>7</w:t>
    </w:r>
    <w:r w:rsidRPr="00DD6F5E">
      <w:rPr>
        <w:sz w:val="16"/>
        <w:szCs w:val="16"/>
      </w:rPr>
      <w:t xml:space="preserve"> Cisco and/or its affiliates. All rights reserved. This document is Cisco Public.</w:t>
    </w:r>
    <w:r w:rsidRPr="00F93E93">
      <w:rPr>
        <w:sz w:val="14"/>
        <w:szCs w:val="14"/>
      </w:rPr>
      <w:tab/>
      <w:t xml:space="preserve">Page </w:t>
    </w:r>
    <w:r w:rsidRPr="00F93E93">
      <w:rPr>
        <w:sz w:val="14"/>
        <w:szCs w:val="14"/>
      </w:rPr>
      <w:fldChar w:fldCharType="begin"/>
    </w:r>
    <w:r w:rsidRPr="00F93E93">
      <w:rPr>
        <w:sz w:val="14"/>
        <w:szCs w:val="14"/>
      </w:rPr>
      <w:instrText xml:space="preserve"> PAGE </w:instrText>
    </w:r>
    <w:r w:rsidRPr="00F93E93">
      <w:rPr>
        <w:sz w:val="14"/>
        <w:szCs w:val="14"/>
      </w:rPr>
      <w:fldChar w:fldCharType="separate"/>
    </w:r>
    <w:r w:rsidR="00130089">
      <w:rPr>
        <w:noProof/>
        <w:sz w:val="14"/>
        <w:szCs w:val="14"/>
      </w:rPr>
      <w:t>8</w:t>
    </w:r>
    <w:r w:rsidRPr="00F93E93">
      <w:rPr>
        <w:sz w:val="14"/>
        <w:szCs w:val="14"/>
      </w:rPr>
      <w:fldChar w:fldCharType="end"/>
    </w:r>
    <w:r w:rsidRPr="00F93E93">
      <w:rPr>
        <w:sz w:val="14"/>
        <w:szCs w:val="14"/>
      </w:rPr>
      <w:t xml:space="preserve"> of </w:t>
    </w:r>
    <w:r w:rsidRPr="00F93E93">
      <w:rPr>
        <w:sz w:val="14"/>
        <w:szCs w:val="14"/>
      </w:rPr>
      <w:fldChar w:fldCharType="begin"/>
    </w:r>
    <w:r w:rsidRPr="00F93E93">
      <w:rPr>
        <w:sz w:val="14"/>
        <w:szCs w:val="14"/>
      </w:rPr>
      <w:instrText xml:space="preserve"> NUMPAGES </w:instrText>
    </w:r>
    <w:r w:rsidRPr="00F93E93">
      <w:rPr>
        <w:sz w:val="14"/>
        <w:szCs w:val="14"/>
      </w:rPr>
      <w:fldChar w:fldCharType="separate"/>
    </w:r>
    <w:r w:rsidR="00130089">
      <w:rPr>
        <w:noProof/>
        <w:sz w:val="14"/>
        <w:szCs w:val="14"/>
      </w:rPr>
      <w:t>12</w:t>
    </w:r>
    <w:r w:rsidRPr="00F93E93">
      <w:rPr>
        <w:sz w:val="14"/>
        <w:szCs w:val="1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94B29" w14:textId="0CE93CFC" w:rsidR="00E227E2" w:rsidRPr="00F93E93" w:rsidRDefault="00E227E2" w:rsidP="00E97DE0">
    <w:pPr>
      <w:pStyle w:val="Footer"/>
      <w:tabs>
        <w:tab w:val="clear" w:pos="8640"/>
        <w:tab w:val="right" w:pos="9990"/>
      </w:tabs>
      <w:rPr>
        <w:sz w:val="14"/>
        <w:szCs w:val="14"/>
      </w:rPr>
    </w:pPr>
    <w:r w:rsidRPr="00DD6F5E">
      <w:rPr>
        <w:sz w:val="16"/>
        <w:szCs w:val="16"/>
      </w:rPr>
      <w:t>© 201</w:t>
    </w:r>
    <w:r>
      <w:rPr>
        <w:sz w:val="16"/>
        <w:szCs w:val="16"/>
      </w:rPr>
      <w:t>7</w:t>
    </w:r>
    <w:r w:rsidRPr="00DD6F5E">
      <w:rPr>
        <w:sz w:val="16"/>
        <w:szCs w:val="16"/>
      </w:rPr>
      <w:t xml:space="preserve"> Cisco and/or its affiliates. All rights reserved. This document is Cisco Public.</w:t>
    </w:r>
    <w:r w:rsidRPr="00F93E93">
      <w:rPr>
        <w:sz w:val="14"/>
        <w:szCs w:val="14"/>
      </w:rPr>
      <w:tab/>
      <w:t xml:space="preserve">Page </w:t>
    </w:r>
    <w:r w:rsidRPr="00F93E93">
      <w:rPr>
        <w:sz w:val="14"/>
        <w:szCs w:val="14"/>
      </w:rPr>
      <w:fldChar w:fldCharType="begin"/>
    </w:r>
    <w:r w:rsidRPr="00F93E93">
      <w:rPr>
        <w:sz w:val="14"/>
        <w:szCs w:val="14"/>
      </w:rPr>
      <w:instrText xml:space="preserve"> PAGE </w:instrText>
    </w:r>
    <w:r w:rsidRPr="00F93E93">
      <w:rPr>
        <w:sz w:val="14"/>
        <w:szCs w:val="14"/>
      </w:rPr>
      <w:fldChar w:fldCharType="separate"/>
    </w:r>
    <w:r w:rsidR="00130089">
      <w:rPr>
        <w:noProof/>
        <w:sz w:val="14"/>
        <w:szCs w:val="14"/>
      </w:rPr>
      <w:t>1</w:t>
    </w:r>
    <w:r w:rsidRPr="00F93E93">
      <w:rPr>
        <w:sz w:val="14"/>
        <w:szCs w:val="14"/>
      </w:rPr>
      <w:fldChar w:fldCharType="end"/>
    </w:r>
    <w:r w:rsidRPr="00F93E93">
      <w:rPr>
        <w:sz w:val="14"/>
        <w:szCs w:val="14"/>
      </w:rPr>
      <w:t xml:space="preserve"> of </w:t>
    </w:r>
    <w:r w:rsidRPr="00F93E93">
      <w:rPr>
        <w:sz w:val="14"/>
        <w:szCs w:val="14"/>
      </w:rPr>
      <w:fldChar w:fldCharType="begin"/>
    </w:r>
    <w:r w:rsidRPr="00F93E93">
      <w:rPr>
        <w:sz w:val="14"/>
        <w:szCs w:val="14"/>
      </w:rPr>
      <w:instrText xml:space="preserve"> NUMPAGES </w:instrText>
    </w:r>
    <w:r w:rsidRPr="00F93E93">
      <w:rPr>
        <w:sz w:val="14"/>
        <w:szCs w:val="14"/>
      </w:rPr>
      <w:fldChar w:fldCharType="separate"/>
    </w:r>
    <w:r w:rsidR="00130089">
      <w:rPr>
        <w:noProof/>
        <w:sz w:val="14"/>
        <w:szCs w:val="14"/>
      </w:rPr>
      <w:t>12</w:t>
    </w:r>
    <w:r w:rsidRPr="00F93E93">
      <w:rPr>
        <w:sz w:val="14"/>
        <w:szCs w:val="1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2C882" w14:textId="77777777" w:rsidR="00D66EE1" w:rsidRDefault="00D66EE1">
      <w:r>
        <w:separator/>
      </w:r>
    </w:p>
  </w:footnote>
  <w:footnote w:type="continuationSeparator" w:id="0">
    <w:p w14:paraId="70558B21" w14:textId="77777777" w:rsidR="00D66EE1" w:rsidRDefault="00D66E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121F5" w14:textId="2A1D2DF4" w:rsidR="00E227E2" w:rsidRPr="00740C39" w:rsidRDefault="00E227E2" w:rsidP="00BD4B4E">
    <w:pPr>
      <w:pStyle w:val="BodyFormat"/>
      <w:tabs>
        <w:tab w:val="right" w:pos="9540"/>
      </w:tabs>
      <w:spacing w:after="0"/>
      <w:ind w:left="0"/>
      <w:rPr>
        <w:rFonts w:eastAsia="MS Mincho"/>
        <w:sz w:val="18"/>
        <w:szCs w:val="18"/>
        <w:lang w:eastAsia="ja-JP"/>
      </w:rPr>
    </w:pPr>
    <w:r w:rsidRPr="0005149F">
      <w:rPr>
        <w:b/>
      </w:rPr>
      <w:t>L</w:t>
    </w:r>
    <w:r w:rsidR="0050451F">
      <w:rPr>
        <w:b/>
      </w:rPr>
      <w:t>ab</w:t>
    </w:r>
    <w:r w:rsidRPr="0005149F">
      <w:rPr>
        <w:b/>
      </w:rPr>
      <w:t>:</w:t>
    </w:r>
    <w:r>
      <w:t xml:space="preserve"> </w:t>
    </w:r>
    <w:r w:rsidRPr="00A829E1">
      <w:t>Setting up PL-App with a Raspberry Pi</w:t>
    </w:r>
  </w:p>
  <w:p w14:paraId="5670B9FA" w14:textId="77777777" w:rsidR="00E227E2" w:rsidRPr="002457BF" w:rsidRDefault="00E227E2" w:rsidP="00E97DE0">
    <w:pPr>
      <w:pStyle w:val="Header"/>
    </w:pPr>
    <w:r w:rsidRPr="002D36A8">
      <w:rPr>
        <w:noProof/>
      </w:rPr>
      <mc:AlternateContent>
        <mc:Choice Requires="wps">
          <w:drawing>
            <wp:anchor distT="0" distB="0" distL="114300" distR="114300" simplePos="0" relativeHeight="251653632" behindDoc="0" locked="1" layoutInCell="1" allowOverlap="1" wp14:anchorId="11270F08" wp14:editId="22785ACF">
              <wp:simplePos x="0" y="0"/>
              <wp:positionH relativeFrom="column">
                <wp:posOffset>-47625</wp:posOffset>
              </wp:positionH>
              <wp:positionV relativeFrom="paragraph">
                <wp:posOffset>60325</wp:posOffset>
              </wp:positionV>
              <wp:extent cx="6143625" cy="0"/>
              <wp:effectExtent l="9525" t="15875" r="9525" b="12700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436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6740E7" id="Line 3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75pt,4.75pt" to="480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" strokeweight="1.5pt">
              <w10:anchorlock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253D5" w14:textId="00440C6E" w:rsidR="00E227E2" w:rsidRDefault="00E227E2">
    <w:pPr>
      <w:pStyle w:val="Header"/>
    </w:pPr>
    <w:r>
      <w:rPr>
        <w:noProof/>
      </w:rPr>
      <w:drawing>
        <wp:anchor distT="0" distB="0" distL="114300" distR="114300" simplePos="0" relativeHeight="251655680" behindDoc="0" locked="0" layoutInCell="1" allowOverlap="1" wp14:anchorId="7E4073D0" wp14:editId="09A7F0BF">
          <wp:simplePos x="0" y="0"/>
          <wp:positionH relativeFrom="column">
            <wp:posOffset>-685800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Through wrapText="bothSides">
            <wp:wrapPolygon edited="0">
              <wp:start x="0" y="0"/>
              <wp:lineTo x="0" y="21236"/>
              <wp:lineTo x="21537" y="21236"/>
              <wp:lineTo x="21537" y="0"/>
              <wp:lineTo x="0" y="0"/>
            </wp:wrapPolygon>
          </wp:wrapThrough>
          <wp:docPr id="9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44167" w14:textId="7C4651E2" w:rsidR="00E227E2" w:rsidRPr="00740C39" w:rsidRDefault="00000000" w:rsidP="00BD4B4E">
    <w:pPr>
      <w:pStyle w:val="BodyFormat"/>
      <w:tabs>
        <w:tab w:val="right" w:pos="9540"/>
      </w:tabs>
      <w:spacing w:after="0"/>
      <w:ind w:left="0"/>
      <w:rPr>
        <w:rFonts w:eastAsia="MS Mincho"/>
        <w:sz w:val="18"/>
        <w:szCs w:val="18"/>
        <w:lang w:eastAsia="ja-JP"/>
      </w:rPr>
    </w:pPr>
    <w:sdt>
      <w:sdtPr>
        <w:rPr>
          <w:rFonts w:eastAsia="MS Mincho"/>
          <w:b/>
        </w:rPr>
        <w:id w:val="700357409"/>
        <w:docPartObj>
          <w:docPartGallery w:val="Watermarks"/>
          <w:docPartUnique/>
        </w:docPartObj>
      </w:sdtPr>
      <w:sdtContent>
        <w:r w:rsidR="00E227E2">
          <w:rPr>
            <w:rFonts w:eastAsia="MS Mincho"/>
            <w:b/>
            <w:noProof/>
          </w:rPr>
          <mc:AlternateContent>
            <mc:Choice Requires="wps">
              <w:drawing>
                <wp:anchor distT="0" distB="0" distL="114300" distR="114300" simplePos="0" relativeHeight="251661824" behindDoc="1" locked="0" layoutInCell="0" allowOverlap="1" wp14:anchorId="315C2FFE" wp14:editId="38A9F013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5237480" cy="106680"/>
                  <wp:effectExtent l="0" t="1143000" r="0" b="657860"/>
                  <wp:wrapNone/>
                  <wp:docPr id="454" name="WordArt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 noChangeShapeType="1" noTextEdit="1"/>
                        </wps:cNvSpPr>
                        <wps:spPr bwMode="auto">
                          <a:xfrm rot="18900000">
                            <a:off x="0" y="0"/>
                            <a:ext cx="5237480" cy="106680"/>
                          </a:xfrm>
                          <a:prstGeom prst="rect">
                            <a:avLst/>
                          </a:prstGeom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16C99" w14:textId="77777777" w:rsidR="00E227E2" w:rsidRDefault="00E227E2" w:rsidP="00BC4B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alibri" w:hAnsi="Calibri"/>
                                  <w:color w:val="C0C0C0"/>
                                  <w:sz w:val="2"/>
                                  <w:szCs w:val="2"/>
                                  <w14:textFill>
                                    <w14:solidFill>
                                      <w14:srgbClr w14:val="C0C0C0">
                                        <w14:alpha w14:val="50000"/>
                                      </w14:srgbClr>
                                    </w14:solidFill>
                                  </w14:textFill>
                                </w:rPr>
                                <w:t>DRAFT</w:t>
                              </w:r>
                            </w:p>
                          </w:txbxContent>
                        </wps:txbx>
                        <wps:bodyPr wrap="square" numCol="1" fromWordArt="1">
                          <a:prstTxWarp prst="textPlain">
                            <a:avLst>
                              <a:gd name="adj" fmla="val 50000"/>
                            </a:avLst>
                          </a:prstTxWarp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15C2FFE" id="_x0000_t202" coordsize="21600,21600" o:spt="202" path="m,l,21600r21600,l21600,xe">
                  <v:stroke joinstyle="miter"/>
                  <v:path gradientshapeok="t" o:connecttype="rect"/>
                </v:shapetype>
                <v:shape id="WordArt 18" o:spid="_x0000_s1026" type="#_x0000_t202" style="position:absolute;margin-left:0;margin-top:0;width:412.4pt;height:8.4pt;rotation:-45;z-index:-251654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" o:allowincell="f" filled="f" stroked="f">
                  <v:stroke joinstyle="round"/>
                  <o:lock v:ext="edit" shapetype="t"/>
                  <v:textbox style="mso-fit-shape-to-text:t">
                    <w:txbxContent>
                      <w:p w14:paraId="59316C99" w14:textId="77777777" w:rsidR="00E227E2" w:rsidRDefault="00E227E2" w:rsidP="00BC4B4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alibri" w:hAnsi="Calibri"/>
                            <w:color w:val="C0C0C0"/>
                            <w:sz w:val="2"/>
                            <w:szCs w:val="2"/>
                            <w14:textFill>
                              <w14:solidFill>
                                <w14:srgbClr w14:val="C0C0C0">
                                  <w14:alpha w14:val="50000"/>
                                </w14:srgbClr>
                              </w14:solidFill>
                            </w14:textFill>
                          </w:rPr>
                          <w:t>DRAFT</w:t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sdtContent>
    </w:sdt>
    <w:r w:rsidR="00E227E2" w:rsidRPr="006D27B1">
      <w:rPr>
        <w:rFonts w:eastAsia="MS Mincho"/>
        <w:b/>
      </w:rPr>
      <w:t xml:space="preserve"> </w:t>
    </w:r>
    <w:r w:rsidR="00E227E2" w:rsidRPr="0076779B">
      <w:rPr>
        <w:rFonts w:eastAsia="MS Mincho"/>
        <w:b/>
      </w:rPr>
      <w:t>Prototyping Lab Activities</w:t>
    </w:r>
    <w:r w:rsidR="00E227E2">
      <w:tab/>
      <w:t xml:space="preserve">                             </w:t>
    </w:r>
  </w:p>
  <w:p w14:paraId="46EDF1A5" w14:textId="77777777" w:rsidR="00E227E2" w:rsidRPr="002457BF" w:rsidRDefault="00E227E2" w:rsidP="00E97DE0">
    <w:pPr>
      <w:pStyle w:val="Header"/>
    </w:pPr>
    <w:r w:rsidRPr="002D36A8">
      <w:rPr>
        <w:noProof/>
      </w:rPr>
      <mc:AlternateContent>
        <mc:Choice Requires="wps">
          <w:drawing>
            <wp:anchor distT="0" distB="0" distL="114300" distR="114300" simplePos="0" relativeHeight="251660800" behindDoc="0" locked="1" layoutInCell="1" allowOverlap="1" wp14:anchorId="6A6BE9B5" wp14:editId="48F1B8AB">
              <wp:simplePos x="0" y="0"/>
              <wp:positionH relativeFrom="column">
                <wp:posOffset>-47625</wp:posOffset>
              </wp:positionH>
              <wp:positionV relativeFrom="paragraph">
                <wp:posOffset>60325</wp:posOffset>
              </wp:positionV>
              <wp:extent cx="6143625" cy="0"/>
              <wp:effectExtent l="9525" t="15875" r="9525" b="12700"/>
              <wp:wrapNone/>
              <wp:docPr id="458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436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2CA74D" id="Line 3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75pt,4.75pt" to="480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" strokeweight="1.5pt">
              <w10:anchorlock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5D039" w14:textId="77777777" w:rsidR="00E227E2" w:rsidRDefault="00E227E2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0AFB6D8" wp14:editId="30065F00">
          <wp:simplePos x="0" y="0"/>
          <wp:positionH relativeFrom="column">
            <wp:posOffset>-685800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Through wrapText="bothSides">
            <wp:wrapPolygon edited="0">
              <wp:start x="0" y="0"/>
              <wp:lineTo x="0" y="21236"/>
              <wp:lineTo x="21537" y="21236"/>
              <wp:lineTo x="21537" y="0"/>
              <wp:lineTo x="0" y="0"/>
            </wp:wrapPolygon>
          </wp:wrapThrough>
          <wp:docPr id="19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840FB36"/>
    <w:lvl w:ilvl="0">
      <w:start w:val="1"/>
      <w:numFmt w:val="decimal"/>
      <w:pStyle w:val="ListNumber"/>
      <w:lvlText w:val="%1."/>
      <w:lvlJc w:val="left"/>
      <w:pPr>
        <w:tabs>
          <w:tab w:val="num" w:pos="1555"/>
        </w:tabs>
        <w:ind w:left="1555" w:hanging="360"/>
      </w:pPr>
      <w:rPr>
        <w:rFonts w:ascii="Times" w:hAnsi="Times" w:hint="default"/>
        <w:b w:val="0"/>
        <w:i w:val="0"/>
        <w:kern w:val="0"/>
        <w:sz w:val="22"/>
        <w:szCs w:val="22"/>
      </w:rPr>
    </w:lvl>
  </w:abstractNum>
  <w:abstractNum w:abstractNumId="1" w15:restartNumberingAfterBreak="0">
    <w:nsid w:val="00084E11"/>
    <w:multiLevelType w:val="hybridMultilevel"/>
    <w:tmpl w:val="67BE4FF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B70C52"/>
    <w:multiLevelType w:val="hybridMultilevel"/>
    <w:tmpl w:val="F1D885E6"/>
    <w:lvl w:ilvl="0" w:tplc="AF224FB6">
      <w:start w:val="1"/>
      <w:numFmt w:val="decimal"/>
      <w:pStyle w:val="Substepnum"/>
      <w:lvlText w:val="%1)"/>
      <w:lvlJc w:val="left"/>
      <w:pPr>
        <w:tabs>
          <w:tab w:val="num" w:pos="1440"/>
        </w:tabs>
        <w:ind w:left="1440" w:hanging="360"/>
      </w:pPr>
      <w:rPr>
        <w:rFonts w:ascii="Arial" w:hAnsi="Arial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78C2494"/>
    <w:multiLevelType w:val="multilevel"/>
    <w:tmpl w:val="94B2F04A"/>
    <w:lvl w:ilvl="0">
      <w:start w:val="1"/>
      <w:numFmt w:val="upperLetter"/>
      <w:pStyle w:val="AnswerStyle"/>
      <w:lvlText w:val="%1)"/>
      <w:lvlJc w:val="left"/>
      <w:pPr>
        <w:tabs>
          <w:tab w:val="num" w:pos="2635"/>
        </w:tabs>
        <w:ind w:left="2635" w:hanging="720"/>
      </w:pPr>
      <w:rPr>
        <w:rFonts w:ascii="Times" w:hAnsi="Times" w:hint="default"/>
        <w:b w:val="0"/>
        <w:i w:val="0"/>
        <w:color w:val="auto"/>
        <w:sz w:val="22"/>
        <w:szCs w:val="22"/>
        <w:u w:val="none"/>
      </w:rPr>
    </w:lvl>
    <w:lvl w:ilvl="1">
      <w:start w:val="1"/>
      <w:numFmt w:val="upperLetter"/>
      <w:lvlText w:val="%2)"/>
      <w:lvlJc w:val="left"/>
      <w:pPr>
        <w:tabs>
          <w:tab w:val="num" w:pos="3355"/>
        </w:tabs>
        <w:ind w:left="3355" w:hanging="720"/>
      </w:pPr>
      <w:rPr>
        <w:rFonts w:hint="default"/>
      </w:rPr>
    </w:lvl>
    <w:lvl w:ilvl="2">
      <w:start w:val="1"/>
      <w:numFmt w:val="bullet"/>
      <w:lvlText w:val=""/>
      <w:lvlJc w:val="left"/>
      <w:pPr>
        <w:tabs>
          <w:tab w:val="num" w:pos="2995"/>
        </w:tabs>
        <w:ind w:left="2995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4" w15:restartNumberingAfterBreak="0">
    <w:nsid w:val="0A3C3E26"/>
    <w:multiLevelType w:val="hybridMultilevel"/>
    <w:tmpl w:val="CC407008"/>
    <w:lvl w:ilvl="0" w:tplc="22103EA6">
      <w:start w:val="1"/>
      <w:numFmt w:val="decimal"/>
      <w:pStyle w:val="ListSteps"/>
      <w:lvlText w:val="Step %1"/>
      <w:lvlJc w:val="left"/>
      <w:pPr>
        <w:tabs>
          <w:tab w:val="num" w:pos="2160"/>
        </w:tabs>
        <w:ind w:left="2160" w:hanging="965"/>
      </w:pPr>
      <w:rPr>
        <w:rFonts w:ascii="Arial" w:hAnsi="Arial" w:hint="default"/>
        <w:b/>
        <w:i w:val="0"/>
        <w:sz w:val="18"/>
        <w:szCs w:val="18"/>
        <w:effect w:val="none"/>
      </w:rPr>
    </w:lvl>
    <w:lvl w:ilvl="1" w:tplc="6EC4E896">
      <w:start w:val="4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18"/>
        <w:szCs w:val="18"/>
        <w:effect w:val="none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76C2C68"/>
    <w:multiLevelType w:val="hybridMultilevel"/>
    <w:tmpl w:val="417A6418"/>
    <w:lvl w:ilvl="0" w:tplc="6F928D2E">
      <w:start w:val="1"/>
      <w:numFmt w:val="bullet"/>
      <w:pStyle w:val="Bullet1Last"/>
      <w:lvlText w:val=""/>
      <w:lvlJc w:val="left"/>
      <w:pPr>
        <w:tabs>
          <w:tab w:val="num" w:pos="1555"/>
        </w:tabs>
        <w:ind w:left="1555" w:hanging="360"/>
      </w:pPr>
      <w:rPr>
        <w:rFonts w:ascii="Wingdings" w:hAnsi="Wingdings" w:hint="default"/>
        <w:b w:val="0"/>
        <w:i w:val="0"/>
        <w:sz w:val="18"/>
        <w:szCs w:val="18"/>
      </w:rPr>
    </w:lvl>
    <w:lvl w:ilvl="1" w:tplc="A42825F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5E4E57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88FA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4BEC51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BF966A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0C6C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526B7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E960A0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086565"/>
    <w:multiLevelType w:val="hybridMultilevel"/>
    <w:tmpl w:val="64E88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83B85"/>
    <w:multiLevelType w:val="hybridMultilevel"/>
    <w:tmpl w:val="804AF40A"/>
    <w:lvl w:ilvl="0" w:tplc="7E46B732">
      <w:start w:val="1"/>
      <w:numFmt w:val="none"/>
      <w:pStyle w:val="NoteCaution"/>
      <w:lvlText w:val="Caution"/>
      <w:lvlJc w:val="left"/>
      <w:pPr>
        <w:tabs>
          <w:tab w:val="num" w:pos="2275"/>
        </w:tabs>
        <w:ind w:left="2275" w:hanging="1080"/>
      </w:pPr>
      <w:rPr>
        <w:rFonts w:ascii="Arial" w:hAnsi="Arial" w:hint="default"/>
        <w:b/>
        <w:i w:val="0"/>
        <w:sz w:val="18"/>
        <w:szCs w:val="18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17B2D3D"/>
    <w:multiLevelType w:val="hybridMultilevel"/>
    <w:tmpl w:val="1F2A1A0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9D24B4"/>
    <w:multiLevelType w:val="hybridMultilevel"/>
    <w:tmpl w:val="62ACEA7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B120BCF"/>
    <w:multiLevelType w:val="hybridMultilevel"/>
    <w:tmpl w:val="59BAAB8E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6222C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Symbo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Symbol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Symbol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DC53D0"/>
    <w:multiLevelType w:val="multilevel"/>
    <w:tmpl w:val="B9F0E69A"/>
    <w:lvl w:ilvl="0">
      <w:start w:val="1"/>
      <w:numFmt w:val="lowerLetter"/>
      <w:pStyle w:val="Substepalpha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  <w:sz w:val="20"/>
      </w:rPr>
    </w:lvl>
    <w:lvl w:ilvl="1">
      <w:start w:val="1"/>
      <w:numFmt w:val="lowerRoman"/>
      <w:lvlText w:val="%2."/>
      <w:lvlJc w:val="righ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2" w15:restartNumberingAfterBreak="0">
    <w:nsid w:val="30E21039"/>
    <w:multiLevelType w:val="hybridMultilevel"/>
    <w:tmpl w:val="70469504"/>
    <w:lvl w:ilvl="0" w:tplc="43B6F2E2">
      <w:start w:val="1"/>
      <w:numFmt w:val="bullet"/>
      <w:pStyle w:val="BulletBody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pStyle w:val="Bullet2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6D8331B"/>
    <w:multiLevelType w:val="multilevel"/>
    <w:tmpl w:val="0E6CAB44"/>
    <w:styleLink w:val="BulletRed"/>
    <w:lvl w:ilvl="0">
      <w:start w:val="1"/>
      <w:numFmt w:val="bullet"/>
      <w:pStyle w:val="BulletInstructor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  <w:color w:val="FF000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Wingdings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Wingdings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9524E97"/>
    <w:multiLevelType w:val="hybridMultilevel"/>
    <w:tmpl w:val="1E8C62F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C333169"/>
    <w:multiLevelType w:val="hybridMultilevel"/>
    <w:tmpl w:val="47FE678E"/>
    <w:lvl w:ilvl="0" w:tplc="4560C7F2">
      <w:start w:val="1"/>
      <w:numFmt w:val="bullet"/>
      <w:pStyle w:val="Bullet20"/>
      <w:lvlText w:val="—"/>
      <w:lvlJc w:val="left"/>
      <w:pPr>
        <w:tabs>
          <w:tab w:val="num" w:pos="2160"/>
        </w:tabs>
        <w:ind w:left="2160" w:hanging="605"/>
      </w:pPr>
      <w:rPr>
        <w:rFonts w:ascii="Times" w:hAnsi="Times" w:hint="default"/>
        <w:b w:val="0"/>
        <w:i w:val="0"/>
        <w:sz w:val="22"/>
        <w:szCs w:val="22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5560F"/>
    <w:multiLevelType w:val="hybridMultilevel"/>
    <w:tmpl w:val="62ACEA7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C96F24"/>
    <w:multiLevelType w:val="hybridMultilevel"/>
    <w:tmpl w:val="6130EF20"/>
    <w:lvl w:ilvl="0" w:tplc="FFFFFFFF">
      <w:start w:val="1"/>
      <w:numFmt w:val="bullet"/>
      <w:pStyle w:val="Bullet3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18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5170E0"/>
    <w:multiLevelType w:val="multilevel"/>
    <w:tmpl w:val="AEACAB36"/>
    <w:lvl w:ilvl="0">
      <w:start w:val="1"/>
      <w:numFmt w:val="lowerLetter"/>
      <w:pStyle w:val="NoteTip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56" w:hanging="576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19" w15:restartNumberingAfterBreak="0">
    <w:nsid w:val="4E1A1244"/>
    <w:multiLevelType w:val="multilevel"/>
    <w:tmpl w:val="0E6CAB44"/>
    <w:numStyleLink w:val="BulletRed"/>
  </w:abstractNum>
  <w:abstractNum w:abstractNumId="20" w15:restartNumberingAfterBreak="0">
    <w:nsid w:val="52281CA3"/>
    <w:multiLevelType w:val="hybridMultilevel"/>
    <w:tmpl w:val="E67E2462"/>
    <w:lvl w:ilvl="0" w:tplc="22103EA6">
      <w:start w:val="1"/>
      <w:numFmt w:val="bullet"/>
      <w:pStyle w:val="BulletCheckbox"/>
      <w:lvlText w:val=""/>
      <w:lvlJc w:val="left"/>
      <w:pPr>
        <w:tabs>
          <w:tab w:val="num" w:pos="1555"/>
        </w:tabs>
        <w:ind w:left="1555" w:hanging="360"/>
      </w:pPr>
      <w:rPr>
        <w:rFonts w:ascii="Wingdings" w:hAnsi="Wingdings" w:hint="default"/>
        <w:sz w:val="18"/>
        <w:szCs w:val="18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764AF9"/>
    <w:multiLevelType w:val="hybridMultilevel"/>
    <w:tmpl w:val="62ACEA7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778712D"/>
    <w:multiLevelType w:val="hybridMultilevel"/>
    <w:tmpl w:val="DD3A7A8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0E44A5C"/>
    <w:multiLevelType w:val="hybridMultilevel"/>
    <w:tmpl w:val="62ACEA7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6B0365D"/>
    <w:multiLevelType w:val="hybridMultilevel"/>
    <w:tmpl w:val="62ACEA7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3804F6C"/>
    <w:multiLevelType w:val="multilevel"/>
    <w:tmpl w:val="18724CDC"/>
    <w:lvl w:ilvl="0">
      <w:start w:val="1"/>
      <w:numFmt w:val="decimal"/>
      <w:pStyle w:val="QuestionStem"/>
      <w:lvlText w:val="Q%1)"/>
      <w:lvlJc w:val="left"/>
      <w:pPr>
        <w:tabs>
          <w:tab w:val="num" w:pos="1915"/>
        </w:tabs>
        <w:ind w:left="1915" w:hanging="720"/>
      </w:pPr>
      <w:rPr>
        <w:rFonts w:ascii="Times" w:hAnsi="Times" w:hint="default"/>
        <w:b w:val="0"/>
        <w:i w:val="0"/>
        <w:sz w:val="22"/>
        <w:szCs w:val="22"/>
      </w:rPr>
    </w:lvl>
    <w:lvl w:ilvl="1">
      <w:start w:val="1"/>
      <w:numFmt w:val="upperLetter"/>
      <w:lvlText w:val="%2."/>
      <w:lvlJc w:val="left"/>
      <w:pPr>
        <w:tabs>
          <w:tab w:val="num" w:pos="2275"/>
        </w:tabs>
        <w:ind w:left="1915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95"/>
        </w:tabs>
        <w:ind w:left="2635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num" w:pos="3715"/>
        </w:tabs>
        <w:ind w:left="3355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4435"/>
        </w:tabs>
        <w:ind w:left="4075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num" w:pos="5155"/>
        </w:tabs>
        <w:ind w:left="4795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num" w:pos="5875"/>
        </w:tabs>
        <w:ind w:left="5515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6595"/>
        </w:tabs>
        <w:ind w:left="6235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7315"/>
        </w:tabs>
        <w:ind w:left="6955" w:firstLine="0"/>
      </w:pPr>
      <w:rPr>
        <w:rFonts w:hint="default"/>
      </w:rPr>
    </w:lvl>
  </w:abstractNum>
  <w:abstractNum w:abstractNumId="26" w15:restartNumberingAfterBreak="0">
    <w:nsid w:val="7CD96867"/>
    <w:multiLevelType w:val="hybridMultilevel"/>
    <w:tmpl w:val="0B3696EC"/>
    <w:lvl w:ilvl="0" w:tplc="763416BA">
      <w:start w:val="1"/>
      <w:numFmt w:val="lowerLetter"/>
      <w:lvlText w:val="%1."/>
      <w:lvlJc w:val="left"/>
      <w:pPr>
        <w:ind w:left="108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97324145">
    <w:abstractNumId w:val="12"/>
  </w:num>
  <w:num w:numId="2" w16cid:durableId="814614328">
    <w:abstractNumId w:val="12"/>
  </w:num>
  <w:num w:numId="3" w16cid:durableId="1133787298">
    <w:abstractNumId w:val="2"/>
  </w:num>
  <w:num w:numId="4" w16cid:durableId="652299862">
    <w:abstractNumId w:val="18"/>
  </w:num>
  <w:num w:numId="5" w16cid:durableId="27933900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85501569">
    <w:abstractNumId w:val="25"/>
  </w:num>
  <w:num w:numId="7" w16cid:durableId="263613390">
    <w:abstractNumId w:val="4"/>
  </w:num>
  <w:num w:numId="8" w16cid:durableId="1317415957">
    <w:abstractNumId w:val="5"/>
  </w:num>
  <w:num w:numId="9" w16cid:durableId="1023824252">
    <w:abstractNumId w:val="0"/>
  </w:num>
  <w:num w:numId="10" w16cid:durableId="1058627130">
    <w:abstractNumId w:val="15"/>
  </w:num>
  <w:num w:numId="11" w16cid:durableId="1886717913">
    <w:abstractNumId w:val="17"/>
  </w:num>
  <w:num w:numId="12" w16cid:durableId="1102381596">
    <w:abstractNumId w:val="20"/>
  </w:num>
  <w:num w:numId="13" w16cid:durableId="942687163">
    <w:abstractNumId w:val="7"/>
  </w:num>
  <w:num w:numId="14" w16cid:durableId="563956981">
    <w:abstractNumId w:val="13"/>
  </w:num>
  <w:num w:numId="15" w16cid:durableId="480316973">
    <w:abstractNumId w:val="19"/>
  </w:num>
  <w:num w:numId="16" w16cid:durableId="1994605186">
    <w:abstractNumId w:val="11"/>
  </w:num>
  <w:num w:numId="17" w16cid:durableId="2133329798">
    <w:abstractNumId w:val="11"/>
  </w:num>
  <w:num w:numId="18" w16cid:durableId="1031107504">
    <w:abstractNumId w:val="10"/>
  </w:num>
  <w:num w:numId="19" w16cid:durableId="1855729093">
    <w:abstractNumId w:val="24"/>
  </w:num>
  <w:num w:numId="20" w16cid:durableId="771051631">
    <w:abstractNumId w:val="14"/>
  </w:num>
  <w:num w:numId="21" w16cid:durableId="430591896">
    <w:abstractNumId w:val="16"/>
  </w:num>
  <w:num w:numId="22" w16cid:durableId="261765635">
    <w:abstractNumId w:val="6"/>
  </w:num>
  <w:num w:numId="23" w16cid:durableId="1290630879">
    <w:abstractNumId w:val="23"/>
  </w:num>
  <w:num w:numId="24" w16cid:durableId="1796680883">
    <w:abstractNumId w:val="9"/>
  </w:num>
  <w:num w:numId="25" w16cid:durableId="1707291207">
    <w:abstractNumId w:val="26"/>
  </w:num>
  <w:num w:numId="26" w16cid:durableId="363016918">
    <w:abstractNumId w:val="22"/>
  </w:num>
  <w:num w:numId="27" w16cid:durableId="1344091147">
    <w:abstractNumId w:val="21"/>
  </w:num>
  <w:num w:numId="28" w16cid:durableId="1777939243">
    <w:abstractNumId w:val="1"/>
  </w:num>
  <w:num w:numId="29" w16cid:durableId="2015497232">
    <w:abstractNumId w:val="8"/>
  </w:num>
  <w:num w:numId="30" w16cid:durableId="188763878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hideGrammaticalErrors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US" w:vendorID="64" w:dllVersion="0" w:nlCheck="1" w:checkStyle="0"/>
  <w:proofState w:spelling="clean" w:grammar="clean"/>
  <w:attachedTemplate r:id="rId1"/>
  <w:stylePaneFormatFilter w:val="B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1" w:visibleStyles="0" w:alternateStyleNames="1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61__i" w:val="H4sIAAAAAAAEAKtWckksSQxILCpxzi/NK1GyMqwFAAEhoTITAAAA"/>
    <w:docVar w:name="__grammarly61_1" w:val="H4sIAAAAAAAEAKtWcslPLs1NzSvxTFGyUkoxNLYwsDRI1k20SDXSNTEyNNdNMjQx0001MzexMDU2S0o1SlbSUQpOLS7OzM8DaTEyrwUADtWx8EQAAAA="/>
  </w:docVars>
  <w:rsids>
    <w:rsidRoot w:val="005B79EC"/>
    <w:rsid w:val="00000689"/>
    <w:rsid w:val="00001A22"/>
    <w:rsid w:val="00001ACA"/>
    <w:rsid w:val="00001FDE"/>
    <w:rsid w:val="00002240"/>
    <w:rsid w:val="000023EE"/>
    <w:rsid w:val="0000249D"/>
    <w:rsid w:val="00002661"/>
    <w:rsid w:val="00004DA5"/>
    <w:rsid w:val="00004E87"/>
    <w:rsid w:val="00005F73"/>
    <w:rsid w:val="00006831"/>
    <w:rsid w:val="0000703A"/>
    <w:rsid w:val="0000780F"/>
    <w:rsid w:val="00007935"/>
    <w:rsid w:val="00012128"/>
    <w:rsid w:val="00012153"/>
    <w:rsid w:val="00015285"/>
    <w:rsid w:val="00015918"/>
    <w:rsid w:val="0002061E"/>
    <w:rsid w:val="00020C10"/>
    <w:rsid w:val="00024CD1"/>
    <w:rsid w:val="0002517F"/>
    <w:rsid w:val="0002526F"/>
    <w:rsid w:val="000253A7"/>
    <w:rsid w:val="0002606B"/>
    <w:rsid w:val="00027AA3"/>
    <w:rsid w:val="0003055C"/>
    <w:rsid w:val="00030BC1"/>
    <w:rsid w:val="00030DE3"/>
    <w:rsid w:val="00031D32"/>
    <w:rsid w:val="000320A4"/>
    <w:rsid w:val="000340EF"/>
    <w:rsid w:val="00034113"/>
    <w:rsid w:val="0003764C"/>
    <w:rsid w:val="00040783"/>
    <w:rsid w:val="00041A7D"/>
    <w:rsid w:val="00041CFC"/>
    <w:rsid w:val="000421BB"/>
    <w:rsid w:val="00042A5B"/>
    <w:rsid w:val="00043121"/>
    <w:rsid w:val="000433F4"/>
    <w:rsid w:val="0004459F"/>
    <w:rsid w:val="00045181"/>
    <w:rsid w:val="00045687"/>
    <w:rsid w:val="00045CC1"/>
    <w:rsid w:val="000478AA"/>
    <w:rsid w:val="0005149F"/>
    <w:rsid w:val="00051547"/>
    <w:rsid w:val="0005174B"/>
    <w:rsid w:val="00052967"/>
    <w:rsid w:val="00052DE0"/>
    <w:rsid w:val="00054C53"/>
    <w:rsid w:val="00055EFE"/>
    <w:rsid w:val="000573EE"/>
    <w:rsid w:val="00057FE9"/>
    <w:rsid w:val="000612D4"/>
    <w:rsid w:val="00061E11"/>
    <w:rsid w:val="000637AE"/>
    <w:rsid w:val="0006523D"/>
    <w:rsid w:val="00065553"/>
    <w:rsid w:val="00065B6F"/>
    <w:rsid w:val="00065BAD"/>
    <w:rsid w:val="00066EE8"/>
    <w:rsid w:val="00067412"/>
    <w:rsid w:val="00067E0F"/>
    <w:rsid w:val="000729F8"/>
    <w:rsid w:val="00080BB6"/>
    <w:rsid w:val="0008242C"/>
    <w:rsid w:val="00084DB0"/>
    <w:rsid w:val="00085DA6"/>
    <w:rsid w:val="00085F6D"/>
    <w:rsid w:val="00086593"/>
    <w:rsid w:val="00086760"/>
    <w:rsid w:val="00086F78"/>
    <w:rsid w:val="000871D1"/>
    <w:rsid w:val="00087D3A"/>
    <w:rsid w:val="00090622"/>
    <w:rsid w:val="00090E57"/>
    <w:rsid w:val="0009119B"/>
    <w:rsid w:val="00091F74"/>
    <w:rsid w:val="0009229F"/>
    <w:rsid w:val="00094D69"/>
    <w:rsid w:val="00095392"/>
    <w:rsid w:val="000960A7"/>
    <w:rsid w:val="000966B5"/>
    <w:rsid w:val="000975B1"/>
    <w:rsid w:val="00097824"/>
    <w:rsid w:val="00097945"/>
    <w:rsid w:val="000A144B"/>
    <w:rsid w:val="000A2B92"/>
    <w:rsid w:val="000A31E1"/>
    <w:rsid w:val="000A3AE1"/>
    <w:rsid w:val="000A50AE"/>
    <w:rsid w:val="000A59CF"/>
    <w:rsid w:val="000A6EBC"/>
    <w:rsid w:val="000B1053"/>
    <w:rsid w:val="000B1F73"/>
    <w:rsid w:val="000B2633"/>
    <w:rsid w:val="000B4756"/>
    <w:rsid w:val="000B52FB"/>
    <w:rsid w:val="000C0EB0"/>
    <w:rsid w:val="000C0EF4"/>
    <w:rsid w:val="000C1B64"/>
    <w:rsid w:val="000C461B"/>
    <w:rsid w:val="000C4DDB"/>
    <w:rsid w:val="000C6229"/>
    <w:rsid w:val="000C735A"/>
    <w:rsid w:val="000D05C4"/>
    <w:rsid w:val="000D08EE"/>
    <w:rsid w:val="000D11F4"/>
    <w:rsid w:val="000D1C2E"/>
    <w:rsid w:val="000D25BE"/>
    <w:rsid w:val="000D267C"/>
    <w:rsid w:val="000D2A3A"/>
    <w:rsid w:val="000D41D7"/>
    <w:rsid w:val="000D4C49"/>
    <w:rsid w:val="000D4F61"/>
    <w:rsid w:val="000D5547"/>
    <w:rsid w:val="000D60D5"/>
    <w:rsid w:val="000D75A4"/>
    <w:rsid w:val="000E025B"/>
    <w:rsid w:val="000E0488"/>
    <w:rsid w:val="000E0C63"/>
    <w:rsid w:val="000E1B7D"/>
    <w:rsid w:val="000E2797"/>
    <w:rsid w:val="000E35B5"/>
    <w:rsid w:val="000E4C8A"/>
    <w:rsid w:val="000E5576"/>
    <w:rsid w:val="000E5B51"/>
    <w:rsid w:val="000E5DBF"/>
    <w:rsid w:val="000E5F2D"/>
    <w:rsid w:val="000E659D"/>
    <w:rsid w:val="000E6BBA"/>
    <w:rsid w:val="000E7E83"/>
    <w:rsid w:val="000F0A35"/>
    <w:rsid w:val="000F15E4"/>
    <w:rsid w:val="000F2488"/>
    <w:rsid w:val="000F3CF8"/>
    <w:rsid w:val="000F4610"/>
    <w:rsid w:val="000F4CE8"/>
    <w:rsid w:val="000F52FF"/>
    <w:rsid w:val="000F6152"/>
    <w:rsid w:val="000F639F"/>
    <w:rsid w:val="00100F51"/>
    <w:rsid w:val="00101FEC"/>
    <w:rsid w:val="001026D6"/>
    <w:rsid w:val="0010466E"/>
    <w:rsid w:val="00106D4C"/>
    <w:rsid w:val="00107623"/>
    <w:rsid w:val="001079EF"/>
    <w:rsid w:val="00107B23"/>
    <w:rsid w:val="00113F82"/>
    <w:rsid w:val="001140EF"/>
    <w:rsid w:val="001145A6"/>
    <w:rsid w:val="00116AAF"/>
    <w:rsid w:val="00116B48"/>
    <w:rsid w:val="00117007"/>
    <w:rsid w:val="00121537"/>
    <w:rsid w:val="0012209F"/>
    <w:rsid w:val="001228BC"/>
    <w:rsid w:val="00122D1D"/>
    <w:rsid w:val="00122F9B"/>
    <w:rsid w:val="0012314A"/>
    <w:rsid w:val="0012737D"/>
    <w:rsid w:val="00127EA8"/>
    <w:rsid w:val="00127FBD"/>
    <w:rsid w:val="00130089"/>
    <w:rsid w:val="001305FA"/>
    <w:rsid w:val="0013075D"/>
    <w:rsid w:val="001307DD"/>
    <w:rsid w:val="00132CD5"/>
    <w:rsid w:val="00134396"/>
    <w:rsid w:val="001348BF"/>
    <w:rsid w:val="00135399"/>
    <w:rsid w:val="00135BE2"/>
    <w:rsid w:val="001361F7"/>
    <w:rsid w:val="00136307"/>
    <w:rsid w:val="00136B51"/>
    <w:rsid w:val="00137C36"/>
    <w:rsid w:val="001404B1"/>
    <w:rsid w:val="00141BBA"/>
    <w:rsid w:val="00141E00"/>
    <w:rsid w:val="00143022"/>
    <w:rsid w:val="00145B81"/>
    <w:rsid w:val="00145C8D"/>
    <w:rsid w:val="001463DB"/>
    <w:rsid w:val="00147820"/>
    <w:rsid w:val="001525B8"/>
    <w:rsid w:val="0015428B"/>
    <w:rsid w:val="00154BFB"/>
    <w:rsid w:val="00156B32"/>
    <w:rsid w:val="00156BD2"/>
    <w:rsid w:val="001600CF"/>
    <w:rsid w:val="0016230A"/>
    <w:rsid w:val="001625FD"/>
    <w:rsid w:val="0016300F"/>
    <w:rsid w:val="00163428"/>
    <w:rsid w:val="00164AB1"/>
    <w:rsid w:val="00165CC2"/>
    <w:rsid w:val="00166140"/>
    <w:rsid w:val="00167106"/>
    <w:rsid w:val="00172481"/>
    <w:rsid w:val="0017280F"/>
    <w:rsid w:val="00173411"/>
    <w:rsid w:val="00173682"/>
    <w:rsid w:val="001737E4"/>
    <w:rsid w:val="00174892"/>
    <w:rsid w:val="00174BBC"/>
    <w:rsid w:val="00175EF2"/>
    <w:rsid w:val="001762FC"/>
    <w:rsid w:val="00176512"/>
    <w:rsid w:val="00176D7F"/>
    <w:rsid w:val="00176F6A"/>
    <w:rsid w:val="00177392"/>
    <w:rsid w:val="00177662"/>
    <w:rsid w:val="00177747"/>
    <w:rsid w:val="001814B7"/>
    <w:rsid w:val="00181DF7"/>
    <w:rsid w:val="00183282"/>
    <w:rsid w:val="00183D83"/>
    <w:rsid w:val="001842E0"/>
    <w:rsid w:val="001853D6"/>
    <w:rsid w:val="00187E59"/>
    <w:rsid w:val="00190AC7"/>
    <w:rsid w:val="00191834"/>
    <w:rsid w:val="00192160"/>
    <w:rsid w:val="001926F1"/>
    <w:rsid w:val="00194B71"/>
    <w:rsid w:val="001963F2"/>
    <w:rsid w:val="00197057"/>
    <w:rsid w:val="001A07CD"/>
    <w:rsid w:val="001A1C3E"/>
    <w:rsid w:val="001A3DA1"/>
    <w:rsid w:val="001A68FA"/>
    <w:rsid w:val="001A72DB"/>
    <w:rsid w:val="001A74EA"/>
    <w:rsid w:val="001A7ABE"/>
    <w:rsid w:val="001B0B80"/>
    <w:rsid w:val="001B1EA6"/>
    <w:rsid w:val="001B2BE5"/>
    <w:rsid w:val="001B4917"/>
    <w:rsid w:val="001B4CE5"/>
    <w:rsid w:val="001B645A"/>
    <w:rsid w:val="001B67D6"/>
    <w:rsid w:val="001B7032"/>
    <w:rsid w:val="001B7346"/>
    <w:rsid w:val="001B7DB0"/>
    <w:rsid w:val="001C0950"/>
    <w:rsid w:val="001C12C6"/>
    <w:rsid w:val="001C157C"/>
    <w:rsid w:val="001C36C1"/>
    <w:rsid w:val="001C3E4F"/>
    <w:rsid w:val="001C4065"/>
    <w:rsid w:val="001C4FF7"/>
    <w:rsid w:val="001C633D"/>
    <w:rsid w:val="001C6550"/>
    <w:rsid w:val="001C678A"/>
    <w:rsid w:val="001C6CE9"/>
    <w:rsid w:val="001C713F"/>
    <w:rsid w:val="001D0B77"/>
    <w:rsid w:val="001D0F17"/>
    <w:rsid w:val="001D119A"/>
    <w:rsid w:val="001D1F22"/>
    <w:rsid w:val="001D30D4"/>
    <w:rsid w:val="001D3155"/>
    <w:rsid w:val="001D3B3F"/>
    <w:rsid w:val="001D3BCB"/>
    <w:rsid w:val="001D3CD9"/>
    <w:rsid w:val="001D4A82"/>
    <w:rsid w:val="001D50D2"/>
    <w:rsid w:val="001D545A"/>
    <w:rsid w:val="001D73F8"/>
    <w:rsid w:val="001E0A3F"/>
    <w:rsid w:val="001E0ADA"/>
    <w:rsid w:val="001E108B"/>
    <w:rsid w:val="001E1EC2"/>
    <w:rsid w:val="001E23F3"/>
    <w:rsid w:val="001E3800"/>
    <w:rsid w:val="001E7064"/>
    <w:rsid w:val="001E7B97"/>
    <w:rsid w:val="001E7E00"/>
    <w:rsid w:val="001F02F5"/>
    <w:rsid w:val="001F09DB"/>
    <w:rsid w:val="001F0EAA"/>
    <w:rsid w:val="001F0F39"/>
    <w:rsid w:val="001F23AC"/>
    <w:rsid w:val="001F3663"/>
    <w:rsid w:val="001F463C"/>
    <w:rsid w:val="001F516A"/>
    <w:rsid w:val="001F52FE"/>
    <w:rsid w:val="001F56AF"/>
    <w:rsid w:val="001F676D"/>
    <w:rsid w:val="001F69A5"/>
    <w:rsid w:val="001F6E6F"/>
    <w:rsid w:val="001F75F0"/>
    <w:rsid w:val="00200ABB"/>
    <w:rsid w:val="002018DF"/>
    <w:rsid w:val="00201BD3"/>
    <w:rsid w:val="00203853"/>
    <w:rsid w:val="00203883"/>
    <w:rsid w:val="00203F76"/>
    <w:rsid w:val="0020496F"/>
    <w:rsid w:val="00211026"/>
    <w:rsid w:val="002112CC"/>
    <w:rsid w:val="00211635"/>
    <w:rsid w:val="00212EF0"/>
    <w:rsid w:val="002130E3"/>
    <w:rsid w:val="00214CC7"/>
    <w:rsid w:val="00214EBD"/>
    <w:rsid w:val="00214F99"/>
    <w:rsid w:val="00216132"/>
    <w:rsid w:val="00217261"/>
    <w:rsid w:val="002209AD"/>
    <w:rsid w:val="002222FE"/>
    <w:rsid w:val="002224A2"/>
    <w:rsid w:val="0022497E"/>
    <w:rsid w:val="00225E0E"/>
    <w:rsid w:val="00226362"/>
    <w:rsid w:val="002263CC"/>
    <w:rsid w:val="00226D7B"/>
    <w:rsid w:val="00226FCF"/>
    <w:rsid w:val="00230F42"/>
    <w:rsid w:val="002336F4"/>
    <w:rsid w:val="00233E0D"/>
    <w:rsid w:val="002346ED"/>
    <w:rsid w:val="002369A3"/>
    <w:rsid w:val="00236AD0"/>
    <w:rsid w:val="00236C12"/>
    <w:rsid w:val="00236D55"/>
    <w:rsid w:val="0024024B"/>
    <w:rsid w:val="002402EF"/>
    <w:rsid w:val="002403A3"/>
    <w:rsid w:val="00240567"/>
    <w:rsid w:val="002416E6"/>
    <w:rsid w:val="00241B85"/>
    <w:rsid w:val="002425B1"/>
    <w:rsid w:val="002435D2"/>
    <w:rsid w:val="00243792"/>
    <w:rsid w:val="00244683"/>
    <w:rsid w:val="002458F7"/>
    <w:rsid w:val="00247164"/>
    <w:rsid w:val="00247D91"/>
    <w:rsid w:val="0025005C"/>
    <w:rsid w:val="0025109F"/>
    <w:rsid w:val="00251165"/>
    <w:rsid w:val="00251218"/>
    <w:rsid w:val="0025256A"/>
    <w:rsid w:val="00252BF8"/>
    <w:rsid w:val="00254069"/>
    <w:rsid w:val="00254190"/>
    <w:rsid w:val="00255C74"/>
    <w:rsid w:val="002564A7"/>
    <w:rsid w:val="00256F29"/>
    <w:rsid w:val="00262AD6"/>
    <w:rsid w:val="00262E8C"/>
    <w:rsid w:val="00263078"/>
    <w:rsid w:val="00264960"/>
    <w:rsid w:val="00264BBC"/>
    <w:rsid w:val="00265D0E"/>
    <w:rsid w:val="00270303"/>
    <w:rsid w:val="00270B69"/>
    <w:rsid w:val="00272484"/>
    <w:rsid w:val="002728E6"/>
    <w:rsid w:val="00274D35"/>
    <w:rsid w:val="00275264"/>
    <w:rsid w:val="0027584F"/>
    <w:rsid w:val="002759F1"/>
    <w:rsid w:val="00276DDD"/>
    <w:rsid w:val="00277DA3"/>
    <w:rsid w:val="00280686"/>
    <w:rsid w:val="002806C9"/>
    <w:rsid w:val="0028118F"/>
    <w:rsid w:val="002819DB"/>
    <w:rsid w:val="00283526"/>
    <w:rsid w:val="00283A8D"/>
    <w:rsid w:val="00283BB0"/>
    <w:rsid w:val="00284B56"/>
    <w:rsid w:val="00284EF0"/>
    <w:rsid w:val="0028545D"/>
    <w:rsid w:val="00285E1A"/>
    <w:rsid w:val="002871ED"/>
    <w:rsid w:val="00287274"/>
    <w:rsid w:val="002878B7"/>
    <w:rsid w:val="00287ED4"/>
    <w:rsid w:val="00292FF2"/>
    <w:rsid w:val="0029417E"/>
    <w:rsid w:val="00295221"/>
    <w:rsid w:val="00295ED0"/>
    <w:rsid w:val="00296511"/>
    <w:rsid w:val="0029667F"/>
    <w:rsid w:val="002968B5"/>
    <w:rsid w:val="0029699B"/>
    <w:rsid w:val="00296CDF"/>
    <w:rsid w:val="002A0E0C"/>
    <w:rsid w:val="002A2F6D"/>
    <w:rsid w:val="002A32E7"/>
    <w:rsid w:val="002A36FD"/>
    <w:rsid w:val="002A4175"/>
    <w:rsid w:val="002A52F6"/>
    <w:rsid w:val="002A59D2"/>
    <w:rsid w:val="002A78CB"/>
    <w:rsid w:val="002B0290"/>
    <w:rsid w:val="002B081D"/>
    <w:rsid w:val="002B122C"/>
    <w:rsid w:val="002B3BE4"/>
    <w:rsid w:val="002B486F"/>
    <w:rsid w:val="002B4DC7"/>
    <w:rsid w:val="002B6FC7"/>
    <w:rsid w:val="002B7C4C"/>
    <w:rsid w:val="002C0207"/>
    <w:rsid w:val="002C1046"/>
    <w:rsid w:val="002C1A67"/>
    <w:rsid w:val="002C1AA3"/>
    <w:rsid w:val="002C2A65"/>
    <w:rsid w:val="002C349D"/>
    <w:rsid w:val="002C4639"/>
    <w:rsid w:val="002C7704"/>
    <w:rsid w:val="002D3B35"/>
    <w:rsid w:val="002D3D32"/>
    <w:rsid w:val="002D4321"/>
    <w:rsid w:val="002D44DB"/>
    <w:rsid w:val="002D62AF"/>
    <w:rsid w:val="002D6644"/>
    <w:rsid w:val="002D73C0"/>
    <w:rsid w:val="002D773A"/>
    <w:rsid w:val="002E001E"/>
    <w:rsid w:val="002E0CEB"/>
    <w:rsid w:val="002E1718"/>
    <w:rsid w:val="002E1BEA"/>
    <w:rsid w:val="002E1F8E"/>
    <w:rsid w:val="002E3343"/>
    <w:rsid w:val="002E3F8A"/>
    <w:rsid w:val="002E488C"/>
    <w:rsid w:val="002E7A0C"/>
    <w:rsid w:val="002F02AD"/>
    <w:rsid w:val="002F0749"/>
    <w:rsid w:val="002F17CE"/>
    <w:rsid w:val="002F2AE3"/>
    <w:rsid w:val="002F2AFD"/>
    <w:rsid w:val="002F3DC9"/>
    <w:rsid w:val="002F677E"/>
    <w:rsid w:val="002F67A8"/>
    <w:rsid w:val="002F685E"/>
    <w:rsid w:val="0030079E"/>
    <w:rsid w:val="003035BC"/>
    <w:rsid w:val="00303D04"/>
    <w:rsid w:val="00303D0B"/>
    <w:rsid w:val="00304D31"/>
    <w:rsid w:val="003057AE"/>
    <w:rsid w:val="00305B8A"/>
    <w:rsid w:val="00306D75"/>
    <w:rsid w:val="00310B4D"/>
    <w:rsid w:val="0031340E"/>
    <w:rsid w:val="00315336"/>
    <w:rsid w:val="00315B5B"/>
    <w:rsid w:val="003164B1"/>
    <w:rsid w:val="003165E1"/>
    <w:rsid w:val="003174EA"/>
    <w:rsid w:val="003204FC"/>
    <w:rsid w:val="0032180D"/>
    <w:rsid w:val="00321E14"/>
    <w:rsid w:val="00322B39"/>
    <w:rsid w:val="00322E57"/>
    <w:rsid w:val="00323025"/>
    <w:rsid w:val="00323324"/>
    <w:rsid w:val="00323538"/>
    <w:rsid w:val="00323ECB"/>
    <w:rsid w:val="003245A9"/>
    <w:rsid w:val="003256F8"/>
    <w:rsid w:val="00325D71"/>
    <w:rsid w:val="00326F0B"/>
    <w:rsid w:val="00327C3A"/>
    <w:rsid w:val="003320FD"/>
    <w:rsid w:val="0033272A"/>
    <w:rsid w:val="00332DCB"/>
    <w:rsid w:val="00333896"/>
    <w:rsid w:val="00333C27"/>
    <w:rsid w:val="0033409E"/>
    <w:rsid w:val="0033573A"/>
    <w:rsid w:val="00342327"/>
    <w:rsid w:val="00344976"/>
    <w:rsid w:val="003455CD"/>
    <w:rsid w:val="003462B4"/>
    <w:rsid w:val="003473A5"/>
    <w:rsid w:val="003504BE"/>
    <w:rsid w:val="0035323F"/>
    <w:rsid w:val="0035437B"/>
    <w:rsid w:val="003551FA"/>
    <w:rsid w:val="003552AF"/>
    <w:rsid w:val="00355574"/>
    <w:rsid w:val="00355596"/>
    <w:rsid w:val="0036013D"/>
    <w:rsid w:val="003609B3"/>
    <w:rsid w:val="00361778"/>
    <w:rsid w:val="00361F47"/>
    <w:rsid w:val="003621B3"/>
    <w:rsid w:val="00362580"/>
    <w:rsid w:val="00362957"/>
    <w:rsid w:val="00362E4E"/>
    <w:rsid w:val="00363326"/>
    <w:rsid w:val="00363CC6"/>
    <w:rsid w:val="00363F25"/>
    <w:rsid w:val="00364CF0"/>
    <w:rsid w:val="00366180"/>
    <w:rsid w:val="00367782"/>
    <w:rsid w:val="003677C1"/>
    <w:rsid w:val="00367E2A"/>
    <w:rsid w:val="0037070D"/>
    <w:rsid w:val="00370792"/>
    <w:rsid w:val="00370B6A"/>
    <w:rsid w:val="00371263"/>
    <w:rsid w:val="00372B1C"/>
    <w:rsid w:val="0037419E"/>
    <w:rsid w:val="00374C5D"/>
    <w:rsid w:val="00374E92"/>
    <w:rsid w:val="00376F7D"/>
    <w:rsid w:val="00377015"/>
    <w:rsid w:val="00380056"/>
    <w:rsid w:val="00380D1A"/>
    <w:rsid w:val="00382F7C"/>
    <w:rsid w:val="00384391"/>
    <w:rsid w:val="00384F06"/>
    <w:rsid w:val="003863C4"/>
    <w:rsid w:val="00386752"/>
    <w:rsid w:val="00386F23"/>
    <w:rsid w:val="00387D22"/>
    <w:rsid w:val="00390657"/>
    <w:rsid w:val="00391AC9"/>
    <w:rsid w:val="00394D2E"/>
    <w:rsid w:val="003953A3"/>
    <w:rsid w:val="00395AE3"/>
    <w:rsid w:val="00396188"/>
    <w:rsid w:val="003A0D95"/>
    <w:rsid w:val="003A13B4"/>
    <w:rsid w:val="003A13C6"/>
    <w:rsid w:val="003A1F0E"/>
    <w:rsid w:val="003A2257"/>
    <w:rsid w:val="003A3748"/>
    <w:rsid w:val="003A474F"/>
    <w:rsid w:val="003A4BA3"/>
    <w:rsid w:val="003A5A1C"/>
    <w:rsid w:val="003A5ABC"/>
    <w:rsid w:val="003A5B71"/>
    <w:rsid w:val="003A5C9C"/>
    <w:rsid w:val="003A5F41"/>
    <w:rsid w:val="003A708C"/>
    <w:rsid w:val="003A7F71"/>
    <w:rsid w:val="003B0020"/>
    <w:rsid w:val="003B2189"/>
    <w:rsid w:val="003B3193"/>
    <w:rsid w:val="003B49E6"/>
    <w:rsid w:val="003B4B9F"/>
    <w:rsid w:val="003B6B20"/>
    <w:rsid w:val="003B6EF0"/>
    <w:rsid w:val="003B770E"/>
    <w:rsid w:val="003C0918"/>
    <w:rsid w:val="003C13BB"/>
    <w:rsid w:val="003C1854"/>
    <w:rsid w:val="003C1F72"/>
    <w:rsid w:val="003C202C"/>
    <w:rsid w:val="003C29D2"/>
    <w:rsid w:val="003C2D0B"/>
    <w:rsid w:val="003C35BF"/>
    <w:rsid w:val="003C5986"/>
    <w:rsid w:val="003C5D1B"/>
    <w:rsid w:val="003C5F01"/>
    <w:rsid w:val="003C6097"/>
    <w:rsid w:val="003C719B"/>
    <w:rsid w:val="003D0A6D"/>
    <w:rsid w:val="003D266D"/>
    <w:rsid w:val="003D2F03"/>
    <w:rsid w:val="003D312F"/>
    <w:rsid w:val="003D470C"/>
    <w:rsid w:val="003D5723"/>
    <w:rsid w:val="003D5962"/>
    <w:rsid w:val="003D59F1"/>
    <w:rsid w:val="003D6034"/>
    <w:rsid w:val="003D6109"/>
    <w:rsid w:val="003D66A1"/>
    <w:rsid w:val="003D7A9D"/>
    <w:rsid w:val="003D7EA5"/>
    <w:rsid w:val="003E1226"/>
    <w:rsid w:val="003E168C"/>
    <w:rsid w:val="003E1DE9"/>
    <w:rsid w:val="003E3DC6"/>
    <w:rsid w:val="003E3FC7"/>
    <w:rsid w:val="003E42A6"/>
    <w:rsid w:val="003E43CC"/>
    <w:rsid w:val="003E5689"/>
    <w:rsid w:val="003E6AEE"/>
    <w:rsid w:val="003E6C83"/>
    <w:rsid w:val="003E7006"/>
    <w:rsid w:val="003E711F"/>
    <w:rsid w:val="003E77E7"/>
    <w:rsid w:val="003F2C65"/>
    <w:rsid w:val="003F33FB"/>
    <w:rsid w:val="003F3452"/>
    <w:rsid w:val="003F55B3"/>
    <w:rsid w:val="003F6089"/>
    <w:rsid w:val="003F666F"/>
    <w:rsid w:val="003F6899"/>
    <w:rsid w:val="003F6ECE"/>
    <w:rsid w:val="00400A91"/>
    <w:rsid w:val="00400B24"/>
    <w:rsid w:val="00401C16"/>
    <w:rsid w:val="004025C8"/>
    <w:rsid w:val="004047AF"/>
    <w:rsid w:val="00407C3A"/>
    <w:rsid w:val="00407ECD"/>
    <w:rsid w:val="00407F57"/>
    <w:rsid w:val="00410954"/>
    <w:rsid w:val="00411102"/>
    <w:rsid w:val="004113D9"/>
    <w:rsid w:val="00411870"/>
    <w:rsid w:val="004119AC"/>
    <w:rsid w:val="0041268E"/>
    <w:rsid w:val="0041277A"/>
    <w:rsid w:val="00414369"/>
    <w:rsid w:val="00414ED0"/>
    <w:rsid w:val="004159A1"/>
    <w:rsid w:val="00415A0D"/>
    <w:rsid w:val="00415F24"/>
    <w:rsid w:val="00416CC4"/>
    <w:rsid w:val="00417376"/>
    <w:rsid w:val="00417766"/>
    <w:rsid w:val="00417A3F"/>
    <w:rsid w:val="00417CCA"/>
    <w:rsid w:val="004203C6"/>
    <w:rsid w:val="00426067"/>
    <w:rsid w:val="00426AFF"/>
    <w:rsid w:val="00427D45"/>
    <w:rsid w:val="00430362"/>
    <w:rsid w:val="00431ECE"/>
    <w:rsid w:val="004340C1"/>
    <w:rsid w:val="00435083"/>
    <w:rsid w:val="00435C39"/>
    <w:rsid w:val="004361B5"/>
    <w:rsid w:val="004364A5"/>
    <w:rsid w:val="00440893"/>
    <w:rsid w:val="004408C9"/>
    <w:rsid w:val="00440CB8"/>
    <w:rsid w:val="00440D94"/>
    <w:rsid w:val="00442567"/>
    <w:rsid w:val="00442B64"/>
    <w:rsid w:val="0044304C"/>
    <w:rsid w:val="00443451"/>
    <w:rsid w:val="00443E3E"/>
    <w:rsid w:val="00444A2B"/>
    <w:rsid w:val="0044699D"/>
    <w:rsid w:val="004509ED"/>
    <w:rsid w:val="004512D7"/>
    <w:rsid w:val="00451CF4"/>
    <w:rsid w:val="0045351C"/>
    <w:rsid w:val="00454414"/>
    <w:rsid w:val="00454848"/>
    <w:rsid w:val="00455C84"/>
    <w:rsid w:val="00456983"/>
    <w:rsid w:val="004575D0"/>
    <w:rsid w:val="004610D9"/>
    <w:rsid w:val="0046116B"/>
    <w:rsid w:val="00462AE0"/>
    <w:rsid w:val="0046300D"/>
    <w:rsid w:val="00463014"/>
    <w:rsid w:val="004635CA"/>
    <w:rsid w:val="00463C41"/>
    <w:rsid w:val="00464546"/>
    <w:rsid w:val="0046507E"/>
    <w:rsid w:val="00465317"/>
    <w:rsid w:val="00465639"/>
    <w:rsid w:val="00466B1D"/>
    <w:rsid w:val="00466E8C"/>
    <w:rsid w:val="00467A83"/>
    <w:rsid w:val="00470DE0"/>
    <w:rsid w:val="00470EFB"/>
    <w:rsid w:val="00471160"/>
    <w:rsid w:val="004712F3"/>
    <w:rsid w:val="00471707"/>
    <w:rsid w:val="0047241E"/>
    <w:rsid w:val="00473D93"/>
    <w:rsid w:val="00473FEE"/>
    <w:rsid w:val="00474222"/>
    <w:rsid w:val="00474652"/>
    <w:rsid w:val="00475022"/>
    <w:rsid w:val="00475292"/>
    <w:rsid w:val="004756A5"/>
    <w:rsid w:val="0047570B"/>
    <w:rsid w:val="00476F93"/>
    <w:rsid w:val="004803DB"/>
    <w:rsid w:val="0048158C"/>
    <w:rsid w:val="004819D6"/>
    <w:rsid w:val="00481F42"/>
    <w:rsid w:val="00482E64"/>
    <w:rsid w:val="0048320D"/>
    <w:rsid w:val="00484C90"/>
    <w:rsid w:val="00485C2F"/>
    <w:rsid w:val="00486363"/>
    <w:rsid w:val="00487963"/>
    <w:rsid w:val="00490252"/>
    <w:rsid w:val="00490F99"/>
    <w:rsid w:val="0049202E"/>
    <w:rsid w:val="0049241A"/>
    <w:rsid w:val="00493301"/>
    <w:rsid w:val="004933A5"/>
    <w:rsid w:val="00493C94"/>
    <w:rsid w:val="004940F0"/>
    <w:rsid w:val="00494150"/>
    <w:rsid w:val="00494A8F"/>
    <w:rsid w:val="00495432"/>
    <w:rsid w:val="004973DC"/>
    <w:rsid w:val="004977E3"/>
    <w:rsid w:val="0049794C"/>
    <w:rsid w:val="004A06F0"/>
    <w:rsid w:val="004A129B"/>
    <w:rsid w:val="004A1B9C"/>
    <w:rsid w:val="004A1EF7"/>
    <w:rsid w:val="004A20CD"/>
    <w:rsid w:val="004A2798"/>
    <w:rsid w:val="004A2FA9"/>
    <w:rsid w:val="004B02DA"/>
    <w:rsid w:val="004B0A01"/>
    <w:rsid w:val="004B2976"/>
    <w:rsid w:val="004B2C3C"/>
    <w:rsid w:val="004B2DCB"/>
    <w:rsid w:val="004B4036"/>
    <w:rsid w:val="004B4ECC"/>
    <w:rsid w:val="004B5747"/>
    <w:rsid w:val="004B6698"/>
    <w:rsid w:val="004C05DC"/>
    <w:rsid w:val="004C0916"/>
    <w:rsid w:val="004C2D9D"/>
    <w:rsid w:val="004C3B8E"/>
    <w:rsid w:val="004C5002"/>
    <w:rsid w:val="004C5390"/>
    <w:rsid w:val="004C58CD"/>
    <w:rsid w:val="004C782F"/>
    <w:rsid w:val="004C784E"/>
    <w:rsid w:val="004C7A5E"/>
    <w:rsid w:val="004C7F47"/>
    <w:rsid w:val="004D07EB"/>
    <w:rsid w:val="004D0B54"/>
    <w:rsid w:val="004D1159"/>
    <w:rsid w:val="004D1330"/>
    <w:rsid w:val="004D17D8"/>
    <w:rsid w:val="004D1D29"/>
    <w:rsid w:val="004D4937"/>
    <w:rsid w:val="004D66BF"/>
    <w:rsid w:val="004D68D9"/>
    <w:rsid w:val="004D6C3B"/>
    <w:rsid w:val="004D70FC"/>
    <w:rsid w:val="004D7687"/>
    <w:rsid w:val="004D7E31"/>
    <w:rsid w:val="004E0097"/>
    <w:rsid w:val="004E0E5D"/>
    <w:rsid w:val="004E10ED"/>
    <w:rsid w:val="004E186F"/>
    <w:rsid w:val="004E2287"/>
    <w:rsid w:val="004E2E63"/>
    <w:rsid w:val="004E39F2"/>
    <w:rsid w:val="004E48A9"/>
    <w:rsid w:val="004E51CE"/>
    <w:rsid w:val="004E5D3E"/>
    <w:rsid w:val="004F0AEC"/>
    <w:rsid w:val="004F0FE7"/>
    <w:rsid w:val="004F12EA"/>
    <w:rsid w:val="004F1495"/>
    <w:rsid w:val="004F197D"/>
    <w:rsid w:val="004F1A41"/>
    <w:rsid w:val="004F1A99"/>
    <w:rsid w:val="004F2757"/>
    <w:rsid w:val="004F27D4"/>
    <w:rsid w:val="004F2839"/>
    <w:rsid w:val="004F3935"/>
    <w:rsid w:val="004F3FE6"/>
    <w:rsid w:val="004F423C"/>
    <w:rsid w:val="004F45BA"/>
    <w:rsid w:val="004F5229"/>
    <w:rsid w:val="004F5F60"/>
    <w:rsid w:val="004F7168"/>
    <w:rsid w:val="00503EE1"/>
    <w:rsid w:val="0050451F"/>
    <w:rsid w:val="00504AE9"/>
    <w:rsid w:val="005053FE"/>
    <w:rsid w:val="00506114"/>
    <w:rsid w:val="0050742A"/>
    <w:rsid w:val="00507A53"/>
    <w:rsid w:val="00510E97"/>
    <w:rsid w:val="005116CC"/>
    <w:rsid w:val="00511C03"/>
    <w:rsid w:val="00511E55"/>
    <w:rsid w:val="0051277D"/>
    <w:rsid w:val="00512904"/>
    <w:rsid w:val="00512A51"/>
    <w:rsid w:val="005136ED"/>
    <w:rsid w:val="00513A38"/>
    <w:rsid w:val="00514DAC"/>
    <w:rsid w:val="00515BEE"/>
    <w:rsid w:val="00516122"/>
    <w:rsid w:val="005164C9"/>
    <w:rsid w:val="00516536"/>
    <w:rsid w:val="00516D5C"/>
    <w:rsid w:val="00517836"/>
    <w:rsid w:val="00517F42"/>
    <w:rsid w:val="00520636"/>
    <w:rsid w:val="00521117"/>
    <w:rsid w:val="005226F7"/>
    <w:rsid w:val="0052297D"/>
    <w:rsid w:val="005242D6"/>
    <w:rsid w:val="005245F7"/>
    <w:rsid w:val="00525E75"/>
    <w:rsid w:val="00526B6C"/>
    <w:rsid w:val="00526C0A"/>
    <w:rsid w:val="00526E7B"/>
    <w:rsid w:val="00530930"/>
    <w:rsid w:val="005311A5"/>
    <w:rsid w:val="005312D1"/>
    <w:rsid w:val="00532D54"/>
    <w:rsid w:val="00532F01"/>
    <w:rsid w:val="005335EE"/>
    <w:rsid w:val="00533839"/>
    <w:rsid w:val="0053463C"/>
    <w:rsid w:val="00534EDB"/>
    <w:rsid w:val="005350CA"/>
    <w:rsid w:val="005356BC"/>
    <w:rsid w:val="00535CE2"/>
    <w:rsid w:val="00536516"/>
    <w:rsid w:val="00536AA5"/>
    <w:rsid w:val="00536DC8"/>
    <w:rsid w:val="00536E7D"/>
    <w:rsid w:val="00536E86"/>
    <w:rsid w:val="00537778"/>
    <w:rsid w:val="00537FF9"/>
    <w:rsid w:val="0054056B"/>
    <w:rsid w:val="00540827"/>
    <w:rsid w:val="0054166C"/>
    <w:rsid w:val="00541913"/>
    <w:rsid w:val="00542489"/>
    <w:rsid w:val="005439DF"/>
    <w:rsid w:val="005464D1"/>
    <w:rsid w:val="00546E27"/>
    <w:rsid w:val="00546FC1"/>
    <w:rsid w:val="00547A90"/>
    <w:rsid w:val="00547F6D"/>
    <w:rsid w:val="00551265"/>
    <w:rsid w:val="005521E5"/>
    <w:rsid w:val="005526DF"/>
    <w:rsid w:val="00552818"/>
    <w:rsid w:val="00552880"/>
    <w:rsid w:val="005531A4"/>
    <w:rsid w:val="00553B5E"/>
    <w:rsid w:val="005556D0"/>
    <w:rsid w:val="00555B10"/>
    <w:rsid w:val="00560D7F"/>
    <w:rsid w:val="00560E59"/>
    <w:rsid w:val="005624F2"/>
    <w:rsid w:val="00562745"/>
    <w:rsid w:val="005630EC"/>
    <w:rsid w:val="005631D5"/>
    <w:rsid w:val="005632BD"/>
    <w:rsid w:val="0056389F"/>
    <w:rsid w:val="00566034"/>
    <w:rsid w:val="00566307"/>
    <w:rsid w:val="00566CFE"/>
    <w:rsid w:val="00566DCE"/>
    <w:rsid w:val="00567152"/>
    <w:rsid w:val="005674D8"/>
    <w:rsid w:val="00567A63"/>
    <w:rsid w:val="005703C3"/>
    <w:rsid w:val="00570998"/>
    <w:rsid w:val="005717FF"/>
    <w:rsid w:val="005726F8"/>
    <w:rsid w:val="00572908"/>
    <w:rsid w:val="00573D77"/>
    <w:rsid w:val="00574A06"/>
    <w:rsid w:val="005759F0"/>
    <w:rsid w:val="00575C30"/>
    <w:rsid w:val="00575C4D"/>
    <w:rsid w:val="00576E42"/>
    <w:rsid w:val="005772C3"/>
    <w:rsid w:val="00580B02"/>
    <w:rsid w:val="00582091"/>
    <w:rsid w:val="005820D7"/>
    <w:rsid w:val="005830AA"/>
    <w:rsid w:val="0058318A"/>
    <w:rsid w:val="00583202"/>
    <w:rsid w:val="0058361C"/>
    <w:rsid w:val="00583D8D"/>
    <w:rsid w:val="00583E6D"/>
    <w:rsid w:val="00585C69"/>
    <w:rsid w:val="00585DA2"/>
    <w:rsid w:val="0058793D"/>
    <w:rsid w:val="0059067B"/>
    <w:rsid w:val="00591D26"/>
    <w:rsid w:val="005922A3"/>
    <w:rsid w:val="005925C7"/>
    <w:rsid w:val="00592784"/>
    <w:rsid w:val="0059310C"/>
    <w:rsid w:val="00594F11"/>
    <w:rsid w:val="00594F13"/>
    <w:rsid w:val="0059501A"/>
    <w:rsid w:val="00595415"/>
    <w:rsid w:val="0059640C"/>
    <w:rsid w:val="00596EE4"/>
    <w:rsid w:val="005973C3"/>
    <w:rsid w:val="00597415"/>
    <w:rsid w:val="005975D7"/>
    <w:rsid w:val="005977E7"/>
    <w:rsid w:val="005A03FC"/>
    <w:rsid w:val="005A089F"/>
    <w:rsid w:val="005A2614"/>
    <w:rsid w:val="005A2AC7"/>
    <w:rsid w:val="005A322A"/>
    <w:rsid w:val="005A3293"/>
    <w:rsid w:val="005A3D07"/>
    <w:rsid w:val="005A3F0F"/>
    <w:rsid w:val="005A543D"/>
    <w:rsid w:val="005A5F43"/>
    <w:rsid w:val="005A71C7"/>
    <w:rsid w:val="005A75A8"/>
    <w:rsid w:val="005A7951"/>
    <w:rsid w:val="005B0561"/>
    <w:rsid w:val="005B0874"/>
    <w:rsid w:val="005B0D5D"/>
    <w:rsid w:val="005B1296"/>
    <w:rsid w:val="005B1F82"/>
    <w:rsid w:val="005B4741"/>
    <w:rsid w:val="005B4CA3"/>
    <w:rsid w:val="005B4E7A"/>
    <w:rsid w:val="005B6DE6"/>
    <w:rsid w:val="005B71CC"/>
    <w:rsid w:val="005B79EC"/>
    <w:rsid w:val="005C0636"/>
    <w:rsid w:val="005C2ACD"/>
    <w:rsid w:val="005C2B1E"/>
    <w:rsid w:val="005C3196"/>
    <w:rsid w:val="005C371A"/>
    <w:rsid w:val="005C4101"/>
    <w:rsid w:val="005C4F9D"/>
    <w:rsid w:val="005C518A"/>
    <w:rsid w:val="005C5690"/>
    <w:rsid w:val="005C7047"/>
    <w:rsid w:val="005C78A9"/>
    <w:rsid w:val="005D09DB"/>
    <w:rsid w:val="005D12B7"/>
    <w:rsid w:val="005D1A65"/>
    <w:rsid w:val="005D1C65"/>
    <w:rsid w:val="005D37BB"/>
    <w:rsid w:val="005D3AD8"/>
    <w:rsid w:val="005D6CF9"/>
    <w:rsid w:val="005D763A"/>
    <w:rsid w:val="005D7656"/>
    <w:rsid w:val="005E1438"/>
    <w:rsid w:val="005E1BD3"/>
    <w:rsid w:val="005E2A61"/>
    <w:rsid w:val="005E36A4"/>
    <w:rsid w:val="005E40A6"/>
    <w:rsid w:val="005E41AE"/>
    <w:rsid w:val="005E41B5"/>
    <w:rsid w:val="005E6676"/>
    <w:rsid w:val="005E70B1"/>
    <w:rsid w:val="005E7487"/>
    <w:rsid w:val="005E7DC2"/>
    <w:rsid w:val="005F079B"/>
    <w:rsid w:val="005F2B57"/>
    <w:rsid w:val="005F2E91"/>
    <w:rsid w:val="005F3AB7"/>
    <w:rsid w:val="005F631E"/>
    <w:rsid w:val="005F642C"/>
    <w:rsid w:val="005F6ABD"/>
    <w:rsid w:val="005F6AF2"/>
    <w:rsid w:val="005F75D1"/>
    <w:rsid w:val="005F78F5"/>
    <w:rsid w:val="00600288"/>
    <w:rsid w:val="006004BF"/>
    <w:rsid w:val="00601026"/>
    <w:rsid w:val="0060329E"/>
    <w:rsid w:val="00603C0E"/>
    <w:rsid w:val="006048DA"/>
    <w:rsid w:val="00605542"/>
    <w:rsid w:val="00605A24"/>
    <w:rsid w:val="00605F2D"/>
    <w:rsid w:val="0060681C"/>
    <w:rsid w:val="00606BB8"/>
    <w:rsid w:val="006071E8"/>
    <w:rsid w:val="006074FF"/>
    <w:rsid w:val="00607772"/>
    <w:rsid w:val="00607893"/>
    <w:rsid w:val="00613C23"/>
    <w:rsid w:val="00613D47"/>
    <w:rsid w:val="00614703"/>
    <w:rsid w:val="006148E8"/>
    <w:rsid w:val="006154D6"/>
    <w:rsid w:val="00616496"/>
    <w:rsid w:val="00620DE3"/>
    <w:rsid w:val="00621CCF"/>
    <w:rsid w:val="0062260E"/>
    <w:rsid w:val="00622FA6"/>
    <w:rsid w:val="00623176"/>
    <w:rsid w:val="00624047"/>
    <w:rsid w:val="006249F0"/>
    <w:rsid w:val="00624EE5"/>
    <w:rsid w:val="00627168"/>
    <w:rsid w:val="00627BBA"/>
    <w:rsid w:val="00632F2C"/>
    <w:rsid w:val="00633560"/>
    <w:rsid w:val="00634845"/>
    <w:rsid w:val="006349DF"/>
    <w:rsid w:val="00635108"/>
    <w:rsid w:val="006368BF"/>
    <w:rsid w:val="006402C5"/>
    <w:rsid w:val="0064044D"/>
    <w:rsid w:val="00641E70"/>
    <w:rsid w:val="0064240D"/>
    <w:rsid w:val="006434CD"/>
    <w:rsid w:val="006438A5"/>
    <w:rsid w:val="006445B8"/>
    <w:rsid w:val="0064490C"/>
    <w:rsid w:val="006454DF"/>
    <w:rsid w:val="00645DD0"/>
    <w:rsid w:val="00646620"/>
    <w:rsid w:val="0064724E"/>
    <w:rsid w:val="00647253"/>
    <w:rsid w:val="006472B0"/>
    <w:rsid w:val="006473E6"/>
    <w:rsid w:val="0065081B"/>
    <w:rsid w:val="00651CA9"/>
    <w:rsid w:val="00651FA3"/>
    <w:rsid w:val="00652E3D"/>
    <w:rsid w:val="0065341D"/>
    <w:rsid w:val="00653E96"/>
    <w:rsid w:val="0065449B"/>
    <w:rsid w:val="0065508A"/>
    <w:rsid w:val="00655621"/>
    <w:rsid w:val="006560BF"/>
    <w:rsid w:val="006567E0"/>
    <w:rsid w:val="006574E1"/>
    <w:rsid w:val="00660F84"/>
    <w:rsid w:val="00661FAC"/>
    <w:rsid w:val="00662125"/>
    <w:rsid w:val="006622CB"/>
    <w:rsid w:val="0066263D"/>
    <w:rsid w:val="0066266D"/>
    <w:rsid w:val="00662AE0"/>
    <w:rsid w:val="006630CD"/>
    <w:rsid w:val="00663C5F"/>
    <w:rsid w:val="00664185"/>
    <w:rsid w:val="00664272"/>
    <w:rsid w:val="0066471A"/>
    <w:rsid w:val="00664BCA"/>
    <w:rsid w:val="0066507F"/>
    <w:rsid w:val="00666DBB"/>
    <w:rsid w:val="00670846"/>
    <w:rsid w:val="00671AC5"/>
    <w:rsid w:val="006726D5"/>
    <w:rsid w:val="00672D5B"/>
    <w:rsid w:val="00672FCB"/>
    <w:rsid w:val="00672FE8"/>
    <w:rsid w:val="006764DC"/>
    <w:rsid w:val="006801E8"/>
    <w:rsid w:val="00680530"/>
    <w:rsid w:val="006808C1"/>
    <w:rsid w:val="00680C0D"/>
    <w:rsid w:val="00680FD8"/>
    <w:rsid w:val="00682902"/>
    <w:rsid w:val="0068523E"/>
    <w:rsid w:val="0068559C"/>
    <w:rsid w:val="00685ED8"/>
    <w:rsid w:val="00690069"/>
    <w:rsid w:val="0069081B"/>
    <w:rsid w:val="00690FB1"/>
    <w:rsid w:val="00692A63"/>
    <w:rsid w:val="00694E33"/>
    <w:rsid w:val="00694FB5"/>
    <w:rsid w:val="00695D34"/>
    <w:rsid w:val="006964FF"/>
    <w:rsid w:val="006969C7"/>
    <w:rsid w:val="00697712"/>
    <w:rsid w:val="006978CC"/>
    <w:rsid w:val="006A0870"/>
    <w:rsid w:val="006A232F"/>
    <w:rsid w:val="006A4A65"/>
    <w:rsid w:val="006A4D3D"/>
    <w:rsid w:val="006A5E49"/>
    <w:rsid w:val="006A620A"/>
    <w:rsid w:val="006A63F5"/>
    <w:rsid w:val="006A7E81"/>
    <w:rsid w:val="006B0990"/>
    <w:rsid w:val="006B10F7"/>
    <w:rsid w:val="006B15E7"/>
    <w:rsid w:val="006B28BD"/>
    <w:rsid w:val="006B4097"/>
    <w:rsid w:val="006B4129"/>
    <w:rsid w:val="006B563E"/>
    <w:rsid w:val="006B6F27"/>
    <w:rsid w:val="006C068C"/>
    <w:rsid w:val="006C0FB6"/>
    <w:rsid w:val="006C118F"/>
    <w:rsid w:val="006C16A6"/>
    <w:rsid w:val="006C1A29"/>
    <w:rsid w:val="006C1A2F"/>
    <w:rsid w:val="006C2719"/>
    <w:rsid w:val="006C2C4E"/>
    <w:rsid w:val="006C326B"/>
    <w:rsid w:val="006C4727"/>
    <w:rsid w:val="006C4EDB"/>
    <w:rsid w:val="006C5227"/>
    <w:rsid w:val="006C53D0"/>
    <w:rsid w:val="006D0AC0"/>
    <w:rsid w:val="006D0B35"/>
    <w:rsid w:val="006D1AAF"/>
    <w:rsid w:val="006D3B03"/>
    <w:rsid w:val="006D50FC"/>
    <w:rsid w:val="006D63C5"/>
    <w:rsid w:val="006D77DB"/>
    <w:rsid w:val="006E0B37"/>
    <w:rsid w:val="006E0C42"/>
    <w:rsid w:val="006E1542"/>
    <w:rsid w:val="006E252B"/>
    <w:rsid w:val="006E25F0"/>
    <w:rsid w:val="006E38B2"/>
    <w:rsid w:val="006E3FCF"/>
    <w:rsid w:val="006E4239"/>
    <w:rsid w:val="006E43C3"/>
    <w:rsid w:val="006E544D"/>
    <w:rsid w:val="006E55A1"/>
    <w:rsid w:val="006E63A3"/>
    <w:rsid w:val="006E7C00"/>
    <w:rsid w:val="006E7F93"/>
    <w:rsid w:val="006F20E3"/>
    <w:rsid w:val="006F2BE9"/>
    <w:rsid w:val="006F34F8"/>
    <w:rsid w:val="006F3794"/>
    <w:rsid w:val="006F569B"/>
    <w:rsid w:val="006F665F"/>
    <w:rsid w:val="007001B1"/>
    <w:rsid w:val="0070266F"/>
    <w:rsid w:val="007036C8"/>
    <w:rsid w:val="00704E4E"/>
    <w:rsid w:val="0070515B"/>
    <w:rsid w:val="007051BF"/>
    <w:rsid w:val="007059DD"/>
    <w:rsid w:val="00706781"/>
    <w:rsid w:val="007067C8"/>
    <w:rsid w:val="007068AF"/>
    <w:rsid w:val="00706A06"/>
    <w:rsid w:val="00707327"/>
    <w:rsid w:val="00707A56"/>
    <w:rsid w:val="00707DE1"/>
    <w:rsid w:val="00710EE2"/>
    <w:rsid w:val="0071151F"/>
    <w:rsid w:val="00711A47"/>
    <w:rsid w:val="00713CAA"/>
    <w:rsid w:val="0071410B"/>
    <w:rsid w:val="00714CC6"/>
    <w:rsid w:val="00715136"/>
    <w:rsid w:val="0071526C"/>
    <w:rsid w:val="00715944"/>
    <w:rsid w:val="00715A60"/>
    <w:rsid w:val="00716382"/>
    <w:rsid w:val="007167EA"/>
    <w:rsid w:val="00717D72"/>
    <w:rsid w:val="0072066E"/>
    <w:rsid w:val="00721DB7"/>
    <w:rsid w:val="00721FFB"/>
    <w:rsid w:val="0072506E"/>
    <w:rsid w:val="00727C23"/>
    <w:rsid w:val="00730B96"/>
    <w:rsid w:val="00730C03"/>
    <w:rsid w:val="00733422"/>
    <w:rsid w:val="00733F97"/>
    <w:rsid w:val="0073503D"/>
    <w:rsid w:val="007353D3"/>
    <w:rsid w:val="007365B1"/>
    <w:rsid w:val="00736A4A"/>
    <w:rsid w:val="007407DD"/>
    <w:rsid w:val="0074125E"/>
    <w:rsid w:val="00741844"/>
    <w:rsid w:val="00741A6D"/>
    <w:rsid w:val="007426A7"/>
    <w:rsid w:val="00742BDB"/>
    <w:rsid w:val="0074429E"/>
    <w:rsid w:val="00744CAC"/>
    <w:rsid w:val="00746A9C"/>
    <w:rsid w:val="00747179"/>
    <w:rsid w:val="00747430"/>
    <w:rsid w:val="00751425"/>
    <w:rsid w:val="0075169E"/>
    <w:rsid w:val="0075193D"/>
    <w:rsid w:val="00751A17"/>
    <w:rsid w:val="00752016"/>
    <w:rsid w:val="007528FE"/>
    <w:rsid w:val="00753AD5"/>
    <w:rsid w:val="00756265"/>
    <w:rsid w:val="00756426"/>
    <w:rsid w:val="007607CA"/>
    <w:rsid w:val="007618B9"/>
    <w:rsid w:val="00761924"/>
    <w:rsid w:val="007624A3"/>
    <w:rsid w:val="00762ECA"/>
    <w:rsid w:val="0076481C"/>
    <w:rsid w:val="00764E45"/>
    <w:rsid w:val="00764F01"/>
    <w:rsid w:val="00765012"/>
    <w:rsid w:val="007651AD"/>
    <w:rsid w:val="0076530C"/>
    <w:rsid w:val="007669A8"/>
    <w:rsid w:val="0076779B"/>
    <w:rsid w:val="0076783D"/>
    <w:rsid w:val="00767EC6"/>
    <w:rsid w:val="00773A2E"/>
    <w:rsid w:val="00774EC3"/>
    <w:rsid w:val="0077559C"/>
    <w:rsid w:val="00775724"/>
    <w:rsid w:val="0077698E"/>
    <w:rsid w:val="00777AEB"/>
    <w:rsid w:val="00780AED"/>
    <w:rsid w:val="00782EE0"/>
    <w:rsid w:val="00783254"/>
    <w:rsid w:val="00783542"/>
    <w:rsid w:val="00787A53"/>
    <w:rsid w:val="00787C38"/>
    <w:rsid w:val="0079058D"/>
    <w:rsid w:val="00791355"/>
    <w:rsid w:val="00792C2F"/>
    <w:rsid w:val="007940C1"/>
    <w:rsid w:val="0079550C"/>
    <w:rsid w:val="0079601B"/>
    <w:rsid w:val="00796ADB"/>
    <w:rsid w:val="00796B83"/>
    <w:rsid w:val="00797A2C"/>
    <w:rsid w:val="007A173A"/>
    <w:rsid w:val="007A196C"/>
    <w:rsid w:val="007A23DA"/>
    <w:rsid w:val="007A3700"/>
    <w:rsid w:val="007A4545"/>
    <w:rsid w:val="007A47E3"/>
    <w:rsid w:val="007A56FF"/>
    <w:rsid w:val="007A5700"/>
    <w:rsid w:val="007A6C40"/>
    <w:rsid w:val="007A6DB5"/>
    <w:rsid w:val="007A78A3"/>
    <w:rsid w:val="007B057D"/>
    <w:rsid w:val="007B0FF9"/>
    <w:rsid w:val="007B1CB9"/>
    <w:rsid w:val="007B49E2"/>
    <w:rsid w:val="007B5553"/>
    <w:rsid w:val="007B5DED"/>
    <w:rsid w:val="007B7A68"/>
    <w:rsid w:val="007C0102"/>
    <w:rsid w:val="007C1245"/>
    <w:rsid w:val="007C12F7"/>
    <w:rsid w:val="007C1FD1"/>
    <w:rsid w:val="007C2BAC"/>
    <w:rsid w:val="007C2EA6"/>
    <w:rsid w:val="007C304C"/>
    <w:rsid w:val="007C3185"/>
    <w:rsid w:val="007C32CE"/>
    <w:rsid w:val="007C3572"/>
    <w:rsid w:val="007C3F67"/>
    <w:rsid w:val="007C46C5"/>
    <w:rsid w:val="007C4B56"/>
    <w:rsid w:val="007C5E1C"/>
    <w:rsid w:val="007C68E9"/>
    <w:rsid w:val="007C74E6"/>
    <w:rsid w:val="007C7BC6"/>
    <w:rsid w:val="007D0281"/>
    <w:rsid w:val="007D0794"/>
    <w:rsid w:val="007D0C45"/>
    <w:rsid w:val="007D0FB8"/>
    <w:rsid w:val="007D1146"/>
    <w:rsid w:val="007D147B"/>
    <w:rsid w:val="007D1505"/>
    <w:rsid w:val="007D17AE"/>
    <w:rsid w:val="007D3167"/>
    <w:rsid w:val="007D5BA6"/>
    <w:rsid w:val="007D5DC6"/>
    <w:rsid w:val="007D6292"/>
    <w:rsid w:val="007D7379"/>
    <w:rsid w:val="007D7408"/>
    <w:rsid w:val="007D7422"/>
    <w:rsid w:val="007E1C0E"/>
    <w:rsid w:val="007E2165"/>
    <w:rsid w:val="007E2727"/>
    <w:rsid w:val="007E2CFF"/>
    <w:rsid w:val="007E2E80"/>
    <w:rsid w:val="007E3FEF"/>
    <w:rsid w:val="007E4C9D"/>
    <w:rsid w:val="007E6582"/>
    <w:rsid w:val="007E6BEA"/>
    <w:rsid w:val="007E6C6C"/>
    <w:rsid w:val="007E77F9"/>
    <w:rsid w:val="007F0565"/>
    <w:rsid w:val="007F0973"/>
    <w:rsid w:val="007F1F3E"/>
    <w:rsid w:val="007F32F4"/>
    <w:rsid w:val="007F4ECC"/>
    <w:rsid w:val="007F7424"/>
    <w:rsid w:val="0080032C"/>
    <w:rsid w:val="00800FD6"/>
    <w:rsid w:val="00801913"/>
    <w:rsid w:val="008029BB"/>
    <w:rsid w:val="00803128"/>
    <w:rsid w:val="00804E8D"/>
    <w:rsid w:val="00805C65"/>
    <w:rsid w:val="008065C1"/>
    <w:rsid w:val="00810F2A"/>
    <w:rsid w:val="00811285"/>
    <w:rsid w:val="008121D5"/>
    <w:rsid w:val="00812EB8"/>
    <w:rsid w:val="008137E7"/>
    <w:rsid w:val="00813FA4"/>
    <w:rsid w:val="00816267"/>
    <w:rsid w:val="008165B4"/>
    <w:rsid w:val="00816C07"/>
    <w:rsid w:val="008175C6"/>
    <w:rsid w:val="00817E58"/>
    <w:rsid w:val="00820828"/>
    <w:rsid w:val="00820961"/>
    <w:rsid w:val="00820BD7"/>
    <w:rsid w:val="00823E39"/>
    <w:rsid w:val="00823FFD"/>
    <w:rsid w:val="00824125"/>
    <w:rsid w:val="00824F75"/>
    <w:rsid w:val="00826DB0"/>
    <w:rsid w:val="00830742"/>
    <w:rsid w:val="00831182"/>
    <w:rsid w:val="008315ED"/>
    <w:rsid w:val="00831D39"/>
    <w:rsid w:val="00832AB2"/>
    <w:rsid w:val="00832D7E"/>
    <w:rsid w:val="00833495"/>
    <w:rsid w:val="008342A5"/>
    <w:rsid w:val="00834CD4"/>
    <w:rsid w:val="008358AE"/>
    <w:rsid w:val="0083733C"/>
    <w:rsid w:val="0084176F"/>
    <w:rsid w:val="00842BA1"/>
    <w:rsid w:val="00843A5D"/>
    <w:rsid w:val="00844E53"/>
    <w:rsid w:val="008466D5"/>
    <w:rsid w:val="00846E5A"/>
    <w:rsid w:val="0085129E"/>
    <w:rsid w:val="00851677"/>
    <w:rsid w:val="00851E1E"/>
    <w:rsid w:val="0085209A"/>
    <w:rsid w:val="008523F1"/>
    <w:rsid w:val="0085457F"/>
    <w:rsid w:val="00856BBD"/>
    <w:rsid w:val="00857FCC"/>
    <w:rsid w:val="008609EB"/>
    <w:rsid w:val="00861D62"/>
    <w:rsid w:val="008634CA"/>
    <w:rsid w:val="00863651"/>
    <w:rsid w:val="00866CC8"/>
    <w:rsid w:val="00870314"/>
    <w:rsid w:val="00870E01"/>
    <w:rsid w:val="0087121F"/>
    <w:rsid w:val="00872153"/>
    <w:rsid w:val="0087225A"/>
    <w:rsid w:val="008723C3"/>
    <w:rsid w:val="008723E6"/>
    <w:rsid w:val="00874269"/>
    <w:rsid w:val="00875058"/>
    <w:rsid w:val="0087540A"/>
    <w:rsid w:val="008767EA"/>
    <w:rsid w:val="00877535"/>
    <w:rsid w:val="00877A19"/>
    <w:rsid w:val="00877B5A"/>
    <w:rsid w:val="00881094"/>
    <w:rsid w:val="00881841"/>
    <w:rsid w:val="00883121"/>
    <w:rsid w:val="0088318E"/>
    <w:rsid w:val="00885181"/>
    <w:rsid w:val="008851ED"/>
    <w:rsid w:val="00885431"/>
    <w:rsid w:val="0088738B"/>
    <w:rsid w:val="0088740E"/>
    <w:rsid w:val="008878EE"/>
    <w:rsid w:val="008900CE"/>
    <w:rsid w:val="00890F82"/>
    <w:rsid w:val="00891BCC"/>
    <w:rsid w:val="00891F97"/>
    <w:rsid w:val="008926F4"/>
    <w:rsid w:val="00895FE0"/>
    <w:rsid w:val="008A1414"/>
    <w:rsid w:val="008A1C0A"/>
    <w:rsid w:val="008A1DEA"/>
    <w:rsid w:val="008A276D"/>
    <w:rsid w:val="008A467D"/>
    <w:rsid w:val="008A4DA4"/>
    <w:rsid w:val="008A61B3"/>
    <w:rsid w:val="008A626B"/>
    <w:rsid w:val="008A66A3"/>
    <w:rsid w:val="008A742A"/>
    <w:rsid w:val="008A7CAA"/>
    <w:rsid w:val="008B0993"/>
    <w:rsid w:val="008B1ADC"/>
    <w:rsid w:val="008B43A5"/>
    <w:rsid w:val="008B45A6"/>
    <w:rsid w:val="008B495F"/>
    <w:rsid w:val="008B5031"/>
    <w:rsid w:val="008B5DD9"/>
    <w:rsid w:val="008B68BF"/>
    <w:rsid w:val="008B7390"/>
    <w:rsid w:val="008C006B"/>
    <w:rsid w:val="008C1B43"/>
    <w:rsid w:val="008C1EDD"/>
    <w:rsid w:val="008C2C2E"/>
    <w:rsid w:val="008C3263"/>
    <w:rsid w:val="008C396A"/>
    <w:rsid w:val="008C5922"/>
    <w:rsid w:val="008C644F"/>
    <w:rsid w:val="008C668C"/>
    <w:rsid w:val="008D0891"/>
    <w:rsid w:val="008D0B55"/>
    <w:rsid w:val="008D1724"/>
    <w:rsid w:val="008D18D5"/>
    <w:rsid w:val="008D4366"/>
    <w:rsid w:val="008D4439"/>
    <w:rsid w:val="008D4909"/>
    <w:rsid w:val="008D4A2C"/>
    <w:rsid w:val="008D5251"/>
    <w:rsid w:val="008D53CA"/>
    <w:rsid w:val="008D589F"/>
    <w:rsid w:val="008D6666"/>
    <w:rsid w:val="008D72B6"/>
    <w:rsid w:val="008D7367"/>
    <w:rsid w:val="008E014D"/>
    <w:rsid w:val="008E0C6B"/>
    <w:rsid w:val="008E14EF"/>
    <w:rsid w:val="008E15F1"/>
    <w:rsid w:val="008E45D6"/>
    <w:rsid w:val="008E6CF3"/>
    <w:rsid w:val="008E6DB4"/>
    <w:rsid w:val="008E6E51"/>
    <w:rsid w:val="008E719D"/>
    <w:rsid w:val="008E72FD"/>
    <w:rsid w:val="008E7D6D"/>
    <w:rsid w:val="008F1C62"/>
    <w:rsid w:val="008F3130"/>
    <w:rsid w:val="008F3C55"/>
    <w:rsid w:val="008F3FC7"/>
    <w:rsid w:val="008F511A"/>
    <w:rsid w:val="008F52AD"/>
    <w:rsid w:val="008F5D07"/>
    <w:rsid w:val="008F5F97"/>
    <w:rsid w:val="008F67FD"/>
    <w:rsid w:val="008F69E2"/>
    <w:rsid w:val="008F6B72"/>
    <w:rsid w:val="008F6E50"/>
    <w:rsid w:val="00900EC3"/>
    <w:rsid w:val="009015CC"/>
    <w:rsid w:val="00901B11"/>
    <w:rsid w:val="00903097"/>
    <w:rsid w:val="00903F15"/>
    <w:rsid w:val="00904041"/>
    <w:rsid w:val="0090405C"/>
    <w:rsid w:val="00904541"/>
    <w:rsid w:val="009052FA"/>
    <w:rsid w:val="0090540F"/>
    <w:rsid w:val="00907AA1"/>
    <w:rsid w:val="009102E1"/>
    <w:rsid w:val="0091031B"/>
    <w:rsid w:val="00911F8E"/>
    <w:rsid w:val="0091219A"/>
    <w:rsid w:val="0091250D"/>
    <w:rsid w:val="009127ED"/>
    <w:rsid w:val="009128E1"/>
    <w:rsid w:val="00912B99"/>
    <w:rsid w:val="00912EEE"/>
    <w:rsid w:val="00913C23"/>
    <w:rsid w:val="00915446"/>
    <w:rsid w:val="00916184"/>
    <w:rsid w:val="00916964"/>
    <w:rsid w:val="00920820"/>
    <w:rsid w:val="00920B01"/>
    <w:rsid w:val="009236CE"/>
    <w:rsid w:val="00925657"/>
    <w:rsid w:val="00925FED"/>
    <w:rsid w:val="00927715"/>
    <w:rsid w:val="00927CC3"/>
    <w:rsid w:val="00927E1D"/>
    <w:rsid w:val="009303C2"/>
    <w:rsid w:val="00930411"/>
    <w:rsid w:val="00930FE8"/>
    <w:rsid w:val="0093104D"/>
    <w:rsid w:val="00932196"/>
    <w:rsid w:val="009327F1"/>
    <w:rsid w:val="00932F50"/>
    <w:rsid w:val="009330C3"/>
    <w:rsid w:val="00933454"/>
    <w:rsid w:val="0093381D"/>
    <w:rsid w:val="00934218"/>
    <w:rsid w:val="00934464"/>
    <w:rsid w:val="009344B3"/>
    <w:rsid w:val="00934610"/>
    <w:rsid w:val="009351B7"/>
    <w:rsid w:val="00935FB2"/>
    <w:rsid w:val="00936265"/>
    <w:rsid w:val="00936F92"/>
    <w:rsid w:val="00937EEF"/>
    <w:rsid w:val="0094163E"/>
    <w:rsid w:val="009419D6"/>
    <w:rsid w:val="00943176"/>
    <w:rsid w:val="00943FE9"/>
    <w:rsid w:val="009443AE"/>
    <w:rsid w:val="00944408"/>
    <w:rsid w:val="009457FD"/>
    <w:rsid w:val="0094582F"/>
    <w:rsid w:val="00945B50"/>
    <w:rsid w:val="009462DE"/>
    <w:rsid w:val="0094690A"/>
    <w:rsid w:val="00947B34"/>
    <w:rsid w:val="00950A3E"/>
    <w:rsid w:val="0095171C"/>
    <w:rsid w:val="00951BCB"/>
    <w:rsid w:val="00952CB3"/>
    <w:rsid w:val="00953842"/>
    <w:rsid w:val="00953D47"/>
    <w:rsid w:val="00954837"/>
    <w:rsid w:val="009554F1"/>
    <w:rsid w:val="00955C5D"/>
    <w:rsid w:val="00955E33"/>
    <w:rsid w:val="0095637D"/>
    <w:rsid w:val="0096319F"/>
    <w:rsid w:val="00964D43"/>
    <w:rsid w:val="00965D1E"/>
    <w:rsid w:val="0096663B"/>
    <w:rsid w:val="00967690"/>
    <w:rsid w:val="00971293"/>
    <w:rsid w:val="009716C4"/>
    <w:rsid w:val="00971B32"/>
    <w:rsid w:val="00972879"/>
    <w:rsid w:val="009746B1"/>
    <w:rsid w:val="00974C8C"/>
    <w:rsid w:val="0097589A"/>
    <w:rsid w:val="00975B6B"/>
    <w:rsid w:val="0097655C"/>
    <w:rsid w:val="00976C16"/>
    <w:rsid w:val="009770AC"/>
    <w:rsid w:val="00981BB0"/>
    <w:rsid w:val="0098251E"/>
    <w:rsid w:val="00982CF9"/>
    <w:rsid w:val="00982FA8"/>
    <w:rsid w:val="00983110"/>
    <w:rsid w:val="00983A0F"/>
    <w:rsid w:val="00985590"/>
    <w:rsid w:val="00985B20"/>
    <w:rsid w:val="00985CCB"/>
    <w:rsid w:val="009875D0"/>
    <w:rsid w:val="00987766"/>
    <w:rsid w:val="0098796C"/>
    <w:rsid w:val="00987A75"/>
    <w:rsid w:val="00987D4D"/>
    <w:rsid w:val="009903F8"/>
    <w:rsid w:val="009917AE"/>
    <w:rsid w:val="00991A99"/>
    <w:rsid w:val="0099236C"/>
    <w:rsid w:val="00992891"/>
    <w:rsid w:val="00993907"/>
    <w:rsid w:val="00994842"/>
    <w:rsid w:val="00995CB4"/>
    <w:rsid w:val="00996AC6"/>
    <w:rsid w:val="009A13C9"/>
    <w:rsid w:val="009A2436"/>
    <w:rsid w:val="009A2B68"/>
    <w:rsid w:val="009A2E5F"/>
    <w:rsid w:val="009A34E9"/>
    <w:rsid w:val="009A3D41"/>
    <w:rsid w:val="009A3DEA"/>
    <w:rsid w:val="009A4458"/>
    <w:rsid w:val="009A458E"/>
    <w:rsid w:val="009A4ECF"/>
    <w:rsid w:val="009A61C6"/>
    <w:rsid w:val="009A6D19"/>
    <w:rsid w:val="009A6EA2"/>
    <w:rsid w:val="009B029A"/>
    <w:rsid w:val="009B0963"/>
    <w:rsid w:val="009B0C9F"/>
    <w:rsid w:val="009B128C"/>
    <w:rsid w:val="009B2531"/>
    <w:rsid w:val="009B27A0"/>
    <w:rsid w:val="009B2B1E"/>
    <w:rsid w:val="009B31A9"/>
    <w:rsid w:val="009B3212"/>
    <w:rsid w:val="009B33E3"/>
    <w:rsid w:val="009B3459"/>
    <w:rsid w:val="009B41C1"/>
    <w:rsid w:val="009B526C"/>
    <w:rsid w:val="009B621D"/>
    <w:rsid w:val="009B6DF3"/>
    <w:rsid w:val="009B7001"/>
    <w:rsid w:val="009B7337"/>
    <w:rsid w:val="009B7AB4"/>
    <w:rsid w:val="009C007D"/>
    <w:rsid w:val="009C0F03"/>
    <w:rsid w:val="009C28B2"/>
    <w:rsid w:val="009C3A9F"/>
    <w:rsid w:val="009C612A"/>
    <w:rsid w:val="009C6CA7"/>
    <w:rsid w:val="009C7218"/>
    <w:rsid w:val="009C7265"/>
    <w:rsid w:val="009C7919"/>
    <w:rsid w:val="009D0447"/>
    <w:rsid w:val="009D0907"/>
    <w:rsid w:val="009D09CC"/>
    <w:rsid w:val="009D1A90"/>
    <w:rsid w:val="009D2049"/>
    <w:rsid w:val="009D24A7"/>
    <w:rsid w:val="009D305B"/>
    <w:rsid w:val="009D5FF2"/>
    <w:rsid w:val="009D7CF7"/>
    <w:rsid w:val="009E02D3"/>
    <w:rsid w:val="009E0AFD"/>
    <w:rsid w:val="009E0D36"/>
    <w:rsid w:val="009E2C53"/>
    <w:rsid w:val="009E3866"/>
    <w:rsid w:val="009E52A0"/>
    <w:rsid w:val="009E536F"/>
    <w:rsid w:val="009E5E25"/>
    <w:rsid w:val="009E66CF"/>
    <w:rsid w:val="009E6843"/>
    <w:rsid w:val="009E715B"/>
    <w:rsid w:val="009F0096"/>
    <w:rsid w:val="009F0B5A"/>
    <w:rsid w:val="009F29BE"/>
    <w:rsid w:val="009F2A51"/>
    <w:rsid w:val="009F4312"/>
    <w:rsid w:val="009F5EAF"/>
    <w:rsid w:val="009F64E5"/>
    <w:rsid w:val="009F72E9"/>
    <w:rsid w:val="00A004B3"/>
    <w:rsid w:val="00A00779"/>
    <w:rsid w:val="00A008EB"/>
    <w:rsid w:val="00A009FF"/>
    <w:rsid w:val="00A01910"/>
    <w:rsid w:val="00A0205C"/>
    <w:rsid w:val="00A02413"/>
    <w:rsid w:val="00A042EC"/>
    <w:rsid w:val="00A0485A"/>
    <w:rsid w:val="00A04972"/>
    <w:rsid w:val="00A0500F"/>
    <w:rsid w:val="00A0612E"/>
    <w:rsid w:val="00A06AE8"/>
    <w:rsid w:val="00A078F5"/>
    <w:rsid w:val="00A104C7"/>
    <w:rsid w:val="00A11F53"/>
    <w:rsid w:val="00A1238A"/>
    <w:rsid w:val="00A127D5"/>
    <w:rsid w:val="00A12D60"/>
    <w:rsid w:val="00A149EA"/>
    <w:rsid w:val="00A16111"/>
    <w:rsid w:val="00A17D27"/>
    <w:rsid w:val="00A17D7F"/>
    <w:rsid w:val="00A21ED8"/>
    <w:rsid w:val="00A22C01"/>
    <w:rsid w:val="00A22D40"/>
    <w:rsid w:val="00A242B5"/>
    <w:rsid w:val="00A245D9"/>
    <w:rsid w:val="00A2461A"/>
    <w:rsid w:val="00A26F55"/>
    <w:rsid w:val="00A27663"/>
    <w:rsid w:val="00A30285"/>
    <w:rsid w:val="00A30D31"/>
    <w:rsid w:val="00A30FBD"/>
    <w:rsid w:val="00A31478"/>
    <w:rsid w:val="00A31716"/>
    <w:rsid w:val="00A31BB2"/>
    <w:rsid w:val="00A31FB3"/>
    <w:rsid w:val="00A32B21"/>
    <w:rsid w:val="00A3345B"/>
    <w:rsid w:val="00A337C0"/>
    <w:rsid w:val="00A35114"/>
    <w:rsid w:val="00A3549D"/>
    <w:rsid w:val="00A35FFD"/>
    <w:rsid w:val="00A3686E"/>
    <w:rsid w:val="00A36D8C"/>
    <w:rsid w:val="00A37939"/>
    <w:rsid w:val="00A406B0"/>
    <w:rsid w:val="00A40A39"/>
    <w:rsid w:val="00A4390F"/>
    <w:rsid w:val="00A446F3"/>
    <w:rsid w:val="00A44FAC"/>
    <w:rsid w:val="00A45017"/>
    <w:rsid w:val="00A45E8C"/>
    <w:rsid w:val="00A466B9"/>
    <w:rsid w:val="00A47067"/>
    <w:rsid w:val="00A47179"/>
    <w:rsid w:val="00A474A9"/>
    <w:rsid w:val="00A4752A"/>
    <w:rsid w:val="00A51599"/>
    <w:rsid w:val="00A51C1C"/>
    <w:rsid w:val="00A52897"/>
    <w:rsid w:val="00A542FF"/>
    <w:rsid w:val="00A56195"/>
    <w:rsid w:val="00A56758"/>
    <w:rsid w:val="00A573AB"/>
    <w:rsid w:val="00A60DD3"/>
    <w:rsid w:val="00A61312"/>
    <w:rsid w:val="00A61C27"/>
    <w:rsid w:val="00A623D8"/>
    <w:rsid w:val="00A632C0"/>
    <w:rsid w:val="00A63A3D"/>
    <w:rsid w:val="00A64E74"/>
    <w:rsid w:val="00A65B90"/>
    <w:rsid w:val="00A700AD"/>
    <w:rsid w:val="00A70181"/>
    <w:rsid w:val="00A72791"/>
    <w:rsid w:val="00A72B28"/>
    <w:rsid w:val="00A76308"/>
    <w:rsid w:val="00A764C6"/>
    <w:rsid w:val="00A769E1"/>
    <w:rsid w:val="00A76F97"/>
    <w:rsid w:val="00A772CC"/>
    <w:rsid w:val="00A77760"/>
    <w:rsid w:val="00A8086B"/>
    <w:rsid w:val="00A82221"/>
    <w:rsid w:val="00A829E1"/>
    <w:rsid w:val="00A833B9"/>
    <w:rsid w:val="00A84045"/>
    <w:rsid w:val="00A84EA7"/>
    <w:rsid w:val="00A8648B"/>
    <w:rsid w:val="00A864AB"/>
    <w:rsid w:val="00A86891"/>
    <w:rsid w:val="00A87AC1"/>
    <w:rsid w:val="00A9079A"/>
    <w:rsid w:val="00A907C3"/>
    <w:rsid w:val="00A90EA9"/>
    <w:rsid w:val="00A91E50"/>
    <w:rsid w:val="00A92714"/>
    <w:rsid w:val="00A9360D"/>
    <w:rsid w:val="00A94052"/>
    <w:rsid w:val="00A943DF"/>
    <w:rsid w:val="00A945C6"/>
    <w:rsid w:val="00A94EEF"/>
    <w:rsid w:val="00A9519E"/>
    <w:rsid w:val="00A9556A"/>
    <w:rsid w:val="00A9596E"/>
    <w:rsid w:val="00A96252"/>
    <w:rsid w:val="00A96C53"/>
    <w:rsid w:val="00A9700B"/>
    <w:rsid w:val="00A9737A"/>
    <w:rsid w:val="00AA0046"/>
    <w:rsid w:val="00AA01B9"/>
    <w:rsid w:val="00AA03A5"/>
    <w:rsid w:val="00AA095C"/>
    <w:rsid w:val="00AA1163"/>
    <w:rsid w:val="00AA196E"/>
    <w:rsid w:val="00AA2535"/>
    <w:rsid w:val="00AA2A2F"/>
    <w:rsid w:val="00AA3A30"/>
    <w:rsid w:val="00AA3CD0"/>
    <w:rsid w:val="00AA4CA7"/>
    <w:rsid w:val="00AA5788"/>
    <w:rsid w:val="00AA6044"/>
    <w:rsid w:val="00AA6BEE"/>
    <w:rsid w:val="00AA7957"/>
    <w:rsid w:val="00AB0251"/>
    <w:rsid w:val="00AB0AA9"/>
    <w:rsid w:val="00AB0B78"/>
    <w:rsid w:val="00AB121E"/>
    <w:rsid w:val="00AB1469"/>
    <w:rsid w:val="00AB1D45"/>
    <w:rsid w:val="00AB24C7"/>
    <w:rsid w:val="00AB24E8"/>
    <w:rsid w:val="00AB574F"/>
    <w:rsid w:val="00AB66DE"/>
    <w:rsid w:val="00AB7010"/>
    <w:rsid w:val="00AB7160"/>
    <w:rsid w:val="00AB71EA"/>
    <w:rsid w:val="00AC032E"/>
    <w:rsid w:val="00AC0BF3"/>
    <w:rsid w:val="00AC18CC"/>
    <w:rsid w:val="00AC3DD4"/>
    <w:rsid w:val="00AC4421"/>
    <w:rsid w:val="00AC44F4"/>
    <w:rsid w:val="00AC4B46"/>
    <w:rsid w:val="00AC59DD"/>
    <w:rsid w:val="00AC5B60"/>
    <w:rsid w:val="00AC6215"/>
    <w:rsid w:val="00AC7D67"/>
    <w:rsid w:val="00AD0CF1"/>
    <w:rsid w:val="00AD20F0"/>
    <w:rsid w:val="00AD218C"/>
    <w:rsid w:val="00AD3058"/>
    <w:rsid w:val="00AD3186"/>
    <w:rsid w:val="00AD40E5"/>
    <w:rsid w:val="00AD42BB"/>
    <w:rsid w:val="00AD4AD2"/>
    <w:rsid w:val="00AD4B22"/>
    <w:rsid w:val="00AD55E8"/>
    <w:rsid w:val="00AD5A77"/>
    <w:rsid w:val="00AD6547"/>
    <w:rsid w:val="00AD68AB"/>
    <w:rsid w:val="00AD749F"/>
    <w:rsid w:val="00AD799A"/>
    <w:rsid w:val="00AE0988"/>
    <w:rsid w:val="00AE131F"/>
    <w:rsid w:val="00AE31E9"/>
    <w:rsid w:val="00AE3446"/>
    <w:rsid w:val="00AE3A47"/>
    <w:rsid w:val="00AE46A7"/>
    <w:rsid w:val="00AE59F8"/>
    <w:rsid w:val="00AE60BD"/>
    <w:rsid w:val="00AE6767"/>
    <w:rsid w:val="00AE752A"/>
    <w:rsid w:val="00AF123A"/>
    <w:rsid w:val="00AF27DE"/>
    <w:rsid w:val="00AF2863"/>
    <w:rsid w:val="00AF2F44"/>
    <w:rsid w:val="00AF304C"/>
    <w:rsid w:val="00AF324C"/>
    <w:rsid w:val="00AF3CAE"/>
    <w:rsid w:val="00AF535B"/>
    <w:rsid w:val="00AF6095"/>
    <w:rsid w:val="00AF6E8D"/>
    <w:rsid w:val="00B0009D"/>
    <w:rsid w:val="00B0122D"/>
    <w:rsid w:val="00B01A4E"/>
    <w:rsid w:val="00B027BF"/>
    <w:rsid w:val="00B029B7"/>
    <w:rsid w:val="00B051C8"/>
    <w:rsid w:val="00B06719"/>
    <w:rsid w:val="00B067B6"/>
    <w:rsid w:val="00B07E6F"/>
    <w:rsid w:val="00B1117B"/>
    <w:rsid w:val="00B11C09"/>
    <w:rsid w:val="00B13F65"/>
    <w:rsid w:val="00B15A7A"/>
    <w:rsid w:val="00B160E9"/>
    <w:rsid w:val="00B17E08"/>
    <w:rsid w:val="00B2176F"/>
    <w:rsid w:val="00B22686"/>
    <w:rsid w:val="00B22F2F"/>
    <w:rsid w:val="00B24B71"/>
    <w:rsid w:val="00B25970"/>
    <w:rsid w:val="00B26019"/>
    <w:rsid w:val="00B2652D"/>
    <w:rsid w:val="00B2782B"/>
    <w:rsid w:val="00B27871"/>
    <w:rsid w:val="00B27DD4"/>
    <w:rsid w:val="00B27E0A"/>
    <w:rsid w:val="00B31034"/>
    <w:rsid w:val="00B31301"/>
    <w:rsid w:val="00B31D27"/>
    <w:rsid w:val="00B3211E"/>
    <w:rsid w:val="00B32421"/>
    <w:rsid w:val="00B35210"/>
    <w:rsid w:val="00B353D0"/>
    <w:rsid w:val="00B35728"/>
    <w:rsid w:val="00B3580A"/>
    <w:rsid w:val="00B358CC"/>
    <w:rsid w:val="00B35AC1"/>
    <w:rsid w:val="00B36EA3"/>
    <w:rsid w:val="00B4115F"/>
    <w:rsid w:val="00B42871"/>
    <w:rsid w:val="00B42EFD"/>
    <w:rsid w:val="00B43346"/>
    <w:rsid w:val="00B43D74"/>
    <w:rsid w:val="00B43FB5"/>
    <w:rsid w:val="00B4455F"/>
    <w:rsid w:val="00B445D1"/>
    <w:rsid w:val="00B44E6C"/>
    <w:rsid w:val="00B455A1"/>
    <w:rsid w:val="00B4599C"/>
    <w:rsid w:val="00B47720"/>
    <w:rsid w:val="00B50358"/>
    <w:rsid w:val="00B51C99"/>
    <w:rsid w:val="00B51F6F"/>
    <w:rsid w:val="00B52228"/>
    <w:rsid w:val="00B531DC"/>
    <w:rsid w:val="00B54FC4"/>
    <w:rsid w:val="00B55271"/>
    <w:rsid w:val="00B55C6E"/>
    <w:rsid w:val="00B56F0C"/>
    <w:rsid w:val="00B57FD8"/>
    <w:rsid w:val="00B605A5"/>
    <w:rsid w:val="00B65B54"/>
    <w:rsid w:val="00B66DEC"/>
    <w:rsid w:val="00B67747"/>
    <w:rsid w:val="00B70383"/>
    <w:rsid w:val="00B709AF"/>
    <w:rsid w:val="00B724AD"/>
    <w:rsid w:val="00B754D4"/>
    <w:rsid w:val="00B75674"/>
    <w:rsid w:val="00B759C6"/>
    <w:rsid w:val="00B75A58"/>
    <w:rsid w:val="00B76AEA"/>
    <w:rsid w:val="00B77D07"/>
    <w:rsid w:val="00B77E38"/>
    <w:rsid w:val="00B811DA"/>
    <w:rsid w:val="00B8479E"/>
    <w:rsid w:val="00B863B6"/>
    <w:rsid w:val="00B87DA8"/>
    <w:rsid w:val="00B9169B"/>
    <w:rsid w:val="00B91A1B"/>
    <w:rsid w:val="00B93027"/>
    <w:rsid w:val="00B94162"/>
    <w:rsid w:val="00B95F20"/>
    <w:rsid w:val="00B96D6B"/>
    <w:rsid w:val="00BA027E"/>
    <w:rsid w:val="00BA2CEB"/>
    <w:rsid w:val="00BA3048"/>
    <w:rsid w:val="00BA423A"/>
    <w:rsid w:val="00BA42E4"/>
    <w:rsid w:val="00BA4D10"/>
    <w:rsid w:val="00BA6F13"/>
    <w:rsid w:val="00BA6FC1"/>
    <w:rsid w:val="00BA7E21"/>
    <w:rsid w:val="00BB0923"/>
    <w:rsid w:val="00BB143D"/>
    <w:rsid w:val="00BB23C0"/>
    <w:rsid w:val="00BB3310"/>
    <w:rsid w:val="00BB4147"/>
    <w:rsid w:val="00BB4BD0"/>
    <w:rsid w:val="00BB5170"/>
    <w:rsid w:val="00BB5BCC"/>
    <w:rsid w:val="00BB6958"/>
    <w:rsid w:val="00BC00B3"/>
    <w:rsid w:val="00BC2AF6"/>
    <w:rsid w:val="00BC3DA4"/>
    <w:rsid w:val="00BC498F"/>
    <w:rsid w:val="00BC4B40"/>
    <w:rsid w:val="00BC50F5"/>
    <w:rsid w:val="00BC5469"/>
    <w:rsid w:val="00BC5EA9"/>
    <w:rsid w:val="00BC7526"/>
    <w:rsid w:val="00BD02FB"/>
    <w:rsid w:val="00BD2E36"/>
    <w:rsid w:val="00BD3617"/>
    <w:rsid w:val="00BD36BD"/>
    <w:rsid w:val="00BD3C2B"/>
    <w:rsid w:val="00BD4B4E"/>
    <w:rsid w:val="00BD4C45"/>
    <w:rsid w:val="00BD54E4"/>
    <w:rsid w:val="00BD70AA"/>
    <w:rsid w:val="00BD71DE"/>
    <w:rsid w:val="00BD7823"/>
    <w:rsid w:val="00BE0243"/>
    <w:rsid w:val="00BE148C"/>
    <w:rsid w:val="00BE1BF8"/>
    <w:rsid w:val="00BE3254"/>
    <w:rsid w:val="00BE3D15"/>
    <w:rsid w:val="00BE55BE"/>
    <w:rsid w:val="00BE6F11"/>
    <w:rsid w:val="00BE7151"/>
    <w:rsid w:val="00BE7537"/>
    <w:rsid w:val="00BE7CD7"/>
    <w:rsid w:val="00BE7D3E"/>
    <w:rsid w:val="00BF08D9"/>
    <w:rsid w:val="00BF1862"/>
    <w:rsid w:val="00BF3386"/>
    <w:rsid w:val="00BF3A8E"/>
    <w:rsid w:val="00BF46DA"/>
    <w:rsid w:val="00BF58DA"/>
    <w:rsid w:val="00BF6018"/>
    <w:rsid w:val="00BF6C9D"/>
    <w:rsid w:val="00BF70E7"/>
    <w:rsid w:val="00C00244"/>
    <w:rsid w:val="00C00409"/>
    <w:rsid w:val="00C02520"/>
    <w:rsid w:val="00C03BDC"/>
    <w:rsid w:val="00C03C52"/>
    <w:rsid w:val="00C040CE"/>
    <w:rsid w:val="00C045F2"/>
    <w:rsid w:val="00C06178"/>
    <w:rsid w:val="00C070FF"/>
    <w:rsid w:val="00C10166"/>
    <w:rsid w:val="00C105A7"/>
    <w:rsid w:val="00C1222D"/>
    <w:rsid w:val="00C12BF9"/>
    <w:rsid w:val="00C12C40"/>
    <w:rsid w:val="00C14094"/>
    <w:rsid w:val="00C14AEF"/>
    <w:rsid w:val="00C15168"/>
    <w:rsid w:val="00C15483"/>
    <w:rsid w:val="00C156BD"/>
    <w:rsid w:val="00C17EAA"/>
    <w:rsid w:val="00C20041"/>
    <w:rsid w:val="00C200F5"/>
    <w:rsid w:val="00C20B1E"/>
    <w:rsid w:val="00C216A5"/>
    <w:rsid w:val="00C21BA1"/>
    <w:rsid w:val="00C21E20"/>
    <w:rsid w:val="00C22B7F"/>
    <w:rsid w:val="00C232CE"/>
    <w:rsid w:val="00C234FC"/>
    <w:rsid w:val="00C2375C"/>
    <w:rsid w:val="00C2389F"/>
    <w:rsid w:val="00C2504E"/>
    <w:rsid w:val="00C26103"/>
    <w:rsid w:val="00C31C3A"/>
    <w:rsid w:val="00C330FE"/>
    <w:rsid w:val="00C337ED"/>
    <w:rsid w:val="00C33DA1"/>
    <w:rsid w:val="00C344E0"/>
    <w:rsid w:val="00C3482B"/>
    <w:rsid w:val="00C355B7"/>
    <w:rsid w:val="00C35692"/>
    <w:rsid w:val="00C37CDC"/>
    <w:rsid w:val="00C407DA"/>
    <w:rsid w:val="00C422A6"/>
    <w:rsid w:val="00C42902"/>
    <w:rsid w:val="00C43F92"/>
    <w:rsid w:val="00C44497"/>
    <w:rsid w:val="00C446AA"/>
    <w:rsid w:val="00C44D2A"/>
    <w:rsid w:val="00C47443"/>
    <w:rsid w:val="00C501EC"/>
    <w:rsid w:val="00C5155D"/>
    <w:rsid w:val="00C51BC8"/>
    <w:rsid w:val="00C52222"/>
    <w:rsid w:val="00C5280F"/>
    <w:rsid w:val="00C5295B"/>
    <w:rsid w:val="00C53717"/>
    <w:rsid w:val="00C53C45"/>
    <w:rsid w:val="00C554B1"/>
    <w:rsid w:val="00C55E48"/>
    <w:rsid w:val="00C5698B"/>
    <w:rsid w:val="00C57AF1"/>
    <w:rsid w:val="00C61362"/>
    <w:rsid w:val="00C619D3"/>
    <w:rsid w:val="00C63B39"/>
    <w:rsid w:val="00C64092"/>
    <w:rsid w:val="00C64294"/>
    <w:rsid w:val="00C64BC6"/>
    <w:rsid w:val="00C64FF8"/>
    <w:rsid w:val="00C6523E"/>
    <w:rsid w:val="00C66CE8"/>
    <w:rsid w:val="00C72022"/>
    <w:rsid w:val="00C7218C"/>
    <w:rsid w:val="00C722AD"/>
    <w:rsid w:val="00C7269D"/>
    <w:rsid w:val="00C7359B"/>
    <w:rsid w:val="00C739C6"/>
    <w:rsid w:val="00C741D7"/>
    <w:rsid w:val="00C742A9"/>
    <w:rsid w:val="00C76232"/>
    <w:rsid w:val="00C76258"/>
    <w:rsid w:val="00C77192"/>
    <w:rsid w:val="00C776A8"/>
    <w:rsid w:val="00C77C2E"/>
    <w:rsid w:val="00C77DA5"/>
    <w:rsid w:val="00C81E2D"/>
    <w:rsid w:val="00C824C1"/>
    <w:rsid w:val="00C82D90"/>
    <w:rsid w:val="00C82EB1"/>
    <w:rsid w:val="00C83608"/>
    <w:rsid w:val="00C86B1C"/>
    <w:rsid w:val="00C871F4"/>
    <w:rsid w:val="00C87C6C"/>
    <w:rsid w:val="00C90CB9"/>
    <w:rsid w:val="00C90CDF"/>
    <w:rsid w:val="00C92A86"/>
    <w:rsid w:val="00C93B58"/>
    <w:rsid w:val="00C93F43"/>
    <w:rsid w:val="00C9521C"/>
    <w:rsid w:val="00C95550"/>
    <w:rsid w:val="00C960DF"/>
    <w:rsid w:val="00C96EC9"/>
    <w:rsid w:val="00C97F2D"/>
    <w:rsid w:val="00CA06B6"/>
    <w:rsid w:val="00CA1512"/>
    <w:rsid w:val="00CA1B59"/>
    <w:rsid w:val="00CA1C30"/>
    <w:rsid w:val="00CA2263"/>
    <w:rsid w:val="00CA265F"/>
    <w:rsid w:val="00CA293E"/>
    <w:rsid w:val="00CA39B7"/>
    <w:rsid w:val="00CA4124"/>
    <w:rsid w:val="00CA4839"/>
    <w:rsid w:val="00CA5CF6"/>
    <w:rsid w:val="00CA60DD"/>
    <w:rsid w:val="00CA6599"/>
    <w:rsid w:val="00CA679E"/>
    <w:rsid w:val="00CB3AFB"/>
    <w:rsid w:val="00CB3E93"/>
    <w:rsid w:val="00CB4ACE"/>
    <w:rsid w:val="00CB663D"/>
    <w:rsid w:val="00CB6752"/>
    <w:rsid w:val="00CB733C"/>
    <w:rsid w:val="00CC07BD"/>
    <w:rsid w:val="00CC0971"/>
    <w:rsid w:val="00CC0CB7"/>
    <w:rsid w:val="00CC1020"/>
    <w:rsid w:val="00CC11AE"/>
    <w:rsid w:val="00CC1368"/>
    <w:rsid w:val="00CC1769"/>
    <w:rsid w:val="00CC21D8"/>
    <w:rsid w:val="00CC2C4F"/>
    <w:rsid w:val="00CC425A"/>
    <w:rsid w:val="00CC481F"/>
    <w:rsid w:val="00CC68EC"/>
    <w:rsid w:val="00CC727B"/>
    <w:rsid w:val="00CD0480"/>
    <w:rsid w:val="00CD05E8"/>
    <w:rsid w:val="00CD06DA"/>
    <w:rsid w:val="00CD1132"/>
    <w:rsid w:val="00CD1135"/>
    <w:rsid w:val="00CD41A5"/>
    <w:rsid w:val="00CD458F"/>
    <w:rsid w:val="00CD4C49"/>
    <w:rsid w:val="00CD6788"/>
    <w:rsid w:val="00CD6899"/>
    <w:rsid w:val="00CD6A5E"/>
    <w:rsid w:val="00CD7D70"/>
    <w:rsid w:val="00CE0F22"/>
    <w:rsid w:val="00CE180E"/>
    <w:rsid w:val="00CE2E35"/>
    <w:rsid w:val="00CE34FB"/>
    <w:rsid w:val="00CE4415"/>
    <w:rsid w:val="00CE450A"/>
    <w:rsid w:val="00CE4A8E"/>
    <w:rsid w:val="00CE569C"/>
    <w:rsid w:val="00CE7CC9"/>
    <w:rsid w:val="00CF038D"/>
    <w:rsid w:val="00CF2600"/>
    <w:rsid w:val="00CF2A1C"/>
    <w:rsid w:val="00CF3B1B"/>
    <w:rsid w:val="00CF3CF8"/>
    <w:rsid w:val="00CF4257"/>
    <w:rsid w:val="00CF5BD4"/>
    <w:rsid w:val="00CF6796"/>
    <w:rsid w:val="00CF7004"/>
    <w:rsid w:val="00CF7C10"/>
    <w:rsid w:val="00CF7CA8"/>
    <w:rsid w:val="00D00727"/>
    <w:rsid w:val="00D00A35"/>
    <w:rsid w:val="00D0283E"/>
    <w:rsid w:val="00D02E54"/>
    <w:rsid w:val="00D04DB8"/>
    <w:rsid w:val="00D06894"/>
    <w:rsid w:val="00D1068D"/>
    <w:rsid w:val="00D11F55"/>
    <w:rsid w:val="00D11FDD"/>
    <w:rsid w:val="00D1201E"/>
    <w:rsid w:val="00D12DA2"/>
    <w:rsid w:val="00D12FB0"/>
    <w:rsid w:val="00D1318F"/>
    <w:rsid w:val="00D1343B"/>
    <w:rsid w:val="00D1367F"/>
    <w:rsid w:val="00D15391"/>
    <w:rsid w:val="00D15668"/>
    <w:rsid w:val="00D159E9"/>
    <w:rsid w:val="00D15AFE"/>
    <w:rsid w:val="00D15B94"/>
    <w:rsid w:val="00D15C6A"/>
    <w:rsid w:val="00D16152"/>
    <w:rsid w:val="00D177EB"/>
    <w:rsid w:val="00D1789C"/>
    <w:rsid w:val="00D2036D"/>
    <w:rsid w:val="00D205F9"/>
    <w:rsid w:val="00D2117D"/>
    <w:rsid w:val="00D21EA3"/>
    <w:rsid w:val="00D21FC4"/>
    <w:rsid w:val="00D22857"/>
    <w:rsid w:val="00D230C1"/>
    <w:rsid w:val="00D23E0F"/>
    <w:rsid w:val="00D23FB5"/>
    <w:rsid w:val="00D246AC"/>
    <w:rsid w:val="00D25EDC"/>
    <w:rsid w:val="00D25F36"/>
    <w:rsid w:val="00D26674"/>
    <w:rsid w:val="00D26686"/>
    <w:rsid w:val="00D3140B"/>
    <w:rsid w:val="00D334BC"/>
    <w:rsid w:val="00D34E0A"/>
    <w:rsid w:val="00D362C7"/>
    <w:rsid w:val="00D3659E"/>
    <w:rsid w:val="00D3793B"/>
    <w:rsid w:val="00D40215"/>
    <w:rsid w:val="00D408D3"/>
    <w:rsid w:val="00D42455"/>
    <w:rsid w:val="00D4247C"/>
    <w:rsid w:val="00D43942"/>
    <w:rsid w:val="00D44065"/>
    <w:rsid w:val="00D4431C"/>
    <w:rsid w:val="00D45FD7"/>
    <w:rsid w:val="00D4782D"/>
    <w:rsid w:val="00D50BCC"/>
    <w:rsid w:val="00D515D4"/>
    <w:rsid w:val="00D51F95"/>
    <w:rsid w:val="00D53D6A"/>
    <w:rsid w:val="00D544CF"/>
    <w:rsid w:val="00D55A03"/>
    <w:rsid w:val="00D601F7"/>
    <w:rsid w:val="00D617FC"/>
    <w:rsid w:val="00D62B74"/>
    <w:rsid w:val="00D641C9"/>
    <w:rsid w:val="00D65007"/>
    <w:rsid w:val="00D66EE1"/>
    <w:rsid w:val="00D703CF"/>
    <w:rsid w:val="00D71812"/>
    <w:rsid w:val="00D71D26"/>
    <w:rsid w:val="00D7219A"/>
    <w:rsid w:val="00D72282"/>
    <w:rsid w:val="00D731CB"/>
    <w:rsid w:val="00D733A3"/>
    <w:rsid w:val="00D7361B"/>
    <w:rsid w:val="00D73994"/>
    <w:rsid w:val="00D7524D"/>
    <w:rsid w:val="00D7560A"/>
    <w:rsid w:val="00D7581D"/>
    <w:rsid w:val="00D76F12"/>
    <w:rsid w:val="00D779D2"/>
    <w:rsid w:val="00D801BD"/>
    <w:rsid w:val="00D812FE"/>
    <w:rsid w:val="00D8318C"/>
    <w:rsid w:val="00D8414F"/>
    <w:rsid w:val="00D84251"/>
    <w:rsid w:val="00D85C5F"/>
    <w:rsid w:val="00D867E6"/>
    <w:rsid w:val="00D8703D"/>
    <w:rsid w:val="00D87AC9"/>
    <w:rsid w:val="00D9170B"/>
    <w:rsid w:val="00D93B5C"/>
    <w:rsid w:val="00D9420E"/>
    <w:rsid w:val="00D9461B"/>
    <w:rsid w:val="00D94A7A"/>
    <w:rsid w:val="00D95C6C"/>
    <w:rsid w:val="00D966EE"/>
    <w:rsid w:val="00DA1B9F"/>
    <w:rsid w:val="00DA2340"/>
    <w:rsid w:val="00DA334A"/>
    <w:rsid w:val="00DA3559"/>
    <w:rsid w:val="00DA3E39"/>
    <w:rsid w:val="00DA692B"/>
    <w:rsid w:val="00DA6B89"/>
    <w:rsid w:val="00DB115F"/>
    <w:rsid w:val="00DB187D"/>
    <w:rsid w:val="00DB245D"/>
    <w:rsid w:val="00DB29A9"/>
    <w:rsid w:val="00DB425B"/>
    <w:rsid w:val="00DB4408"/>
    <w:rsid w:val="00DB4531"/>
    <w:rsid w:val="00DB519F"/>
    <w:rsid w:val="00DB55C6"/>
    <w:rsid w:val="00DB60F3"/>
    <w:rsid w:val="00DB6CD5"/>
    <w:rsid w:val="00DB7517"/>
    <w:rsid w:val="00DB7D8C"/>
    <w:rsid w:val="00DC00A8"/>
    <w:rsid w:val="00DC09C2"/>
    <w:rsid w:val="00DC1944"/>
    <w:rsid w:val="00DC1A77"/>
    <w:rsid w:val="00DC2DA3"/>
    <w:rsid w:val="00DC3710"/>
    <w:rsid w:val="00DC4C07"/>
    <w:rsid w:val="00DC56B2"/>
    <w:rsid w:val="00DC56D5"/>
    <w:rsid w:val="00DC57C9"/>
    <w:rsid w:val="00DC6E55"/>
    <w:rsid w:val="00DC743C"/>
    <w:rsid w:val="00DD05A4"/>
    <w:rsid w:val="00DD085E"/>
    <w:rsid w:val="00DD17BD"/>
    <w:rsid w:val="00DD18B2"/>
    <w:rsid w:val="00DD1A7C"/>
    <w:rsid w:val="00DD1FD9"/>
    <w:rsid w:val="00DD2069"/>
    <w:rsid w:val="00DD20EE"/>
    <w:rsid w:val="00DD2119"/>
    <w:rsid w:val="00DD2D1A"/>
    <w:rsid w:val="00DD3AE7"/>
    <w:rsid w:val="00DD45C8"/>
    <w:rsid w:val="00DD4E32"/>
    <w:rsid w:val="00DD6132"/>
    <w:rsid w:val="00DD6AB1"/>
    <w:rsid w:val="00DD6F5E"/>
    <w:rsid w:val="00DD719A"/>
    <w:rsid w:val="00DD79D8"/>
    <w:rsid w:val="00DE0A05"/>
    <w:rsid w:val="00DE0F52"/>
    <w:rsid w:val="00DE1CFD"/>
    <w:rsid w:val="00DE2717"/>
    <w:rsid w:val="00DE3610"/>
    <w:rsid w:val="00DE456B"/>
    <w:rsid w:val="00DE49F2"/>
    <w:rsid w:val="00DE5FBA"/>
    <w:rsid w:val="00DE658D"/>
    <w:rsid w:val="00DE700D"/>
    <w:rsid w:val="00DE704C"/>
    <w:rsid w:val="00DE7E77"/>
    <w:rsid w:val="00DF06F0"/>
    <w:rsid w:val="00DF271E"/>
    <w:rsid w:val="00DF2AD7"/>
    <w:rsid w:val="00DF319C"/>
    <w:rsid w:val="00DF36D3"/>
    <w:rsid w:val="00DF42BA"/>
    <w:rsid w:val="00DF4F79"/>
    <w:rsid w:val="00DF508A"/>
    <w:rsid w:val="00DF577E"/>
    <w:rsid w:val="00DF6292"/>
    <w:rsid w:val="00DF6A73"/>
    <w:rsid w:val="00E00C63"/>
    <w:rsid w:val="00E00EE6"/>
    <w:rsid w:val="00E031A8"/>
    <w:rsid w:val="00E04204"/>
    <w:rsid w:val="00E05DC4"/>
    <w:rsid w:val="00E06130"/>
    <w:rsid w:val="00E07006"/>
    <w:rsid w:val="00E10833"/>
    <w:rsid w:val="00E10AEC"/>
    <w:rsid w:val="00E10FAC"/>
    <w:rsid w:val="00E117F6"/>
    <w:rsid w:val="00E11A6F"/>
    <w:rsid w:val="00E11DDE"/>
    <w:rsid w:val="00E12727"/>
    <w:rsid w:val="00E14EFD"/>
    <w:rsid w:val="00E150BF"/>
    <w:rsid w:val="00E16F99"/>
    <w:rsid w:val="00E1788F"/>
    <w:rsid w:val="00E17DB2"/>
    <w:rsid w:val="00E20400"/>
    <w:rsid w:val="00E20D57"/>
    <w:rsid w:val="00E21EE6"/>
    <w:rsid w:val="00E227E2"/>
    <w:rsid w:val="00E22FFC"/>
    <w:rsid w:val="00E2365D"/>
    <w:rsid w:val="00E239B7"/>
    <w:rsid w:val="00E23E2B"/>
    <w:rsid w:val="00E24CE8"/>
    <w:rsid w:val="00E254B9"/>
    <w:rsid w:val="00E25D24"/>
    <w:rsid w:val="00E263FA"/>
    <w:rsid w:val="00E2654C"/>
    <w:rsid w:val="00E30380"/>
    <w:rsid w:val="00E30E5D"/>
    <w:rsid w:val="00E32364"/>
    <w:rsid w:val="00E3266B"/>
    <w:rsid w:val="00E34FB0"/>
    <w:rsid w:val="00E35C82"/>
    <w:rsid w:val="00E36062"/>
    <w:rsid w:val="00E360C3"/>
    <w:rsid w:val="00E3610B"/>
    <w:rsid w:val="00E368C9"/>
    <w:rsid w:val="00E36DD1"/>
    <w:rsid w:val="00E36F3D"/>
    <w:rsid w:val="00E370B6"/>
    <w:rsid w:val="00E3758F"/>
    <w:rsid w:val="00E40380"/>
    <w:rsid w:val="00E40CEA"/>
    <w:rsid w:val="00E42C11"/>
    <w:rsid w:val="00E437E9"/>
    <w:rsid w:val="00E43F8C"/>
    <w:rsid w:val="00E4521E"/>
    <w:rsid w:val="00E45888"/>
    <w:rsid w:val="00E46184"/>
    <w:rsid w:val="00E47754"/>
    <w:rsid w:val="00E47E95"/>
    <w:rsid w:val="00E506F2"/>
    <w:rsid w:val="00E50F8A"/>
    <w:rsid w:val="00E5237D"/>
    <w:rsid w:val="00E52846"/>
    <w:rsid w:val="00E53657"/>
    <w:rsid w:val="00E53AB9"/>
    <w:rsid w:val="00E54571"/>
    <w:rsid w:val="00E546F4"/>
    <w:rsid w:val="00E54C50"/>
    <w:rsid w:val="00E54EBB"/>
    <w:rsid w:val="00E54F39"/>
    <w:rsid w:val="00E554FB"/>
    <w:rsid w:val="00E56F05"/>
    <w:rsid w:val="00E574F2"/>
    <w:rsid w:val="00E57A54"/>
    <w:rsid w:val="00E57EBC"/>
    <w:rsid w:val="00E61082"/>
    <w:rsid w:val="00E61846"/>
    <w:rsid w:val="00E622AF"/>
    <w:rsid w:val="00E6361C"/>
    <w:rsid w:val="00E64822"/>
    <w:rsid w:val="00E65E16"/>
    <w:rsid w:val="00E66E5B"/>
    <w:rsid w:val="00E6719A"/>
    <w:rsid w:val="00E677DE"/>
    <w:rsid w:val="00E678EF"/>
    <w:rsid w:val="00E67F0C"/>
    <w:rsid w:val="00E70B55"/>
    <w:rsid w:val="00E71F59"/>
    <w:rsid w:val="00E7569E"/>
    <w:rsid w:val="00E7661D"/>
    <w:rsid w:val="00E77AAC"/>
    <w:rsid w:val="00E77E32"/>
    <w:rsid w:val="00E80490"/>
    <w:rsid w:val="00E831FA"/>
    <w:rsid w:val="00E83F78"/>
    <w:rsid w:val="00E83FE0"/>
    <w:rsid w:val="00E84404"/>
    <w:rsid w:val="00E855DA"/>
    <w:rsid w:val="00E85D45"/>
    <w:rsid w:val="00E86288"/>
    <w:rsid w:val="00E862BF"/>
    <w:rsid w:val="00E87361"/>
    <w:rsid w:val="00E9155E"/>
    <w:rsid w:val="00E916DF"/>
    <w:rsid w:val="00E91865"/>
    <w:rsid w:val="00E9280E"/>
    <w:rsid w:val="00E92BC2"/>
    <w:rsid w:val="00E939EE"/>
    <w:rsid w:val="00E94421"/>
    <w:rsid w:val="00E944A8"/>
    <w:rsid w:val="00E9457C"/>
    <w:rsid w:val="00E94CF0"/>
    <w:rsid w:val="00E95045"/>
    <w:rsid w:val="00E96C24"/>
    <w:rsid w:val="00E97DE0"/>
    <w:rsid w:val="00E97E0D"/>
    <w:rsid w:val="00EA1919"/>
    <w:rsid w:val="00EA2000"/>
    <w:rsid w:val="00EA3366"/>
    <w:rsid w:val="00EA6834"/>
    <w:rsid w:val="00EB03E8"/>
    <w:rsid w:val="00EB0F02"/>
    <w:rsid w:val="00EB1707"/>
    <w:rsid w:val="00EB25E4"/>
    <w:rsid w:val="00EB2E50"/>
    <w:rsid w:val="00EB3ECA"/>
    <w:rsid w:val="00EB3ED4"/>
    <w:rsid w:val="00EB5756"/>
    <w:rsid w:val="00EB5AE0"/>
    <w:rsid w:val="00EB6C3C"/>
    <w:rsid w:val="00EC0740"/>
    <w:rsid w:val="00EC2D7A"/>
    <w:rsid w:val="00EC3763"/>
    <w:rsid w:val="00EC5630"/>
    <w:rsid w:val="00EC5937"/>
    <w:rsid w:val="00EC5E9B"/>
    <w:rsid w:val="00EC5E9D"/>
    <w:rsid w:val="00EC61BB"/>
    <w:rsid w:val="00EC6BF5"/>
    <w:rsid w:val="00EC7A6D"/>
    <w:rsid w:val="00ED0194"/>
    <w:rsid w:val="00ED0373"/>
    <w:rsid w:val="00ED0936"/>
    <w:rsid w:val="00ED0CA8"/>
    <w:rsid w:val="00ED0DD6"/>
    <w:rsid w:val="00ED2643"/>
    <w:rsid w:val="00ED28DE"/>
    <w:rsid w:val="00ED2940"/>
    <w:rsid w:val="00ED3BB5"/>
    <w:rsid w:val="00ED75CA"/>
    <w:rsid w:val="00ED78F5"/>
    <w:rsid w:val="00EE0397"/>
    <w:rsid w:val="00EE0FCD"/>
    <w:rsid w:val="00EE33EF"/>
    <w:rsid w:val="00EE555A"/>
    <w:rsid w:val="00EE56C2"/>
    <w:rsid w:val="00EE5998"/>
    <w:rsid w:val="00EF06F2"/>
    <w:rsid w:val="00EF1B27"/>
    <w:rsid w:val="00EF2DC0"/>
    <w:rsid w:val="00EF3AB9"/>
    <w:rsid w:val="00EF4199"/>
    <w:rsid w:val="00EF5A45"/>
    <w:rsid w:val="00EF5BC2"/>
    <w:rsid w:val="00EF60F5"/>
    <w:rsid w:val="00EF6A4D"/>
    <w:rsid w:val="00F0055A"/>
    <w:rsid w:val="00F00E5E"/>
    <w:rsid w:val="00F01E47"/>
    <w:rsid w:val="00F02AF2"/>
    <w:rsid w:val="00F032F8"/>
    <w:rsid w:val="00F03E1D"/>
    <w:rsid w:val="00F03F07"/>
    <w:rsid w:val="00F04001"/>
    <w:rsid w:val="00F0477A"/>
    <w:rsid w:val="00F04939"/>
    <w:rsid w:val="00F04B76"/>
    <w:rsid w:val="00F04EAE"/>
    <w:rsid w:val="00F116EF"/>
    <w:rsid w:val="00F11B47"/>
    <w:rsid w:val="00F11E4F"/>
    <w:rsid w:val="00F12DFF"/>
    <w:rsid w:val="00F13853"/>
    <w:rsid w:val="00F155AF"/>
    <w:rsid w:val="00F15A6B"/>
    <w:rsid w:val="00F168D6"/>
    <w:rsid w:val="00F16A5B"/>
    <w:rsid w:val="00F16D14"/>
    <w:rsid w:val="00F17B87"/>
    <w:rsid w:val="00F2217F"/>
    <w:rsid w:val="00F23BDE"/>
    <w:rsid w:val="00F26120"/>
    <w:rsid w:val="00F26368"/>
    <w:rsid w:val="00F2751F"/>
    <w:rsid w:val="00F27691"/>
    <w:rsid w:val="00F27B59"/>
    <w:rsid w:val="00F30347"/>
    <w:rsid w:val="00F32415"/>
    <w:rsid w:val="00F34777"/>
    <w:rsid w:val="00F34AE8"/>
    <w:rsid w:val="00F360A0"/>
    <w:rsid w:val="00F36798"/>
    <w:rsid w:val="00F408F6"/>
    <w:rsid w:val="00F409B1"/>
    <w:rsid w:val="00F410DB"/>
    <w:rsid w:val="00F414E4"/>
    <w:rsid w:val="00F41609"/>
    <w:rsid w:val="00F422CB"/>
    <w:rsid w:val="00F43548"/>
    <w:rsid w:val="00F45A55"/>
    <w:rsid w:val="00F45F0F"/>
    <w:rsid w:val="00F47CFB"/>
    <w:rsid w:val="00F5077F"/>
    <w:rsid w:val="00F508CB"/>
    <w:rsid w:val="00F51ECB"/>
    <w:rsid w:val="00F52541"/>
    <w:rsid w:val="00F52DE7"/>
    <w:rsid w:val="00F53867"/>
    <w:rsid w:val="00F53A66"/>
    <w:rsid w:val="00F5458C"/>
    <w:rsid w:val="00F54A9D"/>
    <w:rsid w:val="00F56E03"/>
    <w:rsid w:val="00F56FB2"/>
    <w:rsid w:val="00F57763"/>
    <w:rsid w:val="00F6043E"/>
    <w:rsid w:val="00F61068"/>
    <w:rsid w:val="00F61090"/>
    <w:rsid w:val="00F61B91"/>
    <w:rsid w:val="00F61EBE"/>
    <w:rsid w:val="00F62194"/>
    <w:rsid w:val="00F62615"/>
    <w:rsid w:val="00F6390A"/>
    <w:rsid w:val="00F64630"/>
    <w:rsid w:val="00F64B19"/>
    <w:rsid w:val="00F65307"/>
    <w:rsid w:val="00F65555"/>
    <w:rsid w:val="00F6561A"/>
    <w:rsid w:val="00F66F56"/>
    <w:rsid w:val="00F67202"/>
    <w:rsid w:val="00F67BEA"/>
    <w:rsid w:val="00F70C27"/>
    <w:rsid w:val="00F711E2"/>
    <w:rsid w:val="00F71A6D"/>
    <w:rsid w:val="00F724FA"/>
    <w:rsid w:val="00F729AF"/>
    <w:rsid w:val="00F735E8"/>
    <w:rsid w:val="00F74AFE"/>
    <w:rsid w:val="00F74E8B"/>
    <w:rsid w:val="00F77D7B"/>
    <w:rsid w:val="00F8095A"/>
    <w:rsid w:val="00F82555"/>
    <w:rsid w:val="00F8370C"/>
    <w:rsid w:val="00F83782"/>
    <w:rsid w:val="00F83846"/>
    <w:rsid w:val="00F83D60"/>
    <w:rsid w:val="00F8417E"/>
    <w:rsid w:val="00F84CD7"/>
    <w:rsid w:val="00F85918"/>
    <w:rsid w:val="00F867E9"/>
    <w:rsid w:val="00F86C57"/>
    <w:rsid w:val="00F87488"/>
    <w:rsid w:val="00F91B57"/>
    <w:rsid w:val="00F92D35"/>
    <w:rsid w:val="00F93E56"/>
    <w:rsid w:val="00F94872"/>
    <w:rsid w:val="00F96117"/>
    <w:rsid w:val="00F967F1"/>
    <w:rsid w:val="00F968DD"/>
    <w:rsid w:val="00F969AF"/>
    <w:rsid w:val="00F96E6F"/>
    <w:rsid w:val="00F9790A"/>
    <w:rsid w:val="00F97E19"/>
    <w:rsid w:val="00F97EE4"/>
    <w:rsid w:val="00FA2517"/>
    <w:rsid w:val="00FA3113"/>
    <w:rsid w:val="00FA5180"/>
    <w:rsid w:val="00FA7D62"/>
    <w:rsid w:val="00FA7F58"/>
    <w:rsid w:val="00FB07F1"/>
    <w:rsid w:val="00FB0A8E"/>
    <w:rsid w:val="00FB274A"/>
    <w:rsid w:val="00FB4D39"/>
    <w:rsid w:val="00FB620A"/>
    <w:rsid w:val="00FB6EF1"/>
    <w:rsid w:val="00FB718A"/>
    <w:rsid w:val="00FC0940"/>
    <w:rsid w:val="00FC0D29"/>
    <w:rsid w:val="00FC19E9"/>
    <w:rsid w:val="00FC28A2"/>
    <w:rsid w:val="00FC2F8B"/>
    <w:rsid w:val="00FC3B82"/>
    <w:rsid w:val="00FC3CF3"/>
    <w:rsid w:val="00FC3D90"/>
    <w:rsid w:val="00FC4279"/>
    <w:rsid w:val="00FC485B"/>
    <w:rsid w:val="00FC4CC5"/>
    <w:rsid w:val="00FC60EF"/>
    <w:rsid w:val="00FC6A09"/>
    <w:rsid w:val="00FD06F5"/>
    <w:rsid w:val="00FD0A2B"/>
    <w:rsid w:val="00FD1398"/>
    <w:rsid w:val="00FD20FA"/>
    <w:rsid w:val="00FD33EA"/>
    <w:rsid w:val="00FD3836"/>
    <w:rsid w:val="00FD4753"/>
    <w:rsid w:val="00FD4FFD"/>
    <w:rsid w:val="00FD5EAC"/>
    <w:rsid w:val="00FD69B0"/>
    <w:rsid w:val="00FD6F06"/>
    <w:rsid w:val="00FD7129"/>
    <w:rsid w:val="00FE0207"/>
    <w:rsid w:val="00FE19AB"/>
    <w:rsid w:val="00FE1F9C"/>
    <w:rsid w:val="00FE29D2"/>
    <w:rsid w:val="00FE2AF4"/>
    <w:rsid w:val="00FE32E6"/>
    <w:rsid w:val="00FE3BB6"/>
    <w:rsid w:val="00FE40EB"/>
    <w:rsid w:val="00FE5637"/>
    <w:rsid w:val="00FE64E4"/>
    <w:rsid w:val="00FE6A92"/>
    <w:rsid w:val="00FE7600"/>
    <w:rsid w:val="00FE7F18"/>
    <w:rsid w:val="00FF0727"/>
    <w:rsid w:val="00FF13C1"/>
    <w:rsid w:val="00FF2ED7"/>
    <w:rsid w:val="00FF425E"/>
    <w:rsid w:val="00FF45AF"/>
    <w:rsid w:val="00FF4DE4"/>
    <w:rsid w:val="00FF51A5"/>
    <w:rsid w:val="00FF5AF0"/>
    <w:rsid w:val="00FF7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752D57D"/>
  <w15:docId w15:val="{9BA0EB0A-3B5D-486C-AE6D-0F502BEDA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F48A3"/>
    <w:rPr>
      <w:rFonts w:ascii="Arial" w:hAnsi="Arial"/>
      <w:szCs w:val="24"/>
    </w:rPr>
  </w:style>
  <w:style w:type="paragraph" w:styleId="Heading1">
    <w:name w:val="heading 1"/>
    <w:basedOn w:val="Normal"/>
    <w:next w:val="Normal"/>
    <w:qFormat/>
    <w:pPr>
      <w:keepNext/>
      <w:pageBreakBefore/>
      <w:spacing w:after="480"/>
      <w:outlineLvl w:val="0"/>
    </w:pPr>
    <w:rPr>
      <w:b/>
      <w:kern w:val="28"/>
      <w:sz w:val="28"/>
      <w:szCs w:val="20"/>
    </w:rPr>
  </w:style>
  <w:style w:type="paragraph" w:styleId="Heading2">
    <w:name w:val="heading 2"/>
    <w:basedOn w:val="Normal"/>
    <w:next w:val="Normal"/>
    <w:qFormat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1"/>
    <w:qFormat/>
    <w:pPr>
      <w:keepNext/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1">
    <w:name w:val="Heading 3 Char1"/>
    <w:link w:val="Heading3"/>
    <w:rsid w:val="009927A4"/>
    <w:rPr>
      <w:rFonts w:ascii="Arial" w:hAnsi="Arial" w:cs="Arial"/>
      <w:b/>
      <w:bCs/>
      <w:sz w:val="26"/>
      <w:szCs w:val="26"/>
      <w:lang w:val="en-US" w:eastAsia="en-US" w:bidi="ar-SA"/>
    </w:rPr>
  </w:style>
  <w:style w:type="paragraph" w:styleId="Header">
    <w:name w:val="header"/>
    <w:basedOn w:val="Normal"/>
    <w:rsid w:val="005C35F3"/>
    <w:pPr>
      <w:tabs>
        <w:tab w:val="center" w:pos="4320"/>
        <w:tab w:val="right" w:pos="8640"/>
      </w:tabs>
      <w:spacing w:before="120"/>
    </w:pPr>
    <w:rPr>
      <w:rFonts w:cs="Arial"/>
      <w:szCs w:val="20"/>
    </w:rPr>
  </w:style>
  <w:style w:type="paragraph" w:customStyle="1" w:styleId="LabTitle">
    <w:name w:val="Lab Title"/>
    <w:link w:val="LabTitleChar"/>
    <w:rsid w:val="005C35F3"/>
    <w:pPr>
      <w:spacing w:before="360" w:after="240"/>
      <w:outlineLvl w:val="0"/>
    </w:pPr>
    <w:rPr>
      <w:rFonts w:ascii="Arial" w:hAnsi="Arial" w:cs="Arial"/>
      <w:sz w:val="32"/>
      <w:szCs w:val="32"/>
    </w:rPr>
  </w:style>
  <w:style w:type="character" w:customStyle="1" w:styleId="LabTitleChar">
    <w:name w:val="Lab Title Char"/>
    <w:link w:val="LabTitle"/>
    <w:rsid w:val="009927A4"/>
    <w:rPr>
      <w:rFonts w:ascii="Arial" w:hAnsi="Arial" w:cs="Arial"/>
      <w:sz w:val="32"/>
      <w:szCs w:val="32"/>
      <w:lang w:val="en-US" w:eastAsia="en-US" w:bidi="ar-SA"/>
    </w:rPr>
  </w:style>
  <w:style w:type="paragraph" w:customStyle="1" w:styleId="BodyFormat">
    <w:name w:val="Body Format"/>
    <w:basedOn w:val="Normal"/>
    <w:link w:val="BodyFormatChar"/>
    <w:qFormat/>
    <w:rsid w:val="005E23FD"/>
    <w:pPr>
      <w:spacing w:before="120" w:after="120" w:line="260" w:lineRule="atLeast"/>
      <w:ind w:left="360"/>
    </w:pPr>
  </w:style>
  <w:style w:type="character" w:customStyle="1" w:styleId="BodyFormatChar">
    <w:name w:val="Body Format Char"/>
    <w:link w:val="BodyFormat"/>
    <w:rsid w:val="005E23FD"/>
    <w:rPr>
      <w:rFonts w:ascii="Arial" w:hAnsi="Arial"/>
      <w:szCs w:val="24"/>
    </w:rPr>
  </w:style>
  <w:style w:type="paragraph" w:customStyle="1" w:styleId="Bullet2">
    <w:name w:val="Bullet 2"/>
    <w:basedOn w:val="Normal"/>
    <w:link w:val="Bullet2Char"/>
    <w:rsid w:val="005C35F3"/>
    <w:pPr>
      <w:numPr>
        <w:ilvl w:val="3"/>
        <w:numId w:val="1"/>
      </w:numPr>
      <w:spacing w:before="60" w:after="60"/>
      <w:ind w:left="1440"/>
    </w:pPr>
    <w:rPr>
      <w:rFonts w:eastAsia="Arial"/>
    </w:rPr>
  </w:style>
  <w:style w:type="character" w:customStyle="1" w:styleId="Bullet2Char">
    <w:name w:val="Bullet 2 Char"/>
    <w:link w:val="Bullet2"/>
    <w:rsid w:val="005C35F3"/>
    <w:rPr>
      <w:rFonts w:ascii="Arial" w:eastAsia="Arial" w:hAnsi="Arial"/>
      <w:szCs w:val="24"/>
    </w:rPr>
  </w:style>
  <w:style w:type="paragraph" w:customStyle="1" w:styleId="SectionHeading">
    <w:name w:val="Section Heading"/>
    <w:next w:val="BodyFormat"/>
    <w:link w:val="SectionHeadingChar"/>
    <w:qFormat/>
    <w:rsid w:val="005C35F3"/>
    <w:pPr>
      <w:keepNext/>
      <w:spacing w:before="240" w:after="120"/>
    </w:pPr>
    <w:rPr>
      <w:rFonts w:ascii="Arial" w:hAnsi="Arial"/>
      <w:b/>
      <w:sz w:val="24"/>
      <w:szCs w:val="24"/>
    </w:rPr>
  </w:style>
  <w:style w:type="character" w:customStyle="1" w:styleId="SectionHeadingChar">
    <w:name w:val="Section Heading Char"/>
    <w:link w:val="SectionHeading"/>
    <w:rsid w:val="001346BD"/>
    <w:rPr>
      <w:rFonts w:ascii="Arial" w:hAnsi="Arial"/>
      <w:b/>
      <w:sz w:val="24"/>
      <w:szCs w:val="24"/>
      <w:lang w:val="en-US" w:eastAsia="en-US" w:bidi="ar-SA"/>
    </w:rPr>
  </w:style>
  <w:style w:type="paragraph" w:customStyle="1" w:styleId="Steps">
    <w:name w:val="Steps"/>
    <w:basedOn w:val="Normal"/>
    <w:next w:val="Substepalpha"/>
    <w:link w:val="StepsChar"/>
    <w:rsid w:val="005C35F3"/>
    <w:pPr>
      <w:keepNext/>
      <w:spacing w:before="240" w:after="120"/>
      <w:outlineLvl w:val="0"/>
    </w:pPr>
    <w:rPr>
      <w:rFonts w:eastAsia="Arial"/>
      <w:b/>
      <w:sz w:val="22"/>
      <w:szCs w:val="22"/>
    </w:rPr>
  </w:style>
  <w:style w:type="paragraph" w:customStyle="1" w:styleId="Substepalpha">
    <w:name w:val="Substep alpha"/>
    <w:basedOn w:val="BodyFormat"/>
    <w:link w:val="SubstepalphaChar"/>
    <w:rsid w:val="0038086F"/>
    <w:pPr>
      <w:numPr>
        <w:numId w:val="17"/>
      </w:numPr>
    </w:pPr>
  </w:style>
  <w:style w:type="character" w:customStyle="1" w:styleId="SubstepalphaChar">
    <w:name w:val="Substep alpha Char"/>
    <w:basedOn w:val="BodyFormatChar"/>
    <w:link w:val="Substepalpha"/>
    <w:rsid w:val="0038086F"/>
    <w:rPr>
      <w:rFonts w:ascii="Arial" w:hAnsi="Arial"/>
      <w:szCs w:val="24"/>
    </w:rPr>
  </w:style>
  <w:style w:type="character" w:customStyle="1" w:styleId="StepsChar">
    <w:name w:val="Steps Char"/>
    <w:link w:val="Steps"/>
    <w:rsid w:val="009927A4"/>
    <w:rPr>
      <w:rFonts w:ascii="Arial" w:eastAsia="Arial" w:hAnsi="Arial"/>
      <w:b/>
      <w:sz w:val="22"/>
      <w:szCs w:val="22"/>
      <w:lang w:val="en-US" w:eastAsia="en-US" w:bidi="ar-SA"/>
    </w:rPr>
  </w:style>
  <w:style w:type="paragraph" w:customStyle="1" w:styleId="CommandTagItalic">
    <w:name w:val="Command Tag Italic"/>
    <w:basedOn w:val="CommandTagBold"/>
    <w:link w:val="CommandTagItalicChar"/>
    <w:rsid w:val="005C35F3"/>
    <w:rPr>
      <w:b w:val="0"/>
      <w:i/>
    </w:rPr>
  </w:style>
  <w:style w:type="paragraph" w:customStyle="1" w:styleId="CommandTagBold">
    <w:name w:val="Command Tag Bold"/>
    <w:link w:val="CommandTagBoldChar"/>
    <w:rsid w:val="005C35F3"/>
    <w:pPr>
      <w:tabs>
        <w:tab w:val="num" w:pos="1080"/>
      </w:tabs>
      <w:ind w:left="1080" w:hanging="360"/>
    </w:pPr>
    <w:rPr>
      <w:rFonts w:ascii="Courier New" w:eastAsia="Arial" w:hAnsi="Courier New"/>
      <w:b/>
      <w:szCs w:val="22"/>
    </w:rPr>
  </w:style>
  <w:style w:type="character" w:customStyle="1" w:styleId="CommandTagBoldChar">
    <w:name w:val="Command Tag Bold Char"/>
    <w:link w:val="CommandTagBold"/>
    <w:rsid w:val="002D5F10"/>
    <w:rPr>
      <w:rFonts w:ascii="Courier New" w:eastAsia="Arial" w:hAnsi="Courier New"/>
      <w:b/>
      <w:szCs w:val="22"/>
    </w:rPr>
  </w:style>
  <w:style w:type="character" w:customStyle="1" w:styleId="CommandTagItalicChar">
    <w:name w:val="Command Tag Italic Char"/>
    <w:link w:val="CommandTagItalic"/>
    <w:rsid w:val="009927A4"/>
    <w:rPr>
      <w:rFonts w:ascii="Courier New" w:eastAsia="Arial" w:hAnsi="Courier New"/>
      <w:i/>
      <w:szCs w:val="22"/>
    </w:rPr>
  </w:style>
  <w:style w:type="character" w:customStyle="1" w:styleId="CommandTagBoldCharChar">
    <w:name w:val="Command Tag Bold Char Char"/>
    <w:rsid w:val="009927A4"/>
    <w:rPr>
      <w:rFonts w:ascii="Courier New" w:eastAsia="Arial" w:hAnsi="Courier New"/>
      <w:b/>
      <w:szCs w:val="22"/>
      <w:lang w:val="en-US" w:eastAsia="en-US" w:bidi="ar-SA"/>
    </w:rPr>
  </w:style>
  <w:style w:type="paragraph" w:customStyle="1" w:styleId="Figure">
    <w:name w:val="Figure"/>
    <w:basedOn w:val="Normal"/>
    <w:next w:val="Normal"/>
    <w:rsid w:val="005C35F3"/>
    <w:pPr>
      <w:spacing w:before="240" w:after="240"/>
      <w:jc w:val="center"/>
    </w:pPr>
    <w:rPr>
      <w:rFonts w:eastAsia="SimSun" w:cs="Arial"/>
      <w:szCs w:val="20"/>
      <w:lang w:eastAsia="zh-CN"/>
    </w:rPr>
  </w:style>
  <w:style w:type="paragraph" w:styleId="Footer">
    <w:name w:val="footer"/>
    <w:basedOn w:val="Normal"/>
    <w:rsid w:val="005C35F3"/>
    <w:pPr>
      <w:tabs>
        <w:tab w:val="center" w:pos="4320"/>
        <w:tab w:val="right" w:pos="8640"/>
      </w:tabs>
    </w:pPr>
    <w:rPr>
      <w:rFonts w:cs="Arial"/>
      <w:szCs w:val="20"/>
    </w:rPr>
  </w:style>
  <w:style w:type="paragraph" w:customStyle="1" w:styleId="TableText">
    <w:name w:val="Table Text"/>
    <w:basedOn w:val="Normal"/>
    <w:link w:val="TableTextChar"/>
    <w:rsid w:val="005C35F3"/>
    <w:pPr>
      <w:tabs>
        <w:tab w:val="left" w:pos="1080"/>
      </w:tabs>
      <w:spacing w:before="40" w:after="40"/>
    </w:pPr>
    <w:rPr>
      <w:szCs w:val="20"/>
    </w:rPr>
  </w:style>
  <w:style w:type="character" w:customStyle="1" w:styleId="TableTextChar">
    <w:name w:val="Table Text Char"/>
    <w:link w:val="TableText"/>
    <w:rsid w:val="009927A4"/>
    <w:rPr>
      <w:rFonts w:ascii="Arial" w:hAnsi="Arial"/>
      <w:lang w:val="en-US" w:eastAsia="en-US" w:bidi="ar-SA"/>
    </w:rPr>
  </w:style>
  <w:style w:type="paragraph" w:customStyle="1" w:styleId="BulletBody">
    <w:name w:val="Bullet Body"/>
    <w:basedOn w:val="BodyFormat"/>
    <w:link w:val="BulletBodyChar"/>
    <w:qFormat/>
    <w:rsid w:val="005C35F3"/>
    <w:pPr>
      <w:numPr>
        <w:numId w:val="2"/>
      </w:numPr>
      <w:spacing w:before="60" w:after="60"/>
    </w:pPr>
  </w:style>
  <w:style w:type="paragraph" w:customStyle="1" w:styleId="Substepnum">
    <w:name w:val="Substep num"/>
    <w:basedOn w:val="BodyFormat"/>
    <w:rsid w:val="005C35F3"/>
    <w:pPr>
      <w:numPr>
        <w:numId w:val="3"/>
      </w:numPr>
    </w:pPr>
  </w:style>
  <w:style w:type="paragraph" w:customStyle="1" w:styleId="TableTitle">
    <w:name w:val="Table Title"/>
    <w:basedOn w:val="Normal"/>
    <w:next w:val="Normal"/>
    <w:rsid w:val="005C35F3"/>
    <w:pPr>
      <w:keepNext/>
      <w:tabs>
        <w:tab w:val="left" w:pos="1080"/>
      </w:tabs>
      <w:spacing w:before="60" w:after="60"/>
      <w:ind w:left="720"/>
    </w:pPr>
    <w:rPr>
      <w:b/>
      <w:szCs w:val="20"/>
    </w:rPr>
  </w:style>
  <w:style w:type="paragraph" w:styleId="CommentText">
    <w:name w:val="annotation text"/>
    <w:basedOn w:val="Normal"/>
    <w:link w:val="CommentTextChar"/>
    <w:semiHidden/>
    <w:rPr>
      <w:szCs w:val="20"/>
    </w:rPr>
  </w:style>
  <w:style w:type="character" w:customStyle="1" w:styleId="Heading4Char">
    <w:name w:val="Heading 4 Char"/>
    <w:link w:val="Heading4"/>
    <w:semiHidden/>
    <w:rsid w:val="00371D93"/>
    <w:rPr>
      <w:rFonts w:ascii="Arial" w:hAnsi="Arial"/>
      <w:b/>
      <w:bCs/>
      <w:sz w:val="28"/>
      <w:szCs w:val="28"/>
      <w:lang w:val="en-US" w:eastAsia="en-US" w:bidi="ar-SA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ndnoteText">
    <w:name w:val="endnote text"/>
    <w:basedOn w:val="Normal"/>
    <w:semiHidden/>
    <w:rPr>
      <w:szCs w:val="20"/>
    </w:rPr>
  </w:style>
  <w:style w:type="paragraph" w:styleId="FootnoteText">
    <w:name w:val="footnote text"/>
    <w:basedOn w:val="Normal"/>
    <w:semiHidden/>
    <w:rPr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cs="Arial"/>
      <w:b/>
      <w:bCs/>
    </w:r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BalloonText">
    <w:name w:val="Balloon Text"/>
    <w:basedOn w:val="Normal"/>
    <w:semiHidden/>
    <w:rsid w:val="00CF059C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433402"/>
    <w:rPr>
      <w:sz w:val="16"/>
      <w:szCs w:val="16"/>
    </w:rPr>
  </w:style>
  <w:style w:type="paragraph" w:styleId="CommentSubject">
    <w:name w:val="annotation subject"/>
    <w:basedOn w:val="CommentText"/>
    <w:next w:val="CommentText"/>
    <w:semiHidden/>
    <w:rsid w:val="00433402"/>
    <w:rPr>
      <w:b/>
      <w:bCs/>
    </w:rPr>
  </w:style>
  <w:style w:type="paragraph" w:customStyle="1" w:styleId="Default">
    <w:name w:val="Default"/>
    <w:rsid w:val="00464A55"/>
    <w:pPr>
      <w:autoSpaceDE w:val="0"/>
      <w:autoSpaceDN w:val="0"/>
      <w:adjustRightInd w:val="0"/>
    </w:pPr>
    <w:rPr>
      <w:rFonts w:ascii="IDAJEB+Arial,Bold" w:hAnsi="IDAJEB+Arial,Bold" w:cs="IDAJEB+Arial,Bold"/>
      <w:color w:val="000000"/>
      <w:sz w:val="24"/>
      <w:szCs w:val="24"/>
      <w:lang w:eastAsia="ko-KR"/>
    </w:rPr>
  </w:style>
  <w:style w:type="paragraph" w:customStyle="1" w:styleId="Body2">
    <w:name w:val="Body 2"/>
    <w:basedOn w:val="BodyFormat"/>
    <w:link w:val="Body2Char"/>
    <w:rsid w:val="005C35F3"/>
    <w:pPr>
      <w:ind w:left="1080"/>
    </w:pPr>
  </w:style>
  <w:style w:type="character" w:customStyle="1" w:styleId="Body2Char">
    <w:name w:val="Body 2 Char"/>
    <w:basedOn w:val="BodyFormatChar"/>
    <w:link w:val="Body2"/>
    <w:rsid w:val="00AE0989"/>
    <w:rPr>
      <w:rFonts w:ascii="Arial" w:hAnsi="Arial"/>
      <w:szCs w:val="24"/>
    </w:rPr>
  </w:style>
  <w:style w:type="paragraph" w:customStyle="1" w:styleId="Commandlineindent">
    <w:name w:val="Command line indent"/>
    <w:link w:val="CommandlineindentChar"/>
    <w:rsid w:val="005C35F3"/>
    <w:pPr>
      <w:ind w:left="1440"/>
    </w:pPr>
    <w:rPr>
      <w:rFonts w:ascii="Courier New" w:hAnsi="Courier New"/>
      <w:szCs w:val="24"/>
    </w:rPr>
  </w:style>
  <w:style w:type="character" w:customStyle="1" w:styleId="CommandlineindentChar">
    <w:name w:val="Command line indent Char"/>
    <w:link w:val="Commandlineindent"/>
    <w:rsid w:val="002D5F10"/>
    <w:rPr>
      <w:rFonts w:ascii="Courier New" w:hAnsi="Courier New"/>
      <w:szCs w:val="24"/>
      <w:lang w:val="en-US" w:eastAsia="en-US" w:bidi="ar-SA"/>
    </w:rPr>
  </w:style>
  <w:style w:type="table" w:styleId="TableGrid">
    <w:name w:val="Table Grid"/>
    <w:basedOn w:val="TableNormal"/>
    <w:uiPriority w:val="59"/>
    <w:rsid w:val="00B47B4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nhideWhenUsed/>
    <w:rsid w:val="00EF5499"/>
    <w:rPr>
      <w:color w:val="0000FF"/>
      <w:u w:val="single"/>
    </w:rPr>
  </w:style>
  <w:style w:type="paragraph" w:customStyle="1" w:styleId="BodyFormatInstructor">
    <w:name w:val="Body Format Instructor"/>
    <w:basedOn w:val="BodyFormat"/>
    <w:qFormat/>
    <w:rsid w:val="00775A3F"/>
    <w:rPr>
      <w:color w:val="FF0000"/>
    </w:rPr>
  </w:style>
  <w:style w:type="character" w:customStyle="1" w:styleId="CharChar1">
    <w:name w:val="Char Char1"/>
    <w:basedOn w:val="DefaultParagraphFont"/>
    <w:semiHidden/>
    <w:rsid w:val="002D5F10"/>
  </w:style>
  <w:style w:type="paragraph" w:customStyle="1" w:styleId="FigCap">
    <w:name w:val="FigCap"/>
    <w:basedOn w:val="Normal"/>
    <w:next w:val="Normal"/>
    <w:rsid w:val="009927A4"/>
    <w:pPr>
      <w:spacing w:before="120" w:after="240"/>
      <w:jc w:val="center"/>
    </w:pPr>
    <w:rPr>
      <w:rFonts w:eastAsia="SimSun" w:cs="Arial"/>
      <w:b/>
      <w:bCs/>
      <w:szCs w:val="20"/>
      <w:lang w:eastAsia="zh-CN"/>
    </w:rPr>
  </w:style>
  <w:style w:type="paragraph" w:styleId="Title">
    <w:name w:val="Title"/>
    <w:basedOn w:val="TableTitle"/>
    <w:qFormat/>
    <w:rsid w:val="009927A4"/>
    <w:pPr>
      <w:ind w:left="0"/>
    </w:pPr>
  </w:style>
  <w:style w:type="paragraph" w:customStyle="1" w:styleId="Note">
    <w:name w:val="Note"/>
    <w:next w:val="Normal"/>
    <w:link w:val="NoteChar"/>
    <w:rsid w:val="009927A4"/>
    <w:pPr>
      <w:tabs>
        <w:tab w:val="left" w:pos="1620"/>
      </w:tabs>
      <w:ind w:left="1620" w:hanging="720"/>
    </w:pPr>
    <w:rPr>
      <w:rFonts w:eastAsia="Arial"/>
      <w:sz w:val="24"/>
      <w:szCs w:val="24"/>
    </w:rPr>
  </w:style>
  <w:style w:type="character" w:customStyle="1" w:styleId="NoteChar">
    <w:name w:val="Note Char"/>
    <w:link w:val="Note"/>
    <w:rsid w:val="009927A4"/>
    <w:rPr>
      <w:rFonts w:eastAsia="Arial"/>
      <w:sz w:val="24"/>
      <w:szCs w:val="24"/>
      <w:lang w:val="en-US" w:eastAsia="en-US" w:bidi="ar-SA"/>
    </w:rPr>
  </w:style>
  <w:style w:type="paragraph" w:customStyle="1" w:styleId="Substep">
    <w:name w:val="Substep"/>
    <w:rsid w:val="009927A4"/>
    <w:pPr>
      <w:tabs>
        <w:tab w:val="num" w:pos="1080"/>
      </w:tabs>
      <w:spacing w:before="60" w:after="60"/>
      <w:ind w:left="1080" w:hanging="360"/>
    </w:pPr>
    <w:rPr>
      <w:rFonts w:eastAsia="Arial"/>
      <w:sz w:val="24"/>
      <w:szCs w:val="24"/>
    </w:rPr>
  </w:style>
  <w:style w:type="paragraph" w:customStyle="1" w:styleId="Answer">
    <w:name w:val="Answer"/>
    <w:next w:val="Substep"/>
    <w:rsid w:val="009927A4"/>
    <w:pPr>
      <w:shd w:val="clear" w:color="auto" w:fill="E6E6E6"/>
      <w:tabs>
        <w:tab w:val="left" w:pos="2520"/>
      </w:tabs>
      <w:ind w:left="2520" w:right="1728" w:hanging="1080"/>
    </w:pPr>
    <w:rPr>
      <w:rFonts w:eastAsia="Arial"/>
      <w:sz w:val="24"/>
      <w:szCs w:val="24"/>
    </w:rPr>
  </w:style>
  <w:style w:type="paragraph" w:customStyle="1" w:styleId="Substep2">
    <w:name w:val="Substep2"/>
    <w:rsid w:val="009927A4"/>
    <w:rPr>
      <w:sz w:val="24"/>
      <w:szCs w:val="24"/>
    </w:rPr>
  </w:style>
  <w:style w:type="paragraph" w:customStyle="1" w:styleId="QuestionStem">
    <w:name w:val="Question Stem"/>
    <w:basedOn w:val="Normal"/>
    <w:link w:val="QuestionStemChar"/>
    <w:rsid w:val="009927A4"/>
    <w:pPr>
      <w:numPr>
        <w:numId w:val="6"/>
      </w:numPr>
      <w:spacing w:before="120" w:after="80" w:line="300" w:lineRule="exact"/>
    </w:pPr>
    <w:rPr>
      <w:rFonts w:ascii="Times" w:hAnsi="Times"/>
      <w:sz w:val="22"/>
      <w:szCs w:val="22"/>
    </w:rPr>
  </w:style>
  <w:style w:type="character" w:customStyle="1" w:styleId="QuestionStemChar">
    <w:name w:val="Question Stem Char"/>
    <w:link w:val="QuestionStem"/>
    <w:rsid w:val="009927A4"/>
    <w:rPr>
      <w:rFonts w:ascii="Times" w:hAnsi="Times"/>
      <w:sz w:val="22"/>
      <w:szCs w:val="22"/>
    </w:rPr>
  </w:style>
  <w:style w:type="paragraph" w:customStyle="1" w:styleId="AnswerStyle">
    <w:name w:val="Answer Style"/>
    <w:basedOn w:val="Normal"/>
    <w:rsid w:val="009927A4"/>
    <w:pPr>
      <w:numPr>
        <w:numId w:val="5"/>
      </w:numPr>
      <w:spacing w:line="260" w:lineRule="exact"/>
    </w:pPr>
    <w:rPr>
      <w:rFonts w:ascii="Times" w:hAnsi="Times"/>
      <w:sz w:val="22"/>
      <w:szCs w:val="22"/>
    </w:rPr>
  </w:style>
  <w:style w:type="paragraph" w:customStyle="1" w:styleId="ListSteps">
    <w:name w:val="List Steps"/>
    <w:basedOn w:val="Normal"/>
    <w:link w:val="ListStepsChar2"/>
    <w:rsid w:val="009927A4"/>
    <w:pPr>
      <w:numPr>
        <w:numId w:val="7"/>
      </w:numPr>
      <w:tabs>
        <w:tab w:val="left" w:pos="1440"/>
      </w:tabs>
      <w:spacing w:before="60" w:after="120" w:line="260" w:lineRule="exact"/>
    </w:pPr>
    <w:rPr>
      <w:rFonts w:ascii="Times" w:hAnsi="Times"/>
      <w:sz w:val="22"/>
      <w:szCs w:val="22"/>
    </w:rPr>
  </w:style>
  <w:style w:type="character" w:customStyle="1" w:styleId="ListStepsChar2">
    <w:name w:val="List Steps Char2"/>
    <w:link w:val="ListSteps"/>
    <w:rsid w:val="009927A4"/>
    <w:rPr>
      <w:rFonts w:ascii="Times" w:hAnsi="Times"/>
      <w:sz w:val="22"/>
      <w:szCs w:val="22"/>
    </w:rPr>
  </w:style>
  <w:style w:type="paragraph" w:customStyle="1" w:styleId="SyntaxContentText">
    <w:name w:val="Syntax Content Text"/>
    <w:basedOn w:val="Normal"/>
    <w:rsid w:val="009927A4"/>
    <w:pPr>
      <w:keepNext/>
      <w:spacing w:before="80" w:after="80" w:line="200" w:lineRule="exact"/>
    </w:pPr>
    <w:rPr>
      <w:rFonts w:ascii="Courier New" w:hAnsi="Courier New"/>
      <w:b/>
      <w:szCs w:val="20"/>
    </w:rPr>
  </w:style>
  <w:style w:type="paragraph" w:customStyle="1" w:styleId="Commandlineindent11">
    <w:name w:val="Command line indent+11"/>
    <w:basedOn w:val="Default"/>
    <w:next w:val="Default"/>
    <w:rsid w:val="009927A4"/>
    <w:rPr>
      <w:rFonts w:ascii="Arial" w:hAnsi="Arial" w:cs="Times New Roman"/>
      <w:color w:val="auto"/>
      <w:lang w:eastAsia="en-US"/>
    </w:rPr>
  </w:style>
  <w:style w:type="numbering" w:customStyle="1" w:styleId="BulletRed">
    <w:name w:val="Bullet Red"/>
    <w:basedOn w:val="NoList"/>
    <w:rsid w:val="001A7B8A"/>
    <w:pPr>
      <w:numPr>
        <w:numId w:val="14"/>
      </w:numPr>
    </w:pPr>
  </w:style>
  <w:style w:type="paragraph" w:customStyle="1" w:styleId="TableColumnHead">
    <w:name w:val="Table Column Head"/>
    <w:basedOn w:val="TableText"/>
    <w:rsid w:val="009927A4"/>
    <w:pPr>
      <w:keepNext/>
      <w:tabs>
        <w:tab w:val="clear" w:pos="1080"/>
      </w:tabs>
      <w:spacing w:before="80" w:after="80" w:line="260" w:lineRule="exact"/>
    </w:pPr>
    <w:rPr>
      <w:b/>
      <w:sz w:val="18"/>
      <w:szCs w:val="18"/>
    </w:rPr>
  </w:style>
  <w:style w:type="paragraph" w:customStyle="1" w:styleId="Example">
    <w:name w:val="Example"/>
    <w:basedOn w:val="Normal"/>
    <w:link w:val="ExampleChar2"/>
    <w:rsid w:val="009927A4"/>
    <w:pPr>
      <w:spacing w:before="60" w:after="60"/>
      <w:ind w:left="2160"/>
    </w:pPr>
    <w:rPr>
      <w:rFonts w:ascii="Courier New" w:hAnsi="Courier New"/>
      <w:szCs w:val="20"/>
    </w:rPr>
  </w:style>
  <w:style w:type="character" w:customStyle="1" w:styleId="ExampleChar2">
    <w:name w:val="Example Char2"/>
    <w:link w:val="Example"/>
    <w:rsid w:val="009927A4"/>
    <w:rPr>
      <w:rFonts w:ascii="Courier New" w:hAnsi="Courier New"/>
      <w:lang w:val="en-US" w:eastAsia="en-US" w:bidi="ar-SA"/>
    </w:rPr>
  </w:style>
  <w:style w:type="paragraph" w:customStyle="1" w:styleId="pb1body1">
    <w:name w:val="pb1_body1"/>
    <w:basedOn w:val="Normal"/>
    <w:rsid w:val="009927A4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Heading224">
    <w:name w:val="Heading 2+24"/>
    <w:basedOn w:val="Default"/>
    <w:next w:val="Default"/>
    <w:rsid w:val="009927A4"/>
    <w:pPr>
      <w:spacing w:before="240" w:after="120"/>
    </w:pPr>
    <w:rPr>
      <w:rFonts w:ascii="Arial" w:hAnsi="Arial" w:cs="Times New Roman"/>
      <w:color w:val="auto"/>
      <w:lang w:eastAsia="en-US"/>
    </w:rPr>
  </w:style>
  <w:style w:type="paragraph" w:customStyle="1" w:styleId="NormalParagraph24">
    <w:name w:val="NormalParagraph+24"/>
    <w:basedOn w:val="Default"/>
    <w:next w:val="Default"/>
    <w:rsid w:val="009927A4"/>
    <w:pPr>
      <w:spacing w:before="240"/>
    </w:pPr>
    <w:rPr>
      <w:rFonts w:ascii="Arial" w:hAnsi="Arial" w:cs="Times New Roman"/>
      <w:color w:val="auto"/>
      <w:lang w:eastAsia="en-US"/>
    </w:rPr>
  </w:style>
  <w:style w:type="character" w:customStyle="1" w:styleId="Command">
    <w:name w:val="Command"/>
    <w:rsid w:val="009927A4"/>
    <w:rPr>
      <w:rFonts w:cs="Arial"/>
      <w:b/>
      <w:bCs/>
      <w:color w:val="000000"/>
    </w:rPr>
  </w:style>
  <w:style w:type="character" w:customStyle="1" w:styleId="CommandItalics">
    <w:name w:val="Command Italics"/>
    <w:rsid w:val="009927A4"/>
    <w:rPr>
      <w:rFonts w:cs="Arial"/>
      <w:i/>
      <w:iCs/>
      <w:color w:val="000000"/>
    </w:rPr>
  </w:style>
  <w:style w:type="paragraph" w:customStyle="1" w:styleId="Preformatted24">
    <w:name w:val="Preformatted+24"/>
    <w:basedOn w:val="Default"/>
    <w:next w:val="Default"/>
    <w:rsid w:val="009927A4"/>
    <w:rPr>
      <w:rFonts w:ascii="Arial" w:hAnsi="Arial" w:cs="Times New Roman"/>
      <w:color w:val="auto"/>
      <w:lang w:eastAsia="en-US"/>
    </w:rPr>
  </w:style>
  <w:style w:type="character" w:customStyle="1" w:styleId="PreCommandChar">
    <w:name w:val="Pre Command Char"/>
    <w:rsid w:val="009927A4"/>
    <w:rPr>
      <w:rFonts w:ascii="Courier New" w:hAnsi="Courier New" w:cs="Courier New"/>
      <w:color w:val="000000"/>
      <w:sz w:val="18"/>
      <w:szCs w:val="18"/>
    </w:rPr>
  </w:style>
  <w:style w:type="paragraph" w:customStyle="1" w:styleId="Heading219">
    <w:name w:val="Heading 2+19"/>
    <w:basedOn w:val="Default"/>
    <w:next w:val="Default"/>
    <w:rsid w:val="009927A4"/>
    <w:pPr>
      <w:spacing w:before="240" w:after="120"/>
    </w:pPr>
    <w:rPr>
      <w:rFonts w:ascii="Arial" w:hAnsi="Arial" w:cs="Times New Roman"/>
      <w:color w:val="auto"/>
      <w:lang w:eastAsia="en-US"/>
    </w:rPr>
  </w:style>
  <w:style w:type="paragraph" w:customStyle="1" w:styleId="NormalParagraph19">
    <w:name w:val="NormalParagraph+19"/>
    <w:basedOn w:val="Default"/>
    <w:next w:val="Default"/>
    <w:rsid w:val="009927A4"/>
    <w:pPr>
      <w:spacing w:before="240"/>
    </w:pPr>
    <w:rPr>
      <w:rFonts w:ascii="Arial" w:hAnsi="Arial" w:cs="Times New Roman"/>
      <w:color w:val="auto"/>
      <w:lang w:eastAsia="en-US"/>
    </w:rPr>
  </w:style>
  <w:style w:type="paragraph" w:customStyle="1" w:styleId="AnswerBlank">
    <w:name w:val="Answer Blank"/>
    <w:basedOn w:val="Normal"/>
    <w:rsid w:val="001A7B8A"/>
    <w:pPr>
      <w:pBdr>
        <w:bottom w:val="single" w:sz="4" w:space="1" w:color="auto"/>
      </w:pBdr>
      <w:spacing w:before="120" w:after="120" w:line="260" w:lineRule="exact"/>
      <w:ind w:left="1915"/>
    </w:pPr>
    <w:rPr>
      <w:rFonts w:ascii="Times" w:hAnsi="Times"/>
      <w:sz w:val="22"/>
      <w:szCs w:val="22"/>
    </w:rPr>
  </w:style>
  <w:style w:type="character" w:styleId="FollowedHyperlink">
    <w:name w:val="FollowedHyperlink"/>
    <w:rsid w:val="009927A4"/>
    <w:rPr>
      <w:color w:val="800080"/>
      <w:u w:val="single"/>
    </w:rPr>
  </w:style>
  <w:style w:type="paragraph" w:customStyle="1" w:styleId="Preformatted19">
    <w:name w:val="Preformatted+19"/>
    <w:basedOn w:val="Default"/>
    <w:next w:val="Default"/>
    <w:rsid w:val="009927A4"/>
    <w:rPr>
      <w:rFonts w:ascii="Arial" w:hAnsi="Arial" w:cs="Times New Roman"/>
      <w:color w:val="auto"/>
      <w:lang w:eastAsia="en-US"/>
    </w:rPr>
  </w:style>
  <w:style w:type="paragraph" w:customStyle="1" w:styleId="Bullet1Last">
    <w:name w:val="Bullet1 Last"/>
    <w:basedOn w:val="Normal"/>
    <w:rsid w:val="001A7B8A"/>
    <w:pPr>
      <w:numPr>
        <w:numId w:val="8"/>
      </w:numPr>
      <w:spacing w:after="240" w:line="260" w:lineRule="exact"/>
    </w:pPr>
    <w:rPr>
      <w:rFonts w:ascii="Times" w:hAnsi="Times"/>
      <w:sz w:val="22"/>
      <w:szCs w:val="22"/>
    </w:rPr>
  </w:style>
  <w:style w:type="paragraph" w:customStyle="1" w:styleId="Heading222">
    <w:name w:val="Heading 2+22"/>
    <w:basedOn w:val="Default"/>
    <w:next w:val="Default"/>
    <w:rsid w:val="009927A4"/>
    <w:pPr>
      <w:spacing w:before="240" w:after="120"/>
    </w:pPr>
    <w:rPr>
      <w:rFonts w:ascii="Arial" w:hAnsi="Arial" w:cs="Times New Roman"/>
      <w:color w:val="auto"/>
      <w:lang w:eastAsia="en-US"/>
    </w:rPr>
  </w:style>
  <w:style w:type="paragraph" w:customStyle="1" w:styleId="NormalParagraph22">
    <w:name w:val="NormalParagraph+22"/>
    <w:basedOn w:val="Default"/>
    <w:next w:val="Default"/>
    <w:rsid w:val="009927A4"/>
    <w:pPr>
      <w:spacing w:before="240"/>
    </w:pPr>
    <w:rPr>
      <w:rFonts w:ascii="Arial" w:hAnsi="Arial" w:cs="Times New Roman"/>
      <w:color w:val="auto"/>
      <w:lang w:eastAsia="en-US"/>
    </w:rPr>
  </w:style>
  <w:style w:type="paragraph" w:customStyle="1" w:styleId="Preformatted22">
    <w:name w:val="Preformatted+22"/>
    <w:basedOn w:val="Default"/>
    <w:next w:val="Default"/>
    <w:rsid w:val="009927A4"/>
    <w:rPr>
      <w:rFonts w:ascii="Arial" w:hAnsi="Arial" w:cs="Times New Roman"/>
      <w:color w:val="auto"/>
      <w:lang w:eastAsia="en-US"/>
    </w:rPr>
  </w:style>
  <w:style w:type="paragraph" w:customStyle="1" w:styleId="NoteTip">
    <w:name w:val="Note Tip"/>
    <w:basedOn w:val="Note"/>
    <w:rsid w:val="009927A4"/>
    <w:pPr>
      <w:keepLines/>
      <w:numPr>
        <w:numId w:val="4"/>
      </w:numPr>
      <w:pBdr>
        <w:top w:val="single" w:sz="6" w:space="3" w:color="auto"/>
        <w:bottom w:val="single" w:sz="6" w:space="3" w:color="auto"/>
      </w:pBdr>
      <w:tabs>
        <w:tab w:val="clear" w:pos="1620"/>
      </w:tabs>
      <w:spacing w:before="240" w:after="240" w:line="260" w:lineRule="exact"/>
    </w:pPr>
    <w:rPr>
      <w:rFonts w:ascii="Arial" w:eastAsia="Times New Roman" w:hAnsi="Arial"/>
      <w:sz w:val="18"/>
      <w:szCs w:val="18"/>
    </w:rPr>
  </w:style>
  <w:style w:type="paragraph" w:customStyle="1" w:styleId="QuestionOptionMatch">
    <w:name w:val="Question Option Match"/>
    <w:basedOn w:val="Normal"/>
    <w:rsid w:val="009927A4"/>
    <w:pPr>
      <w:spacing w:before="130" w:after="80" w:line="300" w:lineRule="exact"/>
    </w:pPr>
    <w:rPr>
      <w:rFonts w:ascii="Times" w:hAnsi="Times"/>
      <w:sz w:val="22"/>
      <w:szCs w:val="22"/>
    </w:rPr>
  </w:style>
  <w:style w:type="paragraph" w:styleId="NormalWeb">
    <w:name w:val="Normal (Web)"/>
    <w:basedOn w:val="Normal"/>
    <w:uiPriority w:val="99"/>
    <w:rsid w:val="009927A4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ColorfulShading-Accent11">
    <w:name w:val="Colorful Shading - Accent 11"/>
    <w:hidden/>
    <w:semiHidden/>
    <w:rsid w:val="009927A4"/>
    <w:rPr>
      <w:rFonts w:ascii="Arial" w:hAnsi="Arial" w:cs="Arial"/>
    </w:rPr>
  </w:style>
  <w:style w:type="character" w:customStyle="1" w:styleId="BodyTextChar">
    <w:name w:val="Body Text Char"/>
    <w:rsid w:val="009927A4"/>
    <w:rPr>
      <w:rFonts w:eastAsia="Times New Roman" w:cs="Times New Roman"/>
      <w:sz w:val="24"/>
      <w:szCs w:val="24"/>
      <w:lang w:val="en-US" w:eastAsia="en-US" w:bidi="ar-SA"/>
    </w:rPr>
  </w:style>
  <w:style w:type="character" w:customStyle="1" w:styleId="Heading3Char">
    <w:name w:val="Heading 3 Char"/>
    <w:rsid w:val="009927A4"/>
    <w:rPr>
      <w:rFonts w:ascii="Arial" w:hAnsi="Arial" w:cs="Arial"/>
      <w:b/>
      <w:bCs/>
      <w:sz w:val="26"/>
      <w:szCs w:val="26"/>
      <w:lang w:val="en-US" w:eastAsia="en-US" w:bidi="ar-SA"/>
    </w:rPr>
  </w:style>
  <w:style w:type="paragraph" w:customStyle="1" w:styleId="clearformatting">
    <w:name w:val="clear formatting"/>
    <w:basedOn w:val="Substepalpha"/>
    <w:rsid w:val="009927A4"/>
    <w:pPr>
      <w:numPr>
        <w:numId w:val="0"/>
      </w:numPr>
      <w:tabs>
        <w:tab w:val="num" w:pos="1080"/>
      </w:tabs>
      <w:ind w:left="1080" w:hanging="360"/>
    </w:pPr>
  </w:style>
  <w:style w:type="character" w:customStyle="1" w:styleId="content1">
    <w:name w:val="content1"/>
    <w:rsid w:val="00B453E2"/>
    <w:rPr>
      <w:rFonts w:ascii="Arial" w:hAnsi="Arial" w:cs="Arial" w:hint="default"/>
      <w:b w:val="0"/>
      <w:bCs w:val="0"/>
      <w:strike w:val="0"/>
      <w:dstrike w:val="0"/>
      <w:color w:val="000000"/>
      <w:sz w:val="18"/>
      <w:szCs w:val="18"/>
      <w:u w:val="none"/>
      <w:effect w:val="none"/>
    </w:rPr>
  </w:style>
  <w:style w:type="paragraph" w:customStyle="1" w:styleId="SectionHeadingInstructorNote">
    <w:name w:val="Section Heading Instructor Note"/>
    <w:basedOn w:val="SectionHeading"/>
    <w:next w:val="BodyFormatInstructor"/>
    <w:qFormat/>
    <w:rsid w:val="00775A3F"/>
    <w:rPr>
      <w:bCs/>
      <w:color w:val="FF0000"/>
    </w:rPr>
  </w:style>
  <w:style w:type="paragraph" w:customStyle="1" w:styleId="BulletInstructor">
    <w:name w:val="Bullet Instructor"/>
    <w:basedOn w:val="BulletBody"/>
    <w:qFormat/>
    <w:rsid w:val="00775A3F"/>
    <w:pPr>
      <w:numPr>
        <w:numId w:val="15"/>
      </w:numPr>
    </w:pPr>
    <w:rPr>
      <w:color w:val="FF0000"/>
    </w:rPr>
  </w:style>
  <w:style w:type="paragraph" w:customStyle="1" w:styleId="BodyFormatHighlighted">
    <w:name w:val="Body Format Highlighted"/>
    <w:basedOn w:val="BodyFormat"/>
    <w:qFormat/>
    <w:rsid w:val="00775A3F"/>
  </w:style>
  <w:style w:type="paragraph" w:customStyle="1" w:styleId="BulletHighlighted">
    <w:name w:val="Bullet Highlighted"/>
    <w:basedOn w:val="BulletBody"/>
    <w:qFormat/>
    <w:rsid w:val="00775A3F"/>
  </w:style>
  <w:style w:type="paragraph" w:customStyle="1" w:styleId="CourseName">
    <w:name w:val="Course Name"/>
    <w:basedOn w:val="BodyFormat"/>
    <w:rsid w:val="00775A3F"/>
    <w:pPr>
      <w:spacing w:after="0"/>
      <w:ind w:left="0"/>
    </w:pPr>
    <w:rPr>
      <w:b/>
      <w:bCs/>
      <w:szCs w:val="20"/>
    </w:rPr>
  </w:style>
  <w:style w:type="paragraph" w:customStyle="1" w:styleId="ReferenceHyperlink">
    <w:name w:val="Reference Hyperlink"/>
    <w:basedOn w:val="BulletBody"/>
    <w:next w:val="BulletBody"/>
    <w:rsid w:val="00081758"/>
    <w:pPr>
      <w:ind w:left="360" w:firstLine="360"/>
    </w:pPr>
    <w:rPr>
      <w:szCs w:val="20"/>
    </w:rPr>
  </w:style>
  <w:style w:type="paragraph" w:styleId="ListNumber">
    <w:name w:val="List Number"/>
    <w:basedOn w:val="Normal"/>
    <w:rsid w:val="002C36A2"/>
    <w:pPr>
      <w:numPr>
        <w:numId w:val="9"/>
      </w:numPr>
      <w:spacing w:after="180" w:line="260" w:lineRule="exact"/>
    </w:pPr>
    <w:rPr>
      <w:rFonts w:ascii="Times" w:hAnsi="Times"/>
      <w:sz w:val="22"/>
      <w:szCs w:val="22"/>
    </w:rPr>
  </w:style>
  <w:style w:type="paragraph" w:customStyle="1" w:styleId="Bullet20">
    <w:name w:val="Bullet2"/>
    <w:basedOn w:val="Normal"/>
    <w:rsid w:val="002C36A2"/>
    <w:pPr>
      <w:numPr>
        <w:numId w:val="10"/>
      </w:numPr>
      <w:spacing w:after="120" w:line="260" w:lineRule="exact"/>
    </w:pPr>
    <w:rPr>
      <w:rFonts w:ascii="Times" w:hAnsi="Times"/>
      <w:sz w:val="22"/>
      <w:szCs w:val="22"/>
    </w:rPr>
  </w:style>
  <w:style w:type="paragraph" w:customStyle="1" w:styleId="Referencelink">
    <w:name w:val="Reference link"/>
    <w:basedOn w:val="BodyFormat"/>
    <w:next w:val="BulletBody"/>
    <w:rsid w:val="00081758"/>
    <w:pPr>
      <w:ind w:left="1080"/>
    </w:pPr>
    <w:rPr>
      <w:color w:val="3333FF"/>
      <w:szCs w:val="20"/>
      <w:u w:val="single"/>
    </w:rPr>
  </w:style>
  <w:style w:type="paragraph" w:customStyle="1" w:styleId="Bullet3">
    <w:name w:val="Bullet3"/>
    <w:basedOn w:val="Normal"/>
    <w:rsid w:val="005F0E01"/>
    <w:pPr>
      <w:numPr>
        <w:numId w:val="11"/>
      </w:numPr>
      <w:spacing w:after="120" w:line="260" w:lineRule="exact"/>
    </w:pPr>
    <w:rPr>
      <w:rFonts w:ascii="Times" w:hAnsi="Times"/>
      <w:sz w:val="22"/>
      <w:szCs w:val="22"/>
    </w:rPr>
  </w:style>
  <w:style w:type="paragraph" w:customStyle="1" w:styleId="Blankline">
    <w:name w:val="Blank line"/>
    <w:basedOn w:val="AnswerBlank"/>
    <w:rsid w:val="00ED0DAD"/>
    <w:pPr>
      <w:pBdr>
        <w:bottom w:val="none" w:sz="0" w:space="0" w:color="auto"/>
      </w:pBdr>
      <w:tabs>
        <w:tab w:val="right" w:leader="underscore" w:pos="9540"/>
      </w:tabs>
      <w:ind w:left="1260"/>
    </w:pPr>
  </w:style>
  <w:style w:type="paragraph" w:customStyle="1" w:styleId="Bullet1Checkbox">
    <w:name w:val="Bullet1 Checkbox"/>
    <w:basedOn w:val="BulletCheckbox"/>
    <w:rsid w:val="004D7D19"/>
    <w:pPr>
      <w:spacing w:after="120"/>
    </w:pPr>
  </w:style>
  <w:style w:type="paragraph" w:customStyle="1" w:styleId="BulletCheckbox">
    <w:name w:val="Bullet Checkbox"/>
    <w:basedOn w:val="Normal"/>
    <w:rsid w:val="004D7D19"/>
    <w:pPr>
      <w:numPr>
        <w:numId w:val="12"/>
      </w:numPr>
    </w:pPr>
    <w:rPr>
      <w:rFonts w:ascii="Times" w:hAnsi="Times"/>
      <w:sz w:val="22"/>
      <w:szCs w:val="22"/>
    </w:rPr>
  </w:style>
  <w:style w:type="paragraph" w:customStyle="1" w:styleId="NoteCaution">
    <w:name w:val="Note Caution"/>
    <w:basedOn w:val="Note"/>
    <w:rsid w:val="00E164C3"/>
    <w:pPr>
      <w:keepLines/>
      <w:numPr>
        <w:numId w:val="13"/>
      </w:numPr>
      <w:pBdr>
        <w:top w:val="single" w:sz="6" w:space="3" w:color="auto"/>
        <w:bottom w:val="single" w:sz="6" w:space="3" w:color="auto"/>
      </w:pBdr>
      <w:tabs>
        <w:tab w:val="clear" w:pos="1620"/>
      </w:tabs>
      <w:spacing w:before="240" w:after="240" w:line="260" w:lineRule="exact"/>
    </w:pPr>
    <w:rPr>
      <w:rFonts w:ascii="Arial" w:eastAsia="Times New Roman" w:hAnsi="Arial"/>
      <w:sz w:val="18"/>
      <w:szCs w:val="18"/>
    </w:rPr>
  </w:style>
  <w:style w:type="character" w:styleId="Emphasis">
    <w:name w:val="Emphasis"/>
    <w:uiPriority w:val="20"/>
    <w:qFormat/>
    <w:rsid w:val="005F7C99"/>
    <w:rPr>
      <w:b/>
      <w:bCs/>
      <w:i w:val="0"/>
      <w:iCs w:val="0"/>
    </w:rPr>
  </w:style>
  <w:style w:type="paragraph" w:customStyle="1" w:styleId="FigureBox">
    <w:name w:val="Figure Box"/>
    <w:next w:val="Normal"/>
    <w:rsid w:val="009248B6"/>
    <w:pPr>
      <w:widowControl w:val="0"/>
      <w:pBdr>
        <w:top w:val="single" w:sz="12" w:space="1" w:color="auto"/>
        <w:left w:val="single" w:sz="12" w:space="1" w:color="auto"/>
        <w:bottom w:val="single" w:sz="12" w:space="1" w:color="auto"/>
        <w:right w:val="single" w:sz="12" w:space="1" w:color="auto"/>
      </w:pBdr>
      <w:spacing w:after="240"/>
      <w:ind w:left="1195" w:right="1253"/>
    </w:pPr>
    <w:rPr>
      <w:rFonts w:ascii="Times" w:hAnsi="Times"/>
      <w:sz w:val="22"/>
      <w:szCs w:val="22"/>
    </w:rPr>
  </w:style>
  <w:style w:type="paragraph" w:customStyle="1" w:styleId="FigureBoxTop">
    <w:name w:val="Figure Box Top"/>
    <w:basedOn w:val="FigureBox"/>
    <w:next w:val="Normal"/>
    <w:rsid w:val="009248B6"/>
    <w:pPr>
      <w:pageBreakBefore/>
    </w:pPr>
  </w:style>
  <w:style w:type="paragraph" w:styleId="HTMLPreformatted">
    <w:name w:val="HTML Preformatted"/>
    <w:basedOn w:val="Normal"/>
    <w:uiPriority w:val="99"/>
    <w:rsid w:val="00B93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paragraph" w:customStyle="1" w:styleId="Example2">
    <w:name w:val="Example 2"/>
    <w:basedOn w:val="Example"/>
    <w:rsid w:val="00932431"/>
    <w:pPr>
      <w:tabs>
        <w:tab w:val="left" w:pos="2880"/>
        <w:tab w:val="left" w:pos="4320"/>
        <w:tab w:val="left" w:pos="5760"/>
        <w:tab w:val="left" w:pos="7200"/>
      </w:tabs>
      <w:ind w:left="1195"/>
    </w:pPr>
  </w:style>
  <w:style w:type="paragraph" w:customStyle="1" w:styleId="Example3">
    <w:name w:val="Example 3"/>
    <w:basedOn w:val="Example2"/>
    <w:rsid w:val="00932431"/>
    <w:pPr>
      <w:spacing w:before="0" w:after="0"/>
    </w:pPr>
    <w:rPr>
      <w:sz w:val="18"/>
      <w:szCs w:val="18"/>
    </w:rPr>
  </w:style>
  <w:style w:type="character" w:customStyle="1" w:styleId="HTMLPreformattedChar">
    <w:name w:val="HTML Preformatted Char"/>
    <w:uiPriority w:val="99"/>
    <w:rsid w:val="00AE0989"/>
    <w:rPr>
      <w:rFonts w:ascii="Arial" w:hAnsi="Arial" w:cs="Arial"/>
      <w:szCs w:val="24"/>
      <w:lang w:val="en-US" w:eastAsia="en-US" w:bidi="ar-SA"/>
    </w:rPr>
  </w:style>
  <w:style w:type="paragraph" w:customStyle="1" w:styleId="pblblocklabel">
    <w:name w:val="pbl_blocklabel"/>
    <w:basedOn w:val="Normal"/>
    <w:rsid w:val="00B92A37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cexbold">
    <w:name w:val="cexbold"/>
    <w:basedOn w:val="DefaultParagraphFont"/>
    <w:rsid w:val="00B92A37"/>
  </w:style>
  <w:style w:type="character" w:customStyle="1" w:styleId="BulletBodyChar">
    <w:name w:val="Bullet Body Char"/>
    <w:basedOn w:val="BodyFormatChar"/>
    <w:link w:val="BulletBody"/>
    <w:rsid w:val="00AA6779"/>
    <w:rPr>
      <w:rFonts w:ascii="Arial" w:hAnsi="Arial"/>
      <w:szCs w:val="24"/>
    </w:rPr>
  </w:style>
  <w:style w:type="character" w:styleId="Strong">
    <w:name w:val="Strong"/>
    <w:uiPriority w:val="22"/>
    <w:qFormat/>
    <w:rsid w:val="00F31946"/>
    <w:rPr>
      <w:b/>
      <w:bCs/>
    </w:rPr>
  </w:style>
  <w:style w:type="paragraph" w:customStyle="1" w:styleId="CommandFont">
    <w:name w:val="Command Font"/>
    <w:basedOn w:val="BodyFormat"/>
    <w:link w:val="CommandFontChar"/>
    <w:qFormat/>
    <w:rsid w:val="00CB4364"/>
    <w:pPr>
      <w:spacing w:before="0" w:after="0" w:line="240" w:lineRule="auto"/>
      <w:ind w:left="720"/>
    </w:pPr>
    <w:rPr>
      <w:rFonts w:ascii="Courier New" w:hAnsi="Courier New"/>
    </w:rPr>
  </w:style>
  <w:style w:type="paragraph" w:customStyle="1" w:styleId="StyleBlanklineLeft05">
    <w:name w:val="Style Blank line + Left:  0.5&quot;"/>
    <w:basedOn w:val="Blankline"/>
    <w:rsid w:val="005B79EC"/>
    <w:pPr>
      <w:ind w:left="360"/>
    </w:pPr>
    <w:rPr>
      <w:rFonts w:ascii="Arial" w:hAnsi="Arial"/>
      <w:sz w:val="20"/>
      <w:szCs w:val="20"/>
    </w:rPr>
  </w:style>
  <w:style w:type="paragraph" w:customStyle="1" w:styleId="CommandHighlighted">
    <w:name w:val="Command Highlighted"/>
    <w:basedOn w:val="BodyFormatHighlighted"/>
    <w:rsid w:val="00DF48A3"/>
    <w:rPr>
      <w:rFonts w:ascii="Courier New" w:hAnsi="Courier New" w:cs="Courier New"/>
    </w:rPr>
  </w:style>
  <w:style w:type="paragraph" w:customStyle="1" w:styleId="NormalParagraph">
    <w:name w:val="NormalParagraph"/>
    <w:basedOn w:val="Normal"/>
    <w:rsid w:val="00D17868"/>
    <w:pPr>
      <w:spacing w:before="240"/>
      <w:ind w:left="432" w:right="432"/>
    </w:pPr>
    <w:rPr>
      <w:sz w:val="24"/>
    </w:rPr>
  </w:style>
  <w:style w:type="paragraph" w:customStyle="1" w:styleId="Preformatted">
    <w:name w:val="Preformatted"/>
    <w:basedOn w:val="NormalParagraph"/>
    <w:rsid w:val="00D17868"/>
    <w:pPr>
      <w:spacing w:before="0"/>
    </w:pPr>
    <w:rPr>
      <w:rFonts w:ascii="Courier New" w:hAnsi="Courier New"/>
      <w:sz w:val="18"/>
    </w:rPr>
  </w:style>
  <w:style w:type="paragraph" w:customStyle="1" w:styleId="NormalParagraphRED">
    <w:name w:val="Normal Paragraph RED"/>
    <w:basedOn w:val="NormalParagraph"/>
    <w:rsid w:val="00D17868"/>
    <w:rPr>
      <w:color w:val="FF0000"/>
    </w:rPr>
  </w:style>
  <w:style w:type="paragraph" w:customStyle="1" w:styleId="AnswerFormat">
    <w:name w:val="Answer Format"/>
    <w:basedOn w:val="BodyFormatHighlighted"/>
    <w:rsid w:val="005B79EC"/>
    <w:pPr>
      <w:ind w:left="720"/>
    </w:pPr>
    <w:rPr>
      <w:szCs w:val="20"/>
    </w:rPr>
  </w:style>
  <w:style w:type="paragraph" w:customStyle="1" w:styleId="Bullet1">
    <w:name w:val="Bullet 1"/>
    <w:basedOn w:val="Normal"/>
    <w:link w:val="Bullet1Char"/>
    <w:rsid w:val="001404B1"/>
    <w:pPr>
      <w:tabs>
        <w:tab w:val="num" w:pos="1080"/>
      </w:tabs>
      <w:spacing w:before="60" w:after="60"/>
      <w:ind w:left="1080" w:hanging="360"/>
    </w:pPr>
  </w:style>
  <w:style w:type="paragraph" w:customStyle="1" w:styleId="Body">
    <w:name w:val="Body"/>
    <w:basedOn w:val="Normal"/>
    <w:link w:val="BodyChar"/>
    <w:rsid w:val="001404B1"/>
    <w:pPr>
      <w:spacing w:before="120" w:after="120"/>
      <w:ind w:left="360"/>
    </w:pPr>
  </w:style>
  <w:style w:type="character" w:customStyle="1" w:styleId="BodyChar">
    <w:name w:val="Body Char"/>
    <w:link w:val="Body"/>
    <w:rsid w:val="001404B1"/>
    <w:rPr>
      <w:rFonts w:ascii="Arial" w:hAnsi="Arial"/>
      <w:szCs w:val="24"/>
    </w:rPr>
  </w:style>
  <w:style w:type="paragraph" w:styleId="BodyText">
    <w:name w:val="Body Text"/>
    <w:basedOn w:val="Normal"/>
    <w:link w:val="BodyTextChar1"/>
    <w:rsid w:val="00BC50F5"/>
    <w:pPr>
      <w:spacing w:after="120"/>
    </w:pPr>
    <w:rPr>
      <w:rFonts w:cs="Arial"/>
    </w:rPr>
  </w:style>
  <w:style w:type="character" w:customStyle="1" w:styleId="BodyTextChar1">
    <w:name w:val="Body Text Char1"/>
    <w:link w:val="BodyText"/>
    <w:rsid w:val="00BC50F5"/>
    <w:rPr>
      <w:rFonts w:ascii="Arial" w:hAnsi="Arial" w:cs="Arial"/>
      <w:szCs w:val="24"/>
    </w:rPr>
  </w:style>
  <w:style w:type="paragraph" w:customStyle="1" w:styleId="Bullet10">
    <w:name w:val="Bullet1"/>
    <w:basedOn w:val="Normal"/>
    <w:link w:val="Bullet1Char0"/>
    <w:rsid w:val="00DC2DA3"/>
    <w:pPr>
      <w:tabs>
        <w:tab w:val="num" w:pos="1555"/>
      </w:tabs>
      <w:spacing w:after="120" w:line="260" w:lineRule="exact"/>
      <w:ind w:left="1555" w:hanging="360"/>
    </w:pPr>
    <w:rPr>
      <w:rFonts w:ascii="Times" w:hAnsi="Times"/>
      <w:sz w:val="22"/>
      <w:szCs w:val="22"/>
    </w:rPr>
  </w:style>
  <w:style w:type="character" w:customStyle="1" w:styleId="Bullet1Char0">
    <w:name w:val="Bullet1 Char"/>
    <w:link w:val="Bullet10"/>
    <w:rsid w:val="00DC2DA3"/>
    <w:rPr>
      <w:rFonts w:ascii="Times" w:hAnsi="Times"/>
      <w:sz w:val="22"/>
      <w:szCs w:val="22"/>
    </w:rPr>
  </w:style>
  <w:style w:type="paragraph" w:customStyle="1" w:styleId="InstNoteRed">
    <w:name w:val="Inst Note Red"/>
    <w:basedOn w:val="Normal"/>
    <w:next w:val="Normal"/>
    <w:qFormat/>
    <w:rsid w:val="00CA60DD"/>
    <w:pPr>
      <w:spacing w:before="60" w:after="60"/>
    </w:pPr>
    <w:rPr>
      <w:rFonts w:eastAsia="Calibri"/>
      <w:color w:val="FF0000"/>
      <w:szCs w:val="22"/>
    </w:rPr>
  </w:style>
  <w:style w:type="character" w:customStyle="1" w:styleId="Bullet1Char">
    <w:name w:val="Bullet 1 Char"/>
    <w:basedOn w:val="BodyChar"/>
    <w:link w:val="Bullet1"/>
    <w:rsid w:val="001E23F3"/>
    <w:rPr>
      <w:rFonts w:ascii="Arial" w:hAnsi="Arial"/>
      <w:szCs w:val="24"/>
    </w:rPr>
  </w:style>
  <w:style w:type="paragraph" w:customStyle="1" w:styleId="body0">
    <w:name w:val="body"/>
    <w:basedOn w:val="Normal"/>
    <w:link w:val="bodyChar0"/>
    <w:rsid w:val="00EC0740"/>
    <w:pPr>
      <w:spacing w:before="120" w:after="120"/>
      <w:ind w:left="360"/>
    </w:pPr>
    <w:rPr>
      <w:rFonts w:cs="Arial"/>
      <w:szCs w:val="20"/>
    </w:rPr>
  </w:style>
  <w:style w:type="character" w:customStyle="1" w:styleId="bodyChar0">
    <w:name w:val="body Char"/>
    <w:link w:val="body0"/>
    <w:rsid w:val="00EC0740"/>
    <w:rPr>
      <w:rFonts w:ascii="Arial" w:hAnsi="Arial" w:cs="Arial"/>
    </w:rPr>
  </w:style>
  <w:style w:type="paragraph" w:customStyle="1" w:styleId="output">
    <w:name w:val="output"/>
    <w:basedOn w:val="BodyFormat"/>
    <w:link w:val="outputChar"/>
    <w:qFormat/>
    <w:rsid w:val="00E96C24"/>
    <w:pPr>
      <w:spacing w:before="0" w:after="0" w:line="240" w:lineRule="auto"/>
      <w:ind w:left="720"/>
    </w:pPr>
    <w:rPr>
      <w:rFonts w:ascii="Courier New" w:hAnsi="Courier New" w:cs="Courier New"/>
      <w:color w:val="FF0000"/>
      <w:sz w:val="16"/>
    </w:rPr>
  </w:style>
  <w:style w:type="paragraph" w:customStyle="1" w:styleId="EndofDocConfigs">
    <w:name w:val="EndofDocConfigs"/>
    <w:basedOn w:val="CommandFont"/>
    <w:link w:val="EndofDocConfigsChar"/>
    <w:qFormat/>
    <w:rsid w:val="00411102"/>
    <w:rPr>
      <w:sz w:val="16"/>
      <w:szCs w:val="16"/>
    </w:rPr>
  </w:style>
  <w:style w:type="character" w:customStyle="1" w:styleId="outputChar">
    <w:name w:val="output Char"/>
    <w:link w:val="output"/>
    <w:rsid w:val="00E96C24"/>
    <w:rPr>
      <w:rFonts w:ascii="Courier New" w:hAnsi="Courier New" w:cs="Courier New"/>
      <w:color w:val="FF0000"/>
      <w:sz w:val="16"/>
      <w:szCs w:val="24"/>
    </w:rPr>
  </w:style>
  <w:style w:type="character" w:customStyle="1" w:styleId="CommentTextChar">
    <w:name w:val="Comment Text Char"/>
    <w:link w:val="CommentText"/>
    <w:semiHidden/>
    <w:rsid w:val="005726F8"/>
    <w:rPr>
      <w:rFonts w:ascii="Arial" w:hAnsi="Arial"/>
    </w:rPr>
  </w:style>
  <w:style w:type="character" w:customStyle="1" w:styleId="CommandFontChar">
    <w:name w:val="Command Font Char"/>
    <w:link w:val="CommandFont"/>
    <w:rsid w:val="00411102"/>
    <w:rPr>
      <w:rFonts w:ascii="Courier New" w:hAnsi="Courier New"/>
      <w:szCs w:val="24"/>
    </w:rPr>
  </w:style>
  <w:style w:type="character" w:customStyle="1" w:styleId="EndofDocConfigsChar">
    <w:name w:val="EndofDocConfigs Char"/>
    <w:link w:val="EndofDocConfigs"/>
    <w:rsid w:val="00411102"/>
    <w:rPr>
      <w:rFonts w:ascii="Courier New" w:hAnsi="Courier New"/>
      <w:sz w:val="16"/>
      <w:szCs w:val="16"/>
    </w:rPr>
  </w:style>
  <w:style w:type="character" w:customStyle="1" w:styleId="Heading3Char2">
    <w:name w:val="Heading 3 Char2"/>
    <w:rsid w:val="00A36D8C"/>
    <w:rPr>
      <w:rFonts w:ascii="Arial" w:hAnsi="Arial" w:cs="Arial"/>
      <w:b/>
      <w:bCs/>
      <w:sz w:val="26"/>
      <w:szCs w:val="26"/>
      <w:lang w:val="en-US" w:eastAsia="en-US" w:bidi="ar-SA"/>
    </w:rPr>
  </w:style>
  <w:style w:type="character" w:customStyle="1" w:styleId="CommentTextChar2">
    <w:name w:val="Comment Text Char2"/>
    <w:semiHidden/>
    <w:rsid w:val="00DD2D1A"/>
  </w:style>
  <w:style w:type="character" w:customStyle="1" w:styleId="BodyTextChar2">
    <w:name w:val="Body Text Char2"/>
    <w:rsid w:val="00727C23"/>
    <w:rPr>
      <w:rFonts w:ascii="Arial" w:hAnsi="Arial" w:cs="Arial"/>
      <w:szCs w:val="24"/>
      <w:lang w:val="en-US" w:eastAsia="en-US" w:bidi="ar-SA"/>
    </w:rPr>
  </w:style>
  <w:style w:type="character" w:customStyle="1" w:styleId="apple-converted-space">
    <w:name w:val="apple-converted-space"/>
    <w:basedOn w:val="DefaultParagraphFont"/>
    <w:rsid w:val="00DB425B"/>
  </w:style>
  <w:style w:type="table" w:customStyle="1" w:styleId="PlainTable41">
    <w:name w:val="Plain Table 41"/>
    <w:basedOn w:val="TableNormal"/>
    <w:rsid w:val="00983A0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FF5AF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Revision">
    <w:name w:val="Revision"/>
    <w:hidden/>
    <w:uiPriority w:val="71"/>
    <w:semiHidden/>
    <w:rsid w:val="001B7032"/>
    <w:rPr>
      <w:rFonts w:ascii="Arial" w:hAnsi="Arial"/>
      <w:szCs w:val="24"/>
    </w:rPr>
  </w:style>
  <w:style w:type="character" w:customStyle="1" w:styleId="expandable-input">
    <w:name w:val="expandable-input"/>
    <w:basedOn w:val="DefaultParagraphFont"/>
    <w:rsid w:val="00B50358"/>
  </w:style>
  <w:style w:type="character" w:styleId="PlaceholderText">
    <w:name w:val="Placeholder Text"/>
    <w:basedOn w:val="DefaultParagraphFont"/>
    <w:uiPriority w:val="99"/>
    <w:unhideWhenUsed/>
    <w:rsid w:val="001361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0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3914">
      <w:bodyDiv w:val="1"/>
      <w:marLeft w:val="18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2150">
          <w:marLeft w:val="60"/>
          <w:marRight w:val="6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2516">
              <w:marLeft w:val="36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88689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8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8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88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09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10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32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63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161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35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388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17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19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36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42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5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18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59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47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88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14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72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64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15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07/relationships/hdphoto" Target="media/hdphoto1.wd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2.wdp"/><Relationship Id="rId28" Type="http://schemas.openxmlformats.org/officeDocument/2006/relationships/header" Target="header1.xm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oter" Target="foot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ocoker\Application%20Data\Microsoft\Templates\CCNPv6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0A5561-FBF0-41A2-BC4D-51200F489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CCNPv6</Template>
  <TotalTime>132</TotalTime>
  <Pages>13</Pages>
  <Words>2275</Words>
  <Characters>12968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15213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Cisco Systems</dc:creator>
  <cp:lastModifiedBy>Videira Ana</cp:lastModifiedBy>
  <cp:revision>20</cp:revision>
  <cp:lastPrinted>2017-01-31T02:10:00Z</cp:lastPrinted>
  <dcterms:created xsi:type="dcterms:W3CDTF">2017-02-13T12:26:00Z</dcterms:created>
  <dcterms:modified xsi:type="dcterms:W3CDTF">2022-09-09T10:26:00Z</dcterms:modified>
</cp:coreProperties>
</file>